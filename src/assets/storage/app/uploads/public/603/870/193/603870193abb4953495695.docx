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18ED67" w14:textId="77777777" w:rsidR="00EA3482" w:rsidRDefault="00EA3482" w:rsidP="00EA3482">
      <w:pPr>
        <w:rPr>
          <w:b/>
          <w:bCs/>
          <w:sz w:val="56"/>
          <w:szCs w:val="26"/>
        </w:rPr>
      </w:pPr>
      <w:bookmarkStart w:id="0" w:name="_GoBack"/>
      <w:bookmarkEnd w:id="0"/>
    </w:p>
    <w:p w14:paraId="54C80AD0" w14:textId="38E9588D" w:rsidR="00EA3482" w:rsidRDefault="00EA3482" w:rsidP="00E22A27">
      <w:pPr>
        <w:jc w:val="center"/>
        <w:rPr>
          <w:b/>
          <w:bCs/>
          <w:sz w:val="56"/>
          <w:szCs w:val="26"/>
        </w:rPr>
      </w:pPr>
      <w:r>
        <w:rPr>
          <w:b/>
          <w:bCs/>
          <w:noProof/>
          <w:sz w:val="56"/>
          <w:szCs w:val="26"/>
        </w:rPr>
        <w:drawing>
          <wp:inline distT="0" distB="0" distL="0" distR="0" wp14:anchorId="6D44B69E" wp14:editId="4361D15C">
            <wp:extent cx="1569493" cy="15694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a:extLst>
                        <a:ext uri="{28A0092B-C50C-407E-A947-70E740481C1C}">
                          <a14:useLocalDpi xmlns:a14="http://schemas.microsoft.com/office/drawing/2010/main" val="0"/>
                        </a:ext>
                      </a:extLst>
                    </a:blip>
                    <a:stretch>
                      <a:fillRect/>
                    </a:stretch>
                  </pic:blipFill>
                  <pic:spPr>
                    <a:xfrm>
                      <a:off x="0" y="0"/>
                      <a:ext cx="1575143" cy="1575143"/>
                    </a:xfrm>
                    <a:prstGeom prst="rect">
                      <a:avLst/>
                    </a:prstGeom>
                  </pic:spPr>
                </pic:pic>
              </a:graphicData>
            </a:graphic>
          </wp:inline>
        </w:drawing>
      </w:r>
    </w:p>
    <w:p w14:paraId="6AF6FDED" w14:textId="77777777" w:rsidR="00FD7E70" w:rsidRDefault="00FD7E70" w:rsidP="00E22A27">
      <w:pPr>
        <w:jc w:val="center"/>
        <w:rPr>
          <w:b/>
          <w:bCs/>
          <w:sz w:val="56"/>
          <w:szCs w:val="26"/>
        </w:rPr>
      </w:pPr>
    </w:p>
    <w:p w14:paraId="59018C01" w14:textId="4F24E913" w:rsidR="00E833CB" w:rsidRDefault="003A3D44" w:rsidP="00E22A27">
      <w:pPr>
        <w:jc w:val="center"/>
        <w:rPr>
          <w:b/>
          <w:bCs/>
          <w:sz w:val="28"/>
          <w:szCs w:val="28"/>
        </w:rPr>
      </w:pPr>
      <w:r w:rsidRPr="00E833CB">
        <w:rPr>
          <w:b/>
          <w:bCs/>
          <w:sz w:val="28"/>
          <w:szCs w:val="28"/>
        </w:rPr>
        <w:t>HƯỚNG DẪN SỬ DỤNG ỨNG DỤNG</w:t>
      </w:r>
      <w:r w:rsidR="00A924D2" w:rsidRPr="00E833CB">
        <w:rPr>
          <w:b/>
          <w:bCs/>
          <w:sz w:val="28"/>
          <w:szCs w:val="28"/>
        </w:rPr>
        <w:t xml:space="preserve"> </w:t>
      </w:r>
      <w:r w:rsidRPr="00E833CB">
        <w:rPr>
          <w:b/>
          <w:bCs/>
          <w:sz w:val="28"/>
          <w:szCs w:val="28"/>
        </w:rPr>
        <w:t xml:space="preserve">“AN TOÀN COVID-19” </w:t>
      </w:r>
    </w:p>
    <w:p w14:paraId="732E38BF" w14:textId="20402CC0" w:rsidR="003D0E20" w:rsidRPr="00E833CB" w:rsidRDefault="003A3D44" w:rsidP="00E22A27">
      <w:pPr>
        <w:jc w:val="center"/>
        <w:rPr>
          <w:b/>
          <w:bCs/>
          <w:sz w:val="28"/>
          <w:szCs w:val="28"/>
        </w:rPr>
      </w:pPr>
      <w:r w:rsidRPr="00E833CB">
        <w:rPr>
          <w:b/>
          <w:bCs/>
          <w:sz w:val="28"/>
          <w:szCs w:val="28"/>
        </w:rPr>
        <w:t>DÀNH CHO THIẾT BỊ DI DỘNG ANDROID VÀ IOS</w:t>
      </w:r>
    </w:p>
    <w:p w14:paraId="027C9098" w14:textId="043CB087" w:rsidR="004111B4" w:rsidRPr="00A930E0" w:rsidRDefault="004111B4" w:rsidP="00674B03">
      <w:pPr>
        <w:keepNext/>
        <w:outlineLvl w:val="1"/>
      </w:pPr>
    </w:p>
    <w:p w14:paraId="3407845D" w14:textId="7FC3CE23" w:rsidR="00EA3482" w:rsidRDefault="00EA3482" w:rsidP="00EA3482">
      <w:pPr>
        <w:jc w:val="center"/>
        <w:rPr>
          <w:i/>
          <w:iCs/>
        </w:rPr>
      </w:pPr>
    </w:p>
    <w:p w14:paraId="4F331EC1" w14:textId="20784BBC" w:rsidR="00EA3482" w:rsidRDefault="00EA3482" w:rsidP="00EA3482">
      <w:pPr>
        <w:jc w:val="center"/>
        <w:rPr>
          <w:i/>
          <w:iCs/>
        </w:rPr>
      </w:pPr>
    </w:p>
    <w:p w14:paraId="41FE2EA8" w14:textId="4F50C82F" w:rsidR="00FD7E70" w:rsidRDefault="00FD7E70" w:rsidP="00EA3482">
      <w:pPr>
        <w:jc w:val="center"/>
        <w:rPr>
          <w:i/>
          <w:iCs/>
        </w:rPr>
      </w:pPr>
    </w:p>
    <w:p w14:paraId="691C9527" w14:textId="77777777" w:rsidR="00FD7E70" w:rsidRDefault="00FD7E70" w:rsidP="00EA3482">
      <w:pPr>
        <w:jc w:val="center"/>
        <w:rPr>
          <w:i/>
          <w:iCs/>
        </w:rPr>
      </w:pPr>
    </w:p>
    <w:p w14:paraId="7C62D01C" w14:textId="77777777" w:rsidR="00EA3482" w:rsidRDefault="00EA3482" w:rsidP="00EA3482">
      <w:pPr>
        <w:jc w:val="center"/>
        <w:rPr>
          <w:i/>
          <w:iCs/>
        </w:rPr>
      </w:pPr>
    </w:p>
    <w:p w14:paraId="7CAEF505" w14:textId="5EFAABE3" w:rsidR="00035E18" w:rsidRDefault="00035E18" w:rsidP="00EA3482">
      <w:pPr>
        <w:jc w:val="center"/>
        <w:rPr>
          <w:i/>
          <w:iCs/>
        </w:rPr>
      </w:pPr>
    </w:p>
    <w:p w14:paraId="51A11308" w14:textId="2B640581" w:rsidR="00035E18" w:rsidRDefault="00035E18" w:rsidP="00EA3482">
      <w:pPr>
        <w:jc w:val="center"/>
        <w:rPr>
          <w:i/>
          <w:iCs/>
        </w:rPr>
      </w:pPr>
    </w:p>
    <w:p w14:paraId="3733F969" w14:textId="5FF3F8ED" w:rsidR="00035E18" w:rsidRDefault="00035E18" w:rsidP="00EA3482">
      <w:pPr>
        <w:jc w:val="center"/>
        <w:rPr>
          <w:i/>
          <w:iCs/>
        </w:rPr>
      </w:pPr>
    </w:p>
    <w:p w14:paraId="2DA17663" w14:textId="4B7D36F3" w:rsidR="00035E18" w:rsidRDefault="00035E18" w:rsidP="00EA3482">
      <w:pPr>
        <w:jc w:val="center"/>
        <w:rPr>
          <w:i/>
          <w:iCs/>
        </w:rPr>
      </w:pPr>
    </w:p>
    <w:p w14:paraId="1DB1F586" w14:textId="77777777" w:rsidR="00E833CB" w:rsidRDefault="00E833CB" w:rsidP="00EA3482">
      <w:pPr>
        <w:jc w:val="center"/>
        <w:rPr>
          <w:i/>
          <w:iCs/>
        </w:rPr>
      </w:pPr>
    </w:p>
    <w:p w14:paraId="2162D1A8" w14:textId="77777777" w:rsidR="00035E18" w:rsidRDefault="00035E18" w:rsidP="00EA3482">
      <w:pPr>
        <w:jc w:val="center"/>
        <w:rPr>
          <w:i/>
          <w:iCs/>
        </w:rPr>
      </w:pPr>
    </w:p>
    <w:p w14:paraId="081F7294" w14:textId="0B22D105" w:rsidR="00FD7E70" w:rsidRPr="00035E18" w:rsidRDefault="00FD7E70" w:rsidP="00EA3482">
      <w:pPr>
        <w:jc w:val="center"/>
      </w:pPr>
      <w:r w:rsidRPr="00035E18">
        <w:t>Hà Nội</w:t>
      </w:r>
      <w:r w:rsidR="00B55BD2">
        <w:t xml:space="preserve"> - </w:t>
      </w:r>
      <w:r w:rsidR="00035E18" w:rsidRPr="00035E18">
        <w:t>2020</w:t>
      </w:r>
    </w:p>
    <w:p w14:paraId="63CC9DE9" w14:textId="75D6B6FB" w:rsidR="00EA3482" w:rsidRPr="00035E18" w:rsidRDefault="00EA3482" w:rsidP="00EA3482">
      <w:pPr>
        <w:sectPr w:rsidR="00EA3482" w:rsidRPr="00035E18" w:rsidSect="00FD7E70">
          <w:headerReference w:type="default" r:id="rId10"/>
          <w:footerReference w:type="default" r:id="rId11"/>
          <w:pgSz w:w="11907" w:h="16839" w:code="9"/>
          <w:pgMar w:top="1134" w:right="1134" w:bottom="1134" w:left="1701" w:header="539" w:footer="431" w:gutter="0"/>
          <w:cols w:space="720"/>
          <w:docGrid w:linePitch="360"/>
        </w:sectPr>
      </w:pPr>
    </w:p>
    <w:p w14:paraId="57E23C99" w14:textId="3230895E" w:rsidR="001D28EB" w:rsidRPr="00E833CB" w:rsidRDefault="001D28EB" w:rsidP="001D28EB">
      <w:pPr>
        <w:jc w:val="left"/>
        <w:rPr>
          <w:b/>
          <w:bCs/>
          <w:sz w:val="28"/>
          <w:szCs w:val="28"/>
        </w:rPr>
      </w:pPr>
      <w:r w:rsidRPr="00E833CB">
        <w:rPr>
          <w:b/>
          <w:bCs/>
          <w:sz w:val="28"/>
          <w:szCs w:val="28"/>
        </w:rPr>
        <w:lastRenderedPageBreak/>
        <w:t>I.</w:t>
      </w:r>
      <w:r w:rsidR="00C34BE4" w:rsidRPr="00E833CB">
        <w:rPr>
          <w:b/>
          <w:bCs/>
          <w:sz w:val="28"/>
          <w:szCs w:val="28"/>
        </w:rPr>
        <w:t xml:space="preserve"> </w:t>
      </w:r>
      <w:r w:rsidR="003A3D44" w:rsidRPr="00E833CB">
        <w:rPr>
          <w:b/>
          <w:bCs/>
          <w:sz w:val="28"/>
          <w:szCs w:val="28"/>
        </w:rPr>
        <w:t>GIỚI THIỆU CHUNG</w:t>
      </w:r>
    </w:p>
    <w:p w14:paraId="728B985A" w14:textId="5769282C" w:rsidR="004111B4" w:rsidRPr="004111B4" w:rsidRDefault="004111B4" w:rsidP="004111B4">
      <w:pPr>
        <w:spacing w:after="120"/>
        <w:ind w:firstLine="426"/>
        <w:rPr>
          <w:sz w:val="28"/>
          <w:szCs w:val="28"/>
        </w:rPr>
      </w:pPr>
      <w:r w:rsidRPr="004111B4">
        <w:rPr>
          <w:sz w:val="28"/>
          <w:szCs w:val="28"/>
        </w:rPr>
        <w:t>Bản đồ chung sống an toàn với COVID-19</w:t>
      </w:r>
      <w:r>
        <w:rPr>
          <w:sz w:val="28"/>
          <w:szCs w:val="28"/>
        </w:rPr>
        <w:t xml:space="preserve"> (An toàn COVID-19)</w:t>
      </w:r>
      <w:r w:rsidRPr="004111B4">
        <w:rPr>
          <w:sz w:val="28"/>
          <w:szCs w:val="28"/>
        </w:rPr>
        <w:t xml:space="preserve"> được xây dựng để đảm bảo chung </w:t>
      </w:r>
      <w:r>
        <w:rPr>
          <w:sz w:val="28"/>
          <w:szCs w:val="28"/>
        </w:rPr>
        <w:t>s</w:t>
      </w:r>
      <w:r w:rsidRPr="004111B4">
        <w:rPr>
          <w:sz w:val="28"/>
          <w:szCs w:val="28"/>
        </w:rPr>
        <w:t>ống an toàn với dịch COVID-19 tại các địa điểm công cộng (Trường học, Bệnh viện, …) trên toàn quốc. Bản đồ cung cấp thông tin công khai được cập nhật liên tục hàng ngày từ các địa điểm công cộng này. Mức độ an toàn tại từng cơ sở, khu vực (quận huyện, tỉnh, thành phố) được phân biệt bằng màu sắc để cung cấp hình ảnh khách quan, nhanh chóng, sinh động tới từng người dân, cán bộ, lãnh đạo theo dõi trên bản đồ.</w:t>
      </w:r>
      <w:r>
        <w:rPr>
          <w:sz w:val="28"/>
          <w:szCs w:val="28"/>
        </w:rPr>
        <w:t xml:space="preserve"> </w:t>
      </w:r>
      <w:r w:rsidRPr="004111B4">
        <w:rPr>
          <w:sz w:val="28"/>
          <w:szCs w:val="28"/>
        </w:rPr>
        <w:t>Đồng thời, với thông tin cung cấp trên bản đồ chung sống an toàn với COVID-19, các lãnh đạo các địa phương, lãnh đạo đơn vị kiểm soát, chỉ đạo việc thực hiện đảm bảo an toàn phòng, chống dịch trên phạm vi từng khu vực, từng cơ sở của mình.</w:t>
      </w:r>
      <w:r w:rsidRPr="004111B4">
        <w:rPr>
          <w:sz w:val="28"/>
          <w:szCs w:val="28"/>
        </w:rPr>
        <w:br/>
        <w:t>   Thông tin được công khai mình bạch trên bản đồ theo thời gian thực, người dân có thể chủ động giám sát, theo dõi và báo cáo trực tiếp ngay trên bản đồ.</w:t>
      </w:r>
    </w:p>
    <w:p w14:paraId="2EF31A39" w14:textId="7837135F" w:rsidR="00E833CB" w:rsidRDefault="00E833CB">
      <w:pPr>
        <w:spacing w:after="200" w:line="276" w:lineRule="auto"/>
        <w:jc w:val="left"/>
        <w:rPr>
          <w:sz w:val="28"/>
          <w:szCs w:val="28"/>
        </w:rPr>
      </w:pPr>
      <w:r>
        <w:rPr>
          <w:sz w:val="28"/>
          <w:szCs w:val="28"/>
        </w:rPr>
        <w:br w:type="page"/>
      </w:r>
    </w:p>
    <w:p w14:paraId="27BDC0E8" w14:textId="51D09F54" w:rsidR="004E244B" w:rsidRDefault="004E244B">
      <w:pPr>
        <w:spacing w:after="200" w:line="276" w:lineRule="auto"/>
        <w:jc w:val="left"/>
        <w:rPr>
          <w:b/>
          <w:bCs/>
          <w:sz w:val="28"/>
          <w:szCs w:val="28"/>
        </w:rPr>
      </w:pPr>
      <w:r w:rsidRPr="00C34BE4">
        <w:rPr>
          <w:b/>
          <w:bCs/>
          <w:sz w:val="28"/>
          <w:szCs w:val="28"/>
        </w:rPr>
        <w:lastRenderedPageBreak/>
        <w:t>I</w:t>
      </w:r>
      <w:r w:rsidR="00BC6743" w:rsidRPr="00C34BE4">
        <w:rPr>
          <w:b/>
          <w:bCs/>
          <w:sz w:val="28"/>
          <w:szCs w:val="28"/>
        </w:rPr>
        <w:t>I</w:t>
      </w:r>
      <w:r w:rsidRPr="00C34BE4">
        <w:rPr>
          <w:b/>
          <w:bCs/>
          <w:sz w:val="28"/>
          <w:szCs w:val="28"/>
        </w:rPr>
        <w:t xml:space="preserve">. </w:t>
      </w:r>
      <w:r w:rsidR="00E833CB">
        <w:rPr>
          <w:b/>
          <w:bCs/>
          <w:sz w:val="28"/>
          <w:szCs w:val="28"/>
        </w:rPr>
        <w:t>TÀI KHOẢN ĐĂNG NHẬP</w:t>
      </w:r>
    </w:p>
    <w:p w14:paraId="7FFCB167" w14:textId="10B5E530" w:rsidR="00E833CB" w:rsidRPr="00A7178C" w:rsidRDefault="00E833CB">
      <w:pPr>
        <w:spacing w:after="200" w:line="276" w:lineRule="auto"/>
        <w:jc w:val="left"/>
        <w:rPr>
          <w:sz w:val="28"/>
          <w:szCs w:val="28"/>
        </w:rPr>
      </w:pPr>
      <w:r w:rsidRPr="00A7178C">
        <w:rPr>
          <w:sz w:val="28"/>
          <w:szCs w:val="28"/>
        </w:rPr>
        <w:t xml:space="preserve">Để sử dụng Ứng dụng An toàn COVID-19 mỗi trường cần có tài khoản đăng nhập, tài khoản này được Bộ </w:t>
      </w:r>
      <w:r w:rsidR="00234A21" w:rsidRPr="00A7178C">
        <w:rPr>
          <w:sz w:val="28"/>
          <w:szCs w:val="28"/>
        </w:rPr>
        <w:t>Giáo dục và Đào tạo</w:t>
      </w:r>
      <w:r w:rsidRPr="00A7178C">
        <w:rPr>
          <w:sz w:val="28"/>
          <w:szCs w:val="28"/>
        </w:rPr>
        <w:t xml:space="preserve"> gửi về thông qua</w:t>
      </w:r>
      <w:r w:rsidR="00A7178C" w:rsidRPr="00A7178C">
        <w:rPr>
          <w:sz w:val="28"/>
          <w:szCs w:val="28"/>
        </w:rPr>
        <w:t xml:space="preserve"> hệ thống Cơ sở dữ liệu</w:t>
      </w:r>
      <w:r w:rsidRPr="00A7178C">
        <w:rPr>
          <w:sz w:val="28"/>
          <w:szCs w:val="28"/>
        </w:rPr>
        <w:t xml:space="preserve"> ngành</w:t>
      </w:r>
      <w:r w:rsidR="00A7178C" w:rsidRPr="00A7178C">
        <w:rPr>
          <w:sz w:val="28"/>
          <w:szCs w:val="28"/>
        </w:rPr>
        <w:t xml:space="preserve">. </w:t>
      </w:r>
      <w:r w:rsidRPr="00A7178C">
        <w:rPr>
          <w:sz w:val="28"/>
          <w:szCs w:val="28"/>
        </w:rPr>
        <w:t>Cách lấy thông tin tài khoản như sau</w:t>
      </w:r>
      <w:r w:rsidR="00A7178C" w:rsidRPr="00A7178C">
        <w:rPr>
          <w:sz w:val="28"/>
          <w:szCs w:val="28"/>
        </w:rPr>
        <w:t>:</w:t>
      </w:r>
    </w:p>
    <w:p w14:paraId="39D9847F" w14:textId="712FBF21" w:rsidR="00A21DB5" w:rsidRPr="00E930B3" w:rsidRDefault="00A21DB5">
      <w:pPr>
        <w:spacing w:after="200" w:line="276" w:lineRule="auto"/>
        <w:jc w:val="left"/>
        <w:rPr>
          <w:b/>
          <w:bCs/>
          <w:szCs w:val="26"/>
        </w:rPr>
      </w:pPr>
      <w:r w:rsidRPr="00E930B3">
        <w:rPr>
          <w:b/>
          <w:bCs/>
          <w:szCs w:val="26"/>
        </w:rPr>
        <w:t>Bước 1:</w:t>
      </w:r>
      <w:r w:rsidR="00E930B3" w:rsidRPr="00E930B3">
        <w:rPr>
          <w:b/>
          <w:bCs/>
          <w:szCs w:val="26"/>
        </w:rPr>
        <w:t xml:space="preserve"> Đăng nhập CSDL Mầm Non – Phổ thông</w:t>
      </w:r>
    </w:p>
    <w:p w14:paraId="54ED525F" w14:textId="77777777" w:rsidR="00A21DB5" w:rsidRDefault="00A21DB5" w:rsidP="00A21DB5">
      <w:pPr>
        <w:spacing w:before="60" w:after="60" w:line="240" w:lineRule="auto"/>
        <w:jc w:val="left"/>
      </w:pPr>
      <w:r>
        <w:t xml:space="preserve">Truy cập vào trang </w:t>
      </w:r>
      <w:hyperlink r:id="rId12" w:history="1">
        <w:r>
          <w:rPr>
            <w:rStyle w:val="Hyperlink"/>
          </w:rPr>
          <w:t>http://csdl.moet.gov.vn/</w:t>
        </w:r>
      </w:hyperlink>
    </w:p>
    <w:p w14:paraId="1153BFAF" w14:textId="0D7BD2B2" w:rsidR="00A21DB5" w:rsidRDefault="00A21DB5" w:rsidP="00A21DB5">
      <w:pPr>
        <w:spacing w:after="200" w:line="276" w:lineRule="auto"/>
        <w:jc w:val="left"/>
      </w:pPr>
      <w:r>
        <w:t>Nhấn chọn vào cấp trường tương ứng và tiến hành đăng nhập bằng tài khoản CSDL đã được cấp.</w:t>
      </w:r>
    </w:p>
    <w:p w14:paraId="624EAA23" w14:textId="44028642" w:rsidR="00A21DB5" w:rsidRDefault="00E930B3" w:rsidP="00A21DB5">
      <w:pPr>
        <w:spacing w:after="200" w:line="276" w:lineRule="auto"/>
        <w:jc w:val="left"/>
      </w:pPr>
      <w:r w:rsidRPr="00E930B3">
        <w:rPr>
          <w:noProof/>
        </w:rPr>
        <w:drawing>
          <wp:inline distT="0" distB="0" distL="0" distR="0" wp14:anchorId="2FE55809" wp14:editId="5DC00E86">
            <wp:extent cx="5356860" cy="2172091"/>
            <wp:effectExtent l="57150" t="0" r="53340" b="1143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78142" cy="2180720"/>
                    </a:xfrm>
                    <a:prstGeom prst="rect">
                      <a:avLst/>
                    </a:prstGeom>
                    <a:effectLst>
                      <a:outerShdw blurRad="50800" dist="50800" dir="5400000" algn="ctr" rotWithShape="0">
                        <a:schemeClr val="tx2">
                          <a:lumMod val="40000"/>
                          <a:lumOff val="60000"/>
                        </a:schemeClr>
                      </a:outerShdw>
                    </a:effectLst>
                  </pic:spPr>
                </pic:pic>
              </a:graphicData>
            </a:graphic>
          </wp:inline>
        </w:drawing>
      </w:r>
    </w:p>
    <w:p w14:paraId="3E10B724" w14:textId="1AA13DEF" w:rsidR="00A21DB5" w:rsidRDefault="00A21DB5" w:rsidP="00A21DB5">
      <w:pPr>
        <w:spacing w:after="200" w:line="276" w:lineRule="auto"/>
        <w:jc w:val="left"/>
        <w:rPr>
          <w:b/>
          <w:bCs/>
        </w:rPr>
      </w:pPr>
      <w:r w:rsidRPr="00A21DB5">
        <w:rPr>
          <w:b/>
          <w:bCs/>
        </w:rPr>
        <w:t>Bước 2:</w:t>
      </w:r>
      <w:r w:rsidR="00E930B3">
        <w:rPr>
          <w:b/>
          <w:bCs/>
        </w:rPr>
        <w:t xml:space="preserve"> Chọn </w:t>
      </w:r>
      <w:r w:rsidR="00E930B3" w:rsidRPr="00866357">
        <w:rPr>
          <w:b/>
          <w:bCs/>
        </w:rPr>
        <w:t>Danh Sách Mã Định Danh, Mật Khẩu Mặc Định</w:t>
      </w:r>
    </w:p>
    <w:p w14:paraId="5688BD35" w14:textId="2EEA979E" w:rsidR="005402EB" w:rsidRDefault="00866357" w:rsidP="00D72EF3">
      <w:pPr>
        <w:spacing w:after="200" w:line="276" w:lineRule="auto"/>
        <w:ind w:firstLine="567"/>
        <w:jc w:val="left"/>
      </w:pPr>
      <w:r w:rsidRPr="00866357">
        <w:rPr>
          <w:b/>
          <w:bCs/>
        </w:rPr>
        <w:t>1.</w:t>
      </w:r>
      <w:r>
        <w:t xml:space="preserve"> </w:t>
      </w:r>
      <w:r w:rsidR="005402EB">
        <w:t xml:space="preserve">Chọn </w:t>
      </w:r>
      <w:r w:rsidRPr="00866357">
        <w:rPr>
          <w:b/>
          <w:bCs/>
        </w:rPr>
        <w:t>Quản lý giáo dục</w:t>
      </w:r>
      <w:r>
        <w:t>…(cấp học của trường)</w:t>
      </w:r>
    </w:p>
    <w:p w14:paraId="2F11E15B" w14:textId="61D6B69C" w:rsidR="00866357" w:rsidRDefault="00866357" w:rsidP="00D72EF3">
      <w:pPr>
        <w:spacing w:after="200" w:line="276" w:lineRule="auto"/>
        <w:ind w:firstLine="567"/>
        <w:jc w:val="left"/>
        <w:rPr>
          <w:b/>
          <w:bCs/>
        </w:rPr>
      </w:pPr>
      <w:r w:rsidRPr="00866357">
        <w:rPr>
          <w:b/>
          <w:bCs/>
        </w:rPr>
        <w:t>2.</w:t>
      </w:r>
      <w:r>
        <w:t xml:space="preserve"> Chọn </w:t>
      </w:r>
      <w:r w:rsidRPr="00866357">
        <w:rPr>
          <w:b/>
          <w:bCs/>
        </w:rPr>
        <w:t>5. Công cụ hỗ trợ</w:t>
      </w:r>
    </w:p>
    <w:p w14:paraId="05286DCB" w14:textId="7CC780BD" w:rsidR="00866357" w:rsidRDefault="00866357" w:rsidP="00D72EF3">
      <w:pPr>
        <w:spacing w:after="200" w:line="276" w:lineRule="auto"/>
        <w:ind w:firstLine="567"/>
        <w:jc w:val="left"/>
      </w:pPr>
      <w:r>
        <w:rPr>
          <w:b/>
          <w:bCs/>
        </w:rPr>
        <w:t xml:space="preserve">3. </w:t>
      </w:r>
      <w:r>
        <w:t xml:space="preserve">Chọn </w:t>
      </w:r>
      <w:r w:rsidRPr="00E930B3">
        <w:rPr>
          <w:b/>
          <w:bCs/>
        </w:rPr>
        <w:t>5.5 Công cụ khác</w:t>
      </w:r>
    </w:p>
    <w:p w14:paraId="0CA2CCDF" w14:textId="2D262BA5" w:rsidR="00866357" w:rsidRDefault="00866357" w:rsidP="00D72EF3">
      <w:pPr>
        <w:spacing w:after="200" w:line="276" w:lineRule="auto"/>
        <w:ind w:firstLine="567"/>
        <w:jc w:val="left"/>
        <w:rPr>
          <w:b/>
          <w:bCs/>
        </w:rPr>
      </w:pPr>
      <w:r w:rsidRPr="00866357">
        <w:rPr>
          <w:b/>
          <w:bCs/>
        </w:rPr>
        <w:t>4.</w:t>
      </w:r>
      <w:r>
        <w:t xml:space="preserve"> Nhấn chọn </w:t>
      </w:r>
      <w:r w:rsidRPr="00866357">
        <w:rPr>
          <w:b/>
          <w:bCs/>
        </w:rPr>
        <w:t>5.5.1 Danh Sách Mã Định Danh, Mật Khẩu Mặc Định</w:t>
      </w:r>
    </w:p>
    <w:p w14:paraId="2C651E2D" w14:textId="03152DD5" w:rsidR="00A7178C" w:rsidRPr="00866357" w:rsidRDefault="00A7178C" w:rsidP="00A7178C">
      <w:pPr>
        <w:spacing w:after="200" w:line="276" w:lineRule="auto"/>
        <w:jc w:val="left"/>
      </w:pPr>
      <w:r w:rsidRPr="00A7178C">
        <w:rPr>
          <w:noProof/>
        </w:rPr>
        <w:drawing>
          <wp:inline distT="0" distB="0" distL="0" distR="0" wp14:anchorId="5E8C03B1" wp14:editId="1F82B54F">
            <wp:extent cx="5806943" cy="2141406"/>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6943" cy="2141406"/>
                    </a:xfrm>
                    <a:prstGeom prst="rect">
                      <a:avLst/>
                    </a:prstGeom>
                  </pic:spPr>
                </pic:pic>
              </a:graphicData>
            </a:graphic>
          </wp:inline>
        </w:drawing>
      </w:r>
    </w:p>
    <w:p w14:paraId="6BBF41E5" w14:textId="62E77EE2" w:rsidR="00A21DB5" w:rsidRDefault="00D72EF3" w:rsidP="00A7178C">
      <w:pPr>
        <w:spacing w:after="200" w:line="276" w:lineRule="auto"/>
        <w:jc w:val="left"/>
      </w:pPr>
      <w:r w:rsidRPr="00D72EF3">
        <w:rPr>
          <w:noProof/>
        </w:rPr>
        <w:lastRenderedPageBreak/>
        <w:t xml:space="preserve"> </w:t>
      </w:r>
      <w:r w:rsidR="00E930B3" w:rsidRPr="00E930B3">
        <w:rPr>
          <w:b/>
          <w:bCs/>
        </w:rPr>
        <w:t>Lưu ý:</w:t>
      </w:r>
      <w:r w:rsidR="00E930B3">
        <w:t xml:space="preserve"> </w:t>
      </w:r>
      <w:r w:rsidR="00A21DB5">
        <w:t xml:space="preserve">Với các trường đang sử dụng CSDL </w:t>
      </w:r>
      <w:r w:rsidR="00DD506D">
        <w:t>mở</w:t>
      </w:r>
      <w:r w:rsidR="00A21DB5">
        <w:t xml:space="preserve"> rộng</w:t>
      </w:r>
      <w:r w:rsidR="00E930B3">
        <w:t xml:space="preserve">, vị trí </w:t>
      </w:r>
      <w:r w:rsidR="00E930B3" w:rsidRPr="00866357">
        <w:rPr>
          <w:b/>
          <w:bCs/>
        </w:rPr>
        <w:t>Danh Sách Mã Định Danh, Mật Khẩu Mặc Định</w:t>
      </w:r>
      <w:r w:rsidR="00E930B3">
        <w:rPr>
          <w:b/>
          <w:bCs/>
        </w:rPr>
        <w:t xml:space="preserve"> </w:t>
      </w:r>
      <w:r w:rsidR="00E930B3">
        <w:t>có sự thay đổi</w:t>
      </w:r>
      <w:r w:rsidR="00A21DB5">
        <w:t>:</w:t>
      </w:r>
    </w:p>
    <w:p w14:paraId="08E214E8" w14:textId="5B604C49" w:rsidR="00E930B3" w:rsidRDefault="00E930B3" w:rsidP="00D72EF3">
      <w:pPr>
        <w:spacing w:after="200" w:line="276" w:lineRule="auto"/>
        <w:ind w:firstLine="567"/>
        <w:jc w:val="left"/>
      </w:pPr>
      <w:r w:rsidRPr="00866357">
        <w:rPr>
          <w:b/>
          <w:bCs/>
        </w:rPr>
        <w:t>1.</w:t>
      </w:r>
      <w:r>
        <w:t xml:space="preserve"> Chọn </w:t>
      </w:r>
      <w:r w:rsidRPr="00866357">
        <w:rPr>
          <w:b/>
          <w:bCs/>
        </w:rPr>
        <w:t>Quản lý giáo dục</w:t>
      </w:r>
      <w:r>
        <w:t>…(cấp học của trường)</w:t>
      </w:r>
    </w:p>
    <w:p w14:paraId="6448C3D9" w14:textId="23756604" w:rsidR="00E930B3" w:rsidRDefault="00E930B3" w:rsidP="00D72EF3">
      <w:pPr>
        <w:spacing w:after="200" w:line="276" w:lineRule="auto"/>
        <w:ind w:firstLine="567"/>
        <w:jc w:val="left"/>
        <w:rPr>
          <w:b/>
          <w:bCs/>
        </w:rPr>
      </w:pPr>
      <w:r w:rsidRPr="00866357">
        <w:rPr>
          <w:b/>
          <w:bCs/>
        </w:rPr>
        <w:t>2.</w:t>
      </w:r>
      <w:r>
        <w:t xml:space="preserve"> Chọn </w:t>
      </w:r>
      <w:r>
        <w:rPr>
          <w:b/>
          <w:bCs/>
        </w:rPr>
        <w:t>10</w:t>
      </w:r>
      <w:r w:rsidRPr="00866357">
        <w:rPr>
          <w:b/>
          <w:bCs/>
        </w:rPr>
        <w:t>. Công cụ hỗ trợ</w:t>
      </w:r>
    </w:p>
    <w:p w14:paraId="568E452E" w14:textId="1D6A19E3" w:rsidR="00E930B3" w:rsidRDefault="00E930B3" w:rsidP="00D72EF3">
      <w:pPr>
        <w:spacing w:after="200" w:line="276" w:lineRule="auto"/>
        <w:ind w:firstLine="567"/>
        <w:jc w:val="left"/>
      </w:pPr>
      <w:r>
        <w:rPr>
          <w:b/>
          <w:bCs/>
        </w:rPr>
        <w:t xml:space="preserve">3. </w:t>
      </w:r>
      <w:r>
        <w:t xml:space="preserve">Chọn </w:t>
      </w:r>
      <w:r w:rsidRPr="00E930B3">
        <w:rPr>
          <w:b/>
          <w:bCs/>
        </w:rPr>
        <w:t>10.1 Công cụ khác</w:t>
      </w:r>
    </w:p>
    <w:p w14:paraId="2B00DE63" w14:textId="655555A1" w:rsidR="00E930B3" w:rsidRPr="00866357" w:rsidRDefault="00E930B3" w:rsidP="00D72EF3">
      <w:pPr>
        <w:spacing w:after="200" w:line="276" w:lineRule="auto"/>
        <w:ind w:firstLine="567"/>
        <w:jc w:val="left"/>
      </w:pPr>
      <w:r w:rsidRPr="00866357">
        <w:rPr>
          <w:b/>
          <w:bCs/>
        </w:rPr>
        <w:t>4.</w:t>
      </w:r>
      <w:r>
        <w:t xml:space="preserve"> Nhấn chọn </w:t>
      </w:r>
      <w:r>
        <w:rPr>
          <w:b/>
          <w:bCs/>
        </w:rPr>
        <w:t>10.1</w:t>
      </w:r>
      <w:r w:rsidRPr="00866357">
        <w:rPr>
          <w:b/>
          <w:bCs/>
        </w:rPr>
        <w:t>.1 Danh Sách Mã Định Danh, Mật Khẩu Mặc Định</w:t>
      </w:r>
    </w:p>
    <w:p w14:paraId="75819FF3" w14:textId="655555A1" w:rsidR="00E930B3" w:rsidRDefault="00E930B3" w:rsidP="00A21DB5">
      <w:pPr>
        <w:spacing w:before="60" w:after="60" w:line="240" w:lineRule="auto"/>
        <w:jc w:val="left"/>
      </w:pPr>
    </w:p>
    <w:p w14:paraId="7A282A49" w14:textId="5862FF3A" w:rsidR="00A21DB5" w:rsidRDefault="00E930B3" w:rsidP="00A21DB5">
      <w:pPr>
        <w:spacing w:after="200" w:line="276" w:lineRule="auto"/>
        <w:jc w:val="left"/>
        <w:rPr>
          <w:b/>
          <w:bCs/>
          <w:sz w:val="30"/>
          <w:szCs w:val="30"/>
        </w:rPr>
      </w:pPr>
      <w:r>
        <w:rPr>
          <w:b/>
          <w:bCs/>
          <w:noProof/>
          <w:sz w:val="30"/>
          <w:szCs w:val="30"/>
        </w:rPr>
        <mc:AlternateContent>
          <mc:Choice Requires="wps">
            <w:drawing>
              <wp:anchor distT="0" distB="0" distL="114300" distR="114300" simplePos="0" relativeHeight="251678720" behindDoc="0" locked="0" layoutInCell="1" allowOverlap="1" wp14:anchorId="3BC867F6" wp14:editId="3942F2A2">
                <wp:simplePos x="0" y="0"/>
                <wp:positionH relativeFrom="column">
                  <wp:posOffset>1774190</wp:posOffset>
                </wp:positionH>
                <wp:positionV relativeFrom="paragraph">
                  <wp:posOffset>81280</wp:posOffset>
                </wp:positionV>
                <wp:extent cx="152400" cy="53340"/>
                <wp:effectExtent l="0" t="0" r="19050" b="22860"/>
                <wp:wrapNone/>
                <wp:docPr id="47" name="Rectangle 47"/>
                <wp:cNvGraphicFramePr/>
                <a:graphic xmlns:a="http://schemas.openxmlformats.org/drawingml/2006/main">
                  <a:graphicData uri="http://schemas.microsoft.com/office/word/2010/wordprocessingShape">
                    <wps:wsp>
                      <wps:cNvSpPr/>
                      <wps:spPr>
                        <a:xfrm>
                          <a:off x="0" y="0"/>
                          <a:ext cx="152400" cy="533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1745297" id="Rectangle 47" o:spid="_x0000_s1026" style="position:absolute;margin-left:139.7pt;margin-top:6.4pt;width:12pt;height:4.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" fillcolor="white [3212]" strokecolor="white [3212]" strokeweight="2pt"/>
            </w:pict>
          </mc:Fallback>
        </mc:AlternateContent>
      </w:r>
      <w:r w:rsidR="00D72EF3" w:rsidRPr="00D72EF3">
        <w:rPr>
          <w:b/>
          <w:bCs/>
          <w:noProof/>
          <w:sz w:val="30"/>
          <w:szCs w:val="30"/>
        </w:rPr>
        <w:drawing>
          <wp:inline distT="0" distB="0" distL="0" distR="0" wp14:anchorId="7D4A42EE" wp14:editId="4514BBAB">
            <wp:extent cx="6120130" cy="24631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463165"/>
                    </a:xfrm>
                    <a:prstGeom prst="rect">
                      <a:avLst/>
                    </a:prstGeom>
                  </pic:spPr>
                </pic:pic>
              </a:graphicData>
            </a:graphic>
          </wp:inline>
        </w:drawing>
      </w:r>
    </w:p>
    <w:p w14:paraId="1E54F31C" w14:textId="72FC88BE" w:rsidR="00E930B3" w:rsidRPr="00D72EF3" w:rsidRDefault="00A21DB5" w:rsidP="00E930B3">
      <w:pPr>
        <w:spacing w:after="200" w:line="276" w:lineRule="auto"/>
        <w:jc w:val="left"/>
        <w:rPr>
          <w:b/>
          <w:bCs/>
        </w:rPr>
      </w:pPr>
      <w:r w:rsidRPr="00D72EF3">
        <w:rPr>
          <w:b/>
          <w:bCs/>
        </w:rPr>
        <w:t>Bước 3:</w:t>
      </w:r>
      <w:r w:rsidR="00E930B3" w:rsidRPr="00D72EF3">
        <w:rPr>
          <w:b/>
          <w:bCs/>
        </w:rPr>
        <w:t xml:space="preserve"> Lấy Tên đăng nhập và Mật khẩu để sử d</w:t>
      </w:r>
      <w:r w:rsidR="00D72EF3">
        <w:rPr>
          <w:b/>
          <w:bCs/>
        </w:rPr>
        <w:t>ụ</w:t>
      </w:r>
      <w:r w:rsidR="00E930B3" w:rsidRPr="00D72EF3">
        <w:rPr>
          <w:b/>
          <w:bCs/>
        </w:rPr>
        <w:t xml:space="preserve">ng </w:t>
      </w:r>
      <w:r w:rsidR="00E930B3" w:rsidRPr="00866357">
        <w:rPr>
          <w:b/>
          <w:bCs/>
        </w:rPr>
        <w:t>Ứng dụng An toàn Covid-19</w:t>
      </w:r>
    </w:p>
    <w:p w14:paraId="78D95C22" w14:textId="15DAAA26" w:rsidR="00866357" w:rsidRPr="00D72EF3" w:rsidRDefault="00866357" w:rsidP="00D72EF3">
      <w:pPr>
        <w:pStyle w:val="ListParagraph"/>
        <w:numPr>
          <w:ilvl w:val="0"/>
          <w:numId w:val="42"/>
        </w:numPr>
        <w:jc w:val="left"/>
        <w:rPr>
          <w:b/>
          <w:bCs/>
        </w:rPr>
      </w:pPr>
      <w:r w:rsidRPr="00D72EF3">
        <w:rPr>
          <w:sz w:val="30"/>
          <w:szCs w:val="30"/>
        </w:rPr>
        <w:t xml:space="preserve">Trong phần </w:t>
      </w:r>
      <w:r w:rsidRPr="00D72EF3">
        <w:rPr>
          <w:b/>
          <w:bCs/>
        </w:rPr>
        <w:t xml:space="preserve">Danh Sách Mã Định Danh, Mật Khẩu Mặc Định </w:t>
      </w:r>
      <w:r>
        <w:t xml:space="preserve">chọn </w:t>
      </w:r>
      <w:r w:rsidRPr="00D72EF3">
        <w:rPr>
          <w:b/>
          <w:bCs/>
        </w:rPr>
        <w:t>1. Trường</w:t>
      </w:r>
    </w:p>
    <w:p w14:paraId="00BE30BA" w14:textId="68229C05" w:rsidR="00866357" w:rsidRPr="00D72EF3" w:rsidRDefault="00866357" w:rsidP="00D72EF3">
      <w:pPr>
        <w:pStyle w:val="ListParagraph"/>
        <w:numPr>
          <w:ilvl w:val="0"/>
          <w:numId w:val="42"/>
        </w:numPr>
        <w:jc w:val="left"/>
        <w:rPr>
          <w:b/>
          <w:bCs/>
          <w:sz w:val="30"/>
          <w:szCs w:val="30"/>
        </w:rPr>
      </w:pPr>
      <w:r>
        <w:t xml:space="preserve">Trong các thông tin hiển thị có </w:t>
      </w:r>
      <w:r w:rsidRPr="00D72EF3">
        <w:rPr>
          <w:b/>
          <w:bCs/>
        </w:rPr>
        <w:t>UserName</w:t>
      </w:r>
      <w:r>
        <w:t xml:space="preserve"> và </w:t>
      </w:r>
      <w:r w:rsidRPr="00D72EF3">
        <w:rPr>
          <w:b/>
          <w:bCs/>
        </w:rPr>
        <w:t xml:space="preserve">Mật khẩu </w:t>
      </w:r>
      <w:r>
        <w:t xml:space="preserve">chính là thông tin đăng nhập (UserName/Tên đăng nhập và Mật khẩu/Password) để đăng nhập vào </w:t>
      </w:r>
      <w:r w:rsidRPr="00D72EF3">
        <w:rPr>
          <w:b/>
          <w:bCs/>
        </w:rPr>
        <w:t>Ứng dụng An toàn Covid-19</w:t>
      </w:r>
    </w:p>
    <w:p w14:paraId="7060ACD1" w14:textId="5DFF1796" w:rsidR="004E244B" w:rsidRDefault="005402EB">
      <w:pPr>
        <w:spacing w:after="200" w:line="276" w:lineRule="auto"/>
        <w:jc w:val="left"/>
        <w:rPr>
          <w:b/>
          <w:bCs/>
          <w:sz w:val="30"/>
          <w:szCs w:val="30"/>
        </w:rPr>
      </w:pPr>
      <w:r>
        <w:rPr>
          <w:b/>
          <w:bCs/>
          <w:noProof/>
          <w:sz w:val="30"/>
          <w:szCs w:val="30"/>
        </w:rPr>
        <mc:AlternateContent>
          <mc:Choice Requires="wps">
            <w:drawing>
              <wp:anchor distT="0" distB="0" distL="114300" distR="114300" simplePos="0" relativeHeight="251668480" behindDoc="0" locked="0" layoutInCell="1" allowOverlap="1" wp14:anchorId="49523581" wp14:editId="737D5973">
                <wp:simplePos x="0" y="0"/>
                <wp:positionH relativeFrom="column">
                  <wp:posOffset>26670</wp:posOffset>
                </wp:positionH>
                <wp:positionV relativeFrom="paragraph">
                  <wp:posOffset>343535</wp:posOffset>
                </wp:positionV>
                <wp:extent cx="190500" cy="228600"/>
                <wp:effectExtent l="19050" t="0" r="19050" b="38100"/>
                <wp:wrapNone/>
                <wp:docPr id="29" name="Arrow: Down 29"/>
                <wp:cNvGraphicFramePr/>
                <a:graphic xmlns:a="http://schemas.openxmlformats.org/drawingml/2006/main">
                  <a:graphicData uri="http://schemas.microsoft.com/office/word/2010/wordprocessingShape">
                    <wps:wsp>
                      <wps:cNvSpPr/>
                      <wps:spPr>
                        <a:xfrm>
                          <a:off x="0" y="0"/>
                          <a:ext cx="190500" cy="228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7AE14C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9" o:spid="_x0000_s1026" type="#_x0000_t67" style="position:absolute;margin-left:2.1pt;margin-top:27.05pt;width:15pt;height:1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" adj="12600" fillcolor="red" strokecolor="red" strokeweight="2pt"/>
            </w:pict>
          </mc:Fallback>
        </mc:AlternateContent>
      </w:r>
      <w:r>
        <w:rPr>
          <w:b/>
          <w:bCs/>
          <w:noProof/>
          <w:sz w:val="30"/>
          <w:szCs w:val="30"/>
        </w:rPr>
        <mc:AlternateContent>
          <mc:Choice Requires="wps">
            <w:drawing>
              <wp:anchor distT="0" distB="0" distL="114300" distR="114300" simplePos="0" relativeHeight="251667456" behindDoc="0" locked="0" layoutInCell="1" allowOverlap="1" wp14:anchorId="3817AB77" wp14:editId="53B751D5">
                <wp:simplePos x="0" y="0"/>
                <wp:positionH relativeFrom="column">
                  <wp:posOffset>1490617</wp:posOffset>
                </wp:positionH>
                <wp:positionV relativeFrom="paragraph">
                  <wp:posOffset>940435</wp:posOffset>
                </wp:positionV>
                <wp:extent cx="411480" cy="60960"/>
                <wp:effectExtent l="0" t="0" r="26670" b="15240"/>
                <wp:wrapNone/>
                <wp:docPr id="24" name="Rectangle 24"/>
                <wp:cNvGraphicFramePr/>
                <a:graphic xmlns:a="http://schemas.openxmlformats.org/drawingml/2006/main">
                  <a:graphicData uri="http://schemas.microsoft.com/office/word/2010/wordprocessingShape">
                    <wps:wsp>
                      <wps:cNvSpPr/>
                      <wps:spPr>
                        <a:xfrm>
                          <a:off x="0" y="0"/>
                          <a:ext cx="411480" cy="60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318024" id="Rectangle 24" o:spid="_x0000_s1026" style="position:absolute;margin-left:117.35pt;margin-top:74.05pt;width:32.4pt;height:4.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" fillcolor="white [3212]" strokecolor="white [3212]" strokeweight="2pt"/>
            </w:pict>
          </mc:Fallback>
        </mc:AlternateContent>
      </w:r>
      <w:r>
        <w:rPr>
          <w:b/>
          <w:bCs/>
          <w:noProof/>
          <w:sz w:val="30"/>
          <w:szCs w:val="30"/>
        </w:rPr>
        <mc:AlternateContent>
          <mc:Choice Requires="wps">
            <w:drawing>
              <wp:anchor distT="0" distB="0" distL="114300" distR="114300" simplePos="0" relativeHeight="251665408" behindDoc="0" locked="0" layoutInCell="1" allowOverlap="1" wp14:anchorId="1F5901CF" wp14:editId="658A4CE2">
                <wp:simplePos x="0" y="0"/>
                <wp:positionH relativeFrom="column">
                  <wp:posOffset>2412637</wp:posOffset>
                </wp:positionH>
                <wp:positionV relativeFrom="paragraph">
                  <wp:posOffset>934720</wp:posOffset>
                </wp:positionV>
                <wp:extent cx="411480" cy="60960"/>
                <wp:effectExtent l="0" t="0" r="26670" b="15240"/>
                <wp:wrapNone/>
                <wp:docPr id="21" name="Rectangle 21"/>
                <wp:cNvGraphicFramePr/>
                <a:graphic xmlns:a="http://schemas.openxmlformats.org/drawingml/2006/main">
                  <a:graphicData uri="http://schemas.microsoft.com/office/word/2010/wordprocessingShape">
                    <wps:wsp>
                      <wps:cNvSpPr/>
                      <wps:spPr>
                        <a:xfrm>
                          <a:off x="0" y="0"/>
                          <a:ext cx="411480" cy="60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E0437A4" id="Rectangle 21" o:spid="_x0000_s1026" style="position:absolute;margin-left:189.95pt;margin-top:73.6pt;width:32.4pt;height:4.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" fillcolor="white [3212]" strokecolor="white [3212]" strokeweight="2pt"/>
            </w:pict>
          </mc:Fallback>
        </mc:AlternateContent>
      </w:r>
      <w:r>
        <w:rPr>
          <w:b/>
          <w:bCs/>
          <w:noProof/>
          <w:sz w:val="30"/>
          <w:szCs w:val="30"/>
        </w:rPr>
        <mc:AlternateContent>
          <mc:Choice Requires="wps">
            <w:drawing>
              <wp:anchor distT="0" distB="0" distL="114300" distR="114300" simplePos="0" relativeHeight="251663360" behindDoc="0" locked="0" layoutInCell="1" allowOverlap="1" wp14:anchorId="35DC3CF0" wp14:editId="649420B6">
                <wp:simplePos x="0" y="0"/>
                <wp:positionH relativeFrom="column">
                  <wp:posOffset>5210810</wp:posOffset>
                </wp:positionH>
                <wp:positionV relativeFrom="paragraph">
                  <wp:posOffset>932815</wp:posOffset>
                </wp:positionV>
                <wp:extent cx="411480" cy="60960"/>
                <wp:effectExtent l="0" t="0" r="26670" b="15240"/>
                <wp:wrapNone/>
                <wp:docPr id="20" name="Rectangle 20"/>
                <wp:cNvGraphicFramePr/>
                <a:graphic xmlns:a="http://schemas.openxmlformats.org/drawingml/2006/main">
                  <a:graphicData uri="http://schemas.microsoft.com/office/word/2010/wordprocessingShape">
                    <wps:wsp>
                      <wps:cNvSpPr/>
                      <wps:spPr>
                        <a:xfrm>
                          <a:off x="0" y="0"/>
                          <a:ext cx="411480" cy="60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919868E" id="Rectangle 20" o:spid="_x0000_s1026" style="position:absolute;margin-left:410.3pt;margin-top:73.45pt;width:32.4pt;height:4.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" fillcolor="white [3212]" strokecolor="white [3212]" strokeweight="2pt"/>
            </w:pict>
          </mc:Fallback>
        </mc:AlternateContent>
      </w:r>
      <w:r>
        <w:rPr>
          <w:b/>
          <w:bCs/>
          <w:noProof/>
          <w:sz w:val="30"/>
          <w:szCs w:val="30"/>
        </w:rPr>
        <mc:AlternateContent>
          <mc:Choice Requires="wps">
            <w:drawing>
              <wp:anchor distT="0" distB="0" distL="114300" distR="114300" simplePos="0" relativeHeight="251661312" behindDoc="0" locked="0" layoutInCell="1" allowOverlap="1" wp14:anchorId="4AC684DF" wp14:editId="2A77F397">
                <wp:simplePos x="0" y="0"/>
                <wp:positionH relativeFrom="column">
                  <wp:posOffset>3542030</wp:posOffset>
                </wp:positionH>
                <wp:positionV relativeFrom="paragraph">
                  <wp:posOffset>948055</wp:posOffset>
                </wp:positionV>
                <wp:extent cx="411480" cy="60960"/>
                <wp:effectExtent l="0" t="0" r="26670" b="15240"/>
                <wp:wrapNone/>
                <wp:docPr id="19" name="Rectangle 19"/>
                <wp:cNvGraphicFramePr/>
                <a:graphic xmlns:a="http://schemas.openxmlformats.org/drawingml/2006/main">
                  <a:graphicData uri="http://schemas.microsoft.com/office/word/2010/wordprocessingShape">
                    <wps:wsp>
                      <wps:cNvSpPr/>
                      <wps:spPr>
                        <a:xfrm>
                          <a:off x="0" y="0"/>
                          <a:ext cx="411480" cy="60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A356854" id="Rectangle 19" o:spid="_x0000_s1026" style="position:absolute;margin-left:278.9pt;margin-top:74.65pt;width:32.4pt;height:4.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" fillcolor="white [3212]" strokecolor="white [3212]" strokeweight="2pt"/>
            </w:pict>
          </mc:Fallback>
        </mc:AlternateContent>
      </w:r>
      <w:r w:rsidRPr="005402EB">
        <w:rPr>
          <w:b/>
          <w:bCs/>
          <w:noProof/>
          <w:sz w:val="30"/>
          <w:szCs w:val="30"/>
        </w:rPr>
        <w:drawing>
          <wp:inline distT="0" distB="0" distL="0" distR="0" wp14:anchorId="1E38D120" wp14:editId="55A21182">
            <wp:extent cx="6120130" cy="18415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1841500"/>
                    </a:xfrm>
                    <a:prstGeom prst="rect">
                      <a:avLst/>
                    </a:prstGeom>
                  </pic:spPr>
                </pic:pic>
              </a:graphicData>
            </a:graphic>
          </wp:inline>
        </w:drawing>
      </w:r>
      <w:r w:rsidR="004E244B">
        <w:rPr>
          <w:b/>
          <w:bCs/>
          <w:sz w:val="30"/>
          <w:szCs w:val="30"/>
        </w:rPr>
        <w:br w:type="page"/>
      </w:r>
    </w:p>
    <w:p w14:paraId="6CE98E48" w14:textId="2EB8D96B" w:rsidR="00744846" w:rsidRDefault="003A3D44" w:rsidP="003A3D44">
      <w:pPr>
        <w:jc w:val="left"/>
        <w:rPr>
          <w:b/>
          <w:bCs/>
          <w:sz w:val="30"/>
          <w:szCs w:val="30"/>
        </w:rPr>
      </w:pPr>
      <w:r>
        <w:rPr>
          <w:b/>
          <w:bCs/>
          <w:sz w:val="30"/>
          <w:szCs w:val="30"/>
        </w:rPr>
        <w:lastRenderedPageBreak/>
        <w:t>I</w:t>
      </w:r>
      <w:r w:rsidR="00BC6743">
        <w:rPr>
          <w:b/>
          <w:bCs/>
          <w:sz w:val="30"/>
          <w:szCs w:val="30"/>
        </w:rPr>
        <w:t>II</w:t>
      </w:r>
      <w:r>
        <w:rPr>
          <w:b/>
          <w:bCs/>
          <w:sz w:val="30"/>
          <w:szCs w:val="30"/>
        </w:rPr>
        <w:t xml:space="preserve">. HƯỚNG DẪN CÀI ĐẶT VÀ SỬ DỤNG </w:t>
      </w:r>
      <w:r w:rsidR="00866357">
        <w:rPr>
          <w:b/>
          <w:bCs/>
          <w:sz w:val="30"/>
          <w:szCs w:val="30"/>
        </w:rPr>
        <w:t>ỨNG DỤNG AN TOÀN COVID-19</w:t>
      </w:r>
    </w:p>
    <w:tbl>
      <w:tblPr>
        <w:tblStyle w:val="TableGrid"/>
        <w:tblW w:w="0" w:type="auto"/>
        <w:tblLook w:val="04A0" w:firstRow="1" w:lastRow="0" w:firstColumn="1" w:lastColumn="0" w:noHBand="0" w:noVBand="1"/>
      </w:tblPr>
      <w:tblGrid>
        <w:gridCol w:w="820"/>
        <w:gridCol w:w="5129"/>
        <w:gridCol w:w="3151"/>
      </w:tblGrid>
      <w:tr w:rsidR="00FD7E70" w:rsidRPr="00FD7E70" w14:paraId="7DCF1FC0" w14:textId="77777777" w:rsidTr="00042585">
        <w:trPr>
          <w:tblHeader/>
        </w:trPr>
        <w:tc>
          <w:tcPr>
            <w:tcW w:w="820" w:type="dxa"/>
            <w:shd w:val="clear" w:color="auto" w:fill="DBE5F1" w:themeFill="accent1" w:themeFillTint="33"/>
          </w:tcPr>
          <w:p w14:paraId="342C0E7F" w14:textId="25F3B241" w:rsidR="00FD7E70" w:rsidRPr="00FD7E70" w:rsidRDefault="00FD7E70" w:rsidP="00FD7E70">
            <w:pPr>
              <w:spacing w:before="60" w:after="60" w:line="240" w:lineRule="auto"/>
              <w:jc w:val="center"/>
              <w:rPr>
                <w:b/>
                <w:bCs/>
              </w:rPr>
            </w:pPr>
            <w:r w:rsidRPr="00FD7E70">
              <w:rPr>
                <w:b/>
                <w:bCs/>
              </w:rPr>
              <w:t>Bước</w:t>
            </w:r>
          </w:p>
        </w:tc>
        <w:tc>
          <w:tcPr>
            <w:tcW w:w="5129" w:type="dxa"/>
            <w:shd w:val="clear" w:color="auto" w:fill="DBE5F1" w:themeFill="accent1" w:themeFillTint="33"/>
          </w:tcPr>
          <w:p w14:paraId="36310840" w14:textId="3DB06C00" w:rsidR="00FD7E70" w:rsidRPr="00FD7E70" w:rsidRDefault="00FD7E70" w:rsidP="00FD7E70">
            <w:pPr>
              <w:spacing w:before="60" w:after="60" w:line="240" w:lineRule="auto"/>
              <w:jc w:val="center"/>
              <w:rPr>
                <w:b/>
                <w:bCs/>
              </w:rPr>
            </w:pPr>
            <w:r w:rsidRPr="00FD7E70">
              <w:rPr>
                <w:b/>
                <w:bCs/>
              </w:rPr>
              <w:t>Mô tả</w:t>
            </w:r>
          </w:p>
        </w:tc>
        <w:tc>
          <w:tcPr>
            <w:tcW w:w="3151" w:type="dxa"/>
            <w:shd w:val="clear" w:color="auto" w:fill="DBE5F1" w:themeFill="accent1" w:themeFillTint="33"/>
          </w:tcPr>
          <w:p w14:paraId="12165532" w14:textId="1A0F6745" w:rsidR="00FD7E70" w:rsidRPr="00FD7E70" w:rsidRDefault="00FD7E70" w:rsidP="00FD7E70">
            <w:pPr>
              <w:spacing w:before="60" w:after="60" w:line="240" w:lineRule="auto"/>
              <w:jc w:val="center"/>
              <w:rPr>
                <w:b/>
                <w:bCs/>
              </w:rPr>
            </w:pPr>
            <w:r w:rsidRPr="00FD7E70">
              <w:rPr>
                <w:b/>
                <w:bCs/>
              </w:rPr>
              <w:t>Hình ảnh</w:t>
            </w:r>
          </w:p>
        </w:tc>
      </w:tr>
      <w:tr w:rsidR="00035E18" w14:paraId="386CB3AA" w14:textId="77777777" w:rsidTr="00035E18">
        <w:tc>
          <w:tcPr>
            <w:tcW w:w="820" w:type="dxa"/>
          </w:tcPr>
          <w:p w14:paraId="2005E466" w14:textId="770A92F9" w:rsidR="00035E18" w:rsidRDefault="00035E18" w:rsidP="00FD7E70">
            <w:pPr>
              <w:spacing w:before="60" w:after="60" w:line="240" w:lineRule="auto"/>
              <w:jc w:val="center"/>
            </w:pPr>
            <w:r>
              <w:t>1</w:t>
            </w:r>
          </w:p>
        </w:tc>
        <w:tc>
          <w:tcPr>
            <w:tcW w:w="5129" w:type="dxa"/>
          </w:tcPr>
          <w:p w14:paraId="5537E017" w14:textId="2643B161" w:rsidR="00035E18" w:rsidRDefault="00035E18" w:rsidP="00FD7E70">
            <w:pPr>
              <w:spacing w:before="60" w:after="60" w:line="240" w:lineRule="auto"/>
              <w:jc w:val="left"/>
            </w:pPr>
            <w:r>
              <w:t xml:space="preserve">Truy cập vào trang </w:t>
            </w:r>
            <w:hyperlink r:id="rId17" w:history="1">
              <w:r w:rsidRPr="000D73A6">
                <w:rPr>
                  <w:rStyle w:val="Hyperlink"/>
                </w:rPr>
                <w:t>https://antoancovid.vn/</w:t>
              </w:r>
            </w:hyperlink>
          </w:p>
          <w:p w14:paraId="60226C28" w14:textId="0FAE7E8C" w:rsidR="00035E18" w:rsidRDefault="00035E18" w:rsidP="00FD7E70">
            <w:pPr>
              <w:spacing w:before="60" w:after="60" w:line="240" w:lineRule="auto"/>
              <w:jc w:val="left"/>
            </w:pPr>
            <w:r>
              <w:t xml:space="preserve">bằng trình duyệt trên điện thoại. </w:t>
            </w:r>
          </w:p>
        </w:tc>
        <w:tc>
          <w:tcPr>
            <w:tcW w:w="3151" w:type="dxa"/>
            <w:vMerge w:val="restart"/>
          </w:tcPr>
          <w:p w14:paraId="239C260E" w14:textId="4ECAA711" w:rsidR="00035E18" w:rsidRDefault="00035E18" w:rsidP="00FD7E70">
            <w:pPr>
              <w:spacing w:before="60" w:after="60" w:line="240" w:lineRule="auto"/>
              <w:jc w:val="center"/>
            </w:pPr>
            <w:r>
              <w:rPr>
                <w:noProof/>
              </w:rPr>
              <w:drawing>
                <wp:inline distT="0" distB="0" distL="0" distR="0" wp14:anchorId="4F781044" wp14:editId="3C646FBB">
                  <wp:extent cx="1620000" cy="5669689"/>
                  <wp:effectExtent l="19050" t="19050" r="18415"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20000" cy="5669689"/>
                          </a:xfrm>
                          <a:prstGeom prst="rect">
                            <a:avLst/>
                          </a:prstGeom>
                          <a:ln>
                            <a:solidFill>
                              <a:srgbClr val="002060"/>
                            </a:solidFill>
                          </a:ln>
                        </pic:spPr>
                      </pic:pic>
                    </a:graphicData>
                  </a:graphic>
                </wp:inline>
              </w:drawing>
            </w:r>
          </w:p>
        </w:tc>
      </w:tr>
      <w:tr w:rsidR="00035E18" w14:paraId="3DF0D03B" w14:textId="77777777" w:rsidTr="00035E18">
        <w:tc>
          <w:tcPr>
            <w:tcW w:w="820" w:type="dxa"/>
          </w:tcPr>
          <w:p w14:paraId="464EA764" w14:textId="5A713DF9" w:rsidR="00035E18" w:rsidRDefault="00035E18" w:rsidP="00FD7E70">
            <w:pPr>
              <w:spacing w:before="60" w:after="60" w:line="240" w:lineRule="auto"/>
              <w:jc w:val="center"/>
            </w:pPr>
            <w:r>
              <w:t>2</w:t>
            </w:r>
          </w:p>
        </w:tc>
        <w:tc>
          <w:tcPr>
            <w:tcW w:w="5129" w:type="dxa"/>
          </w:tcPr>
          <w:p w14:paraId="69D6AEDF" w14:textId="265F294F" w:rsidR="00035E18" w:rsidRDefault="00035E18" w:rsidP="00FD7E70">
            <w:pPr>
              <w:spacing w:before="60" w:after="60" w:line="240" w:lineRule="auto"/>
              <w:jc w:val="left"/>
            </w:pPr>
            <w:r>
              <w:t>Nhấn chọn vào hình ảnh tương ứng với thiết bị di động đang sử dụng:</w:t>
            </w:r>
          </w:p>
          <w:p w14:paraId="2BC07B2A" w14:textId="36486E7F" w:rsidR="00035E18" w:rsidRDefault="00035E18" w:rsidP="00EF3A34">
            <w:pPr>
              <w:pStyle w:val="ListParagraph"/>
              <w:numPr>
                <w:ilvl w:val="0"/>
                <w:numId w:val="41"/>
              </w:numPr>
              <w:spacing w:before="60" w:after="60" w:line="240" w:lineRule="auto"/>
              <w:ind w:left="338" w:hanging="218"/>
              <w:jc w:val="left"/>
            </w:pPr>
            <w:r>
              <w:t>Thiết bị di động sử dụng hệ điều hành iOS</w:t>
            </w:r>
            <w:r w:rsidR="00EF3A34">
              <w:t xml:space="preserve"> (iPhone, iPad) thì nhấn vào hình ảnh này</w:t>
            </w:r>
            <w:r>
              <w:t>:</w:t>
            </w:r>
          </w:p>
          <w:p w14:paraId="3896FB3F" w14:textId="77777777" w:rsidR="00035E18" w:rsidRDefault="00035E18" w:rsidP="00EF3A34">
            <w:pPr>
              <w:spacing w:before="60" w:after="60" w:line="240" w:lineRule="auto"/>
              <w:jc w:val="center"/>
            </w:pPr>
            <w:r>
              <w:rPr>
                <w:noProof/>
              </w:rPr>
              <w:drawing>
                <wp:inline distT="0" distB="0" distL="0" distR="0" wp14:anchorId="5D2321B1" wp14:editId="18BD046B">
                  <wp:extent cx="1257475" cy="44773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9">
                            <a:extLst>
                              <a:ext uri="{28A0092B-C50C-407E-A947-70E740481C1C}">
                                <a14:useLocalDpi xmlns:a14="http://schemas.microsoft.com/office/drawing/2010/main" val="0"/>
                              </a:ext>
                            </a:extLst>
                          </a:blip>
                          <a:stretch>
                            <a:fillRect/>
                          </a:stretch>
                        </pic:blipFill>
                        <pic:spPr>
                          <a:xfrm>
                            <a:off x="0" y="0"/>
                            <a:ext cx="1257475" cy="447737"/>
                          </a:xfrm>
                          <a:prstGeom prst="rect">
                            <a:avLst/>
                          </a:prstGeom>
                        </pic:spPr>
                      </pic:pic>
                    </a:graphicData>
                  </a:graphic>
                </wp:inline>
              </w:drawing>
            </w:r>
          </w:p>
          <w:p w14:paraId="13317562" w14:textId="705E982B" w:rsidR="00035E18" w:rsidRDefault="00035E18" w:rsidP="00EF3A34">
            <w:pPr>
              <w:pStyle w:val="ListParagraph"/>
              <w:numPr>
                <w:ilvl w:val="0"/>
                <w:numId w:val="41"/>
              </w:numPr>
              <w:spacing w:before="60" w:after="60" w:line="240" w:lineRule="auto"/>
              <w:ind w:left="338" w:hanging="218"/>
              <w:jc w:val="left"/>
            </w:pPr>
            <w:r>
              <w:t xml:space="preserve">Thiết bị di động sử dụng hệ điều hành </w:t>
            </w:r>
            <w:r w:rsidRPr="00EF3A34">
              <w:t>Android</w:t>
            </w:r>
            <w:r w:rsidR="00EF3A34">
              <w:t xml:space="preserve"> (Samsung, LG, Xiaomi, Oppo, …) thì nhấn vào hình ảnh này</w:t>
            </w:r>
            <w:r>
              <w:t>:</w:t>
            </w:r>
          </w:p>
          <w:p w14:paraId="527882D1" w14:textId="03743583" w:rsidR="00035E18" w:rsidRDefault="00035E18" w:rsidP="00EF3A34">
            <w:pPr>
              <w:spacing w:before="60" w:after="60" w:line="240" w:lineRule="auto"/>
              <w:jc w:val="center"/>
            </w:pPr>
            <w:r>
              <w:rPr>
                <w:noProof/>
              </w:rPr>
              <w:drawing>
                <wp:inline distT="0" distB="0" distL="0" distR="0" wp14:anchorId="1F0D90AE" wp14:editId="586EBB87">
                  <wp:extent cx="1247949" cy="466790"/>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
                            <a:extLst>
                              <a:ext uri="{28A0092B-C50C-407E-A947-70E740481C1C}">
                                <a14:useLocalDpi xmlns:a14="http://schemas.microsoft.com/office/drawing/2010/main" val="0"/>
                              </a:ext>
                            </a:extLst>
                          </a:blip>
                          <a:stretch>
                            <a:fillRect/>
                          </a:stretch>
                        </pic:blipFill>
                        <pic:spPr>
                          <a:xfrm>
                            <a:off x="0" y="0"/>
                            <a:ext cx="1247949" cy="466790"/>
                          </a:xfrm>
                          <a:prstGeom prst="rect">
                            <a:avLst/>
                          </a:prstGeom>
                        </pic:spPr>
                      </pic:pic>
                    </a:graphicData>
                  </a:graphic>
                </wp:inline>
              </w:drawing>
            </w:r>
          </w:p>
        </w:tc>
        <w:tc>
          <w:tcPr>
            <w:tcW w:w="3151" w:type="dxa"/>
            <w:vMerge/>
          </w:tcPr>
          <w:p w14:paraId="743F5D72" w14:textId="77777777" w:rsidR="00035E18" w:rsidRPr="00FD7E70" w:rsidRDefault="00035E18" w:rsidP="00FD7E70">
            <w:pPr>
              <w:spacing w:before="60" w:after="60" w:line="240" w:lineRule="auto"/>
              <w:jc w:val="center"/>
            </w:pPr>
          </w:p>
        </w:tc>
      </w:tr>
      <w:tr w:rsidR="00035E18" w14:paraId="531C993C" w14:textId="77777777" w:rsidTr="00035E18">
        <w:tc>
          <w:tcPr>
            <w:tcW w:w="820" w:type="dxa"/>
          </w:tcPr>
          <w:p w14:paraId="595CD32F" w14:textId="4FBECED7" w:rsidR="00035E18" w:rsidRDefault="00035E18" w:rsidP="00FD7E70">
            <w:pPr>
              <w:spacing w:before="60" w:after="60" w:line="240" w:lineRule="auto"/>
              <w:jc w:val="center"/>
            </w:pPr>
            <w:r>
              <w:t>3</w:t>
            </w:r>
          </w:p>
        </w:tc>
        <w:tc>
          <w:tcPr>
            <w:tcW w:w="5129" w:type="dxa"/>
          </w:tcPr>
          <w:p w14:paraId="591EA217" w14:textId="5277EB44" w:rsidR="00035E18" w:rsidRDefault="00035E18" w:rsidP="00FD7E70">
            <w:pPr>
              <w:spacing w:before="60" w:after="60" w:line="240" w:lineRule="auto"/>
              <w:jc w:val="left"/>
            </w:pPr>
            <w:r>
              <w:t>Trên thiết bị sẽ tự động đi tới Ứng dụng App Store hoặc Google Play tương ứng để tải và cài đặt ứng dụng “An Toàn COVID-19”</w:t>
            </w:r>
          </w:p>
        </w:tc>
        <w:tc>
          <w:tcPr>
            <w:tcW w:w="3151" w:type="dxa"/>
            <w:vMerge/>
          </w:tcPr>
          <w:p w14:paraId="073D3B67" w14:textId="77777777" w:rsidR="00035E18" w:rsidRPr="00FD7E70" w:rsidRDefault="00035E18" w:rsidP="00FD7E70">
            <w:pPr>
              <w:spacing w:before="60" w:after="60" w:line="240" w:lineRule="auto"/>
              <w:jc w:val="center"/>
            </w:pPr>
          </w:p>
        </w:tc>
      </w:tr>
      <w:tr w:rsidR="00EF3A34" w14:paraId="70497B7E" w14:textId="77777777" w:rsidTr="005B2424">
        <w:tc>
          <w:tcPr>
            <w:tcW w:w="9100" w:type="dxa"/>
            <w:gridSpan w:val="3"/>
          </w:tcPr>
          <w:p w14:paraId="2A0A82D2" w14:textId="74DC9186" w:rsidR="00EF3A34" w:rsidRPr="00EF3A34" w:rsidRDefault="00EF3A34" w:rsidP="00FD7E70">
            <w:pPr>
              <w:spacing w:before="60" w:after="60" w:line="240" w:lineRule="auto"/>
              <w:jc w:val="center"/>
              <w:rPr>
                <w:i/>
                <w:iCs/>
              </w:rPr>
            </w:pPr>
            <w:r w:rsidRPr="00EF3A34">
              <w:rPr>
                <w:i/>
                <w:iCs/>
              </w:rPr>
              <w:t>Ở các bước kế tiếp, vui lòng xem hình ảnh theo cột “Android” hoặc “iOS” tương ứng với thiết bị di động của mình.</w:t>
            </w:r>
          </w:p>
        </w:tc>
      </w:tr>
    </w:tbl>
    <w:p w14:paraId="3B3A26D3" w14:textId="092B08DC" w:rsidR="000C3530" w:rsidRDefault="000C3530" w:rsidP="000C3530"/>
    <w:tbl>
      <w:tblPr>
        <w:tblStyle w:val="TableGrid"/>
        <w:tblW w:w="0" w:type="auto"/>
        <w:tblLayout w:type="fixed"/>
        <w:tblLook w:val="04A0" w:firstRow="1" w:lastRow="0" w:firstColumn="1" w:lastColumn="0" w:noHBand="0" w:noVBand="1"/>
      </w:tblPr>
      <w:tblGrid>
        <w:gridCol w:w="988"/>
        <w:gridCol w:w="2812"/>
        <w:gridCol w:w="2914"/>
        <w:gridCol w:w="2914"/>
      </w:tblGrid>
      <w:tr w:rsidR="005B5B05" w:rsidRPr="00FD7E70" w14:paraId="76A47B09" w14:textId="2CECB00F" w:rsidTr="0014372D">
        <w:trPr>
          <w:tblHeader/>
        </w:trPr>
        <w:tc>
          <w:tcPr>
            <w:tcW w:w="988" w:type="dxa"/>
            <w:shd w:val="clear" w:color="auto" w:fill="DBE5F1" w:themeFill="accent1" w:themeFillTint="33"/>
          </w:tcPr>
          <w:p w14:paraId="6755881A" w14:textId="77777777" w:rsidR="00EF3A34" w:rsidRPr="00FD7E70" w:rsidRDefault="00EF3A34" w:rsidP="005B2424">
            <w:pPr>
              <w:spacing w:before="60" w:after="60" w:line="240" w:lineRule="auto"/>
              <w:jc w:val="center"/>
              <w:rPr>
                <w:b/>
                <w:bCs/>
              </w:rPr>
            </w:pPr>
            <w:r w:rsidRPr="00FD7E70">
              <w:rPr>
                <w:b/>
                <w:bCs/>
              </w:rPr>
              <w:t>Bước</w:t>
            </w:r>
          </w:p>
        </w:tc>
        <w:tc>
          <w:tcPr>
            <w:tcW w:w="2812" w:type="dxa"/>
            <w:shd w:val="clear" w:color="auto" w:fill="DBE5F1" w:themeFill="accent1" w:themeFillTint="33"/>
          </w:tcPr>
          <w:p w14:paraId="57532EED" w14:textId="77777777" w:rsidR="00EF3A34" w:rsidRPr="00FD7E70" w:rsidRDefault="00EF3A34" w:rsidP="005B2424">
            <w:pPr>
              <w:spacing w:before="60" w:after="60" w:line="240" w:lineRule="auto"/>
              <w:jc w:val="center"/>
              <w:rPr>
                <w:b/>
                <w:bCs/>
              </w:rPr>
            </w:pPr>
            <w:r w:rsidRPr="00FD7E70">
              <w:rPr>
                <w:b/>
                <w:bCs/>
              </w:rPr>
              <w:t>Mô tả</w:t>
            </w:r>
          </w:p>
        </w:tc>
        <w:tc>
          <w:tcPr>
            <w:tcW w:w="2914" w:type="dxa"/>
            <w:shd w:val="clear" w:color="auto" w:fill="DBE5F1" w:themeFill="accent1" w:themeFillTint="33"/>
          </w:tcPr>
          <w:p w14:paraId="2D3C2000" w14:textId="325F813D" w:rsidR="00EF3A34" w:rsidRPr="00FD7E70" w:rsidRDefault="00EF3A34" w:rsidP="005B2424">
            <w:pPr>
              <w:spacing w:before="60" w:after="60" w:line="240" w:lineRule="auto"/>
              <w:jc w:val="center"/>
              <w:rPr>
                <w:b/>
                <w:bCs/>
              </w:rPr>
            </w:pPr>
            <w:r>
              <w:rPr>
                <w:b/>
                <w:bCs/>
              </w:rPr>
              <w:t>Android</w:t>
            </w:r>
          </w:p>
        </w:tc>
        <w:tc>
          <w:tcPr>
            <w:tcW w:w="2914" w:type="dxa"/>
            <w:shd w:val="clear" w:color="auto" w:fill="DBE5F1" w:themeFill="accent1" w:themeFillTint="33"/>
          </w:tcPr>
          <w:p w14:paraId="0F2AEB78" w14:textId="3CA8EF9E" w:rsidR="00EF3A34" w:rsidRPr="00FD7E70" w:rsidRDefault="00EF3A34" w:rsidP="005B2424">
            <w:pPr>
              <w:spacing w:before="60" w:after="60" w:line="240" w:lineRule="auto"/>
              <w:jc w:val="center"/>
              <w:rPr>
                <w:b/>
                <w:bCs/>
              </w:rPr>
            </w:pPr>
            <w:r>
              <w:rPr>
                <w:b/>
                <w:bCs/>
              </w:rPr>
              <w:t>iOS</w:t>
            </w:r>
          </w:p>
        </w:tc>
      </w:tr>
      <w:tr w:rsidR="005B5B05" w14:paraId="713973F4" w14:textId="7C982106" w:rsidTr="0014372D">
        <w:tc>
          <w:tcPr>
            <w:tcW w:w="988" w:type="dxa"/>
          </w:tcPr>
          <w:p w14:paraId="1F10FCB6" w14:textId="1DF2EEEB" w:rsidR="00EF3A34" w:rsidRDefault="00EF3A34" w:rsidP="00EF3A34">
            <w:pPr>
              <w:spacing w:before="60" w:after="60" w:line="240" w:lineRule="auto"/>
              <w:jc w:val="center"/>
            </w:pPr>
            <w:r>
              <w:lastRenderedPageBreak/>
              <w:t>4</w:t>
            </w:r>
          </w:p>
        </w:tc>
        <w:tc>
          <w:tcPr>
            <w:tcW w:w="2812" w:type="dxa"/>
          </w:tcPr>
          <w:p w14:paraId="5638CF39" w14:textId="77777777" w:rsidR="00EF3A34" w:rsidRDefault="00EF3A34" w:rsidP="00EF3A34">
            <w:pPr>
              <w:spacing w:before="60" w:after="60" w:line="240" w:lineRule="auto"/>
              <w:jc w:val="left"/>
            </w:pPr>
            <w:r>
              <w:t>Tải và cài đặt ứng dụng “An Toàn COVID-19”:</w:t>
            </w:r>
          </w:p>
          <w:p w14:paraId="60A26843" w14:textId="3188AC95" w:rsidR="00EF3A34" w:rsidRPr="00EF3A34" w:rsidRDefault="00EF3A34" w:rsidP="00EF3A34">
            <w:pPr>
              <w:spacing w:before="60" w:after="60" w:line="240" w:lineRule="auto"/>
              <w:jc w:val="left"/>
              <w:rPr>
                <w:b/>
                <w:bCs/>
              </w:rPr>
            </w:pPr>
            <w:r>
              <w:rPr>
                <w:b/>
                <w:bCs/>
              </w:rPr>
              <w:sym w:font="Wingdings" w:char="F076"/>
            </w:r>
            <w:r>
              <w:rPr>
                <w:b/>
                <w:bCs/>
              </w:rPr>
              <w:t xml:space="preserve"> </w:t>
            </w:r>
            <w:r w:rsidRPr="00EF3A34">
              <w:rPr>
                <w:b/>
                <w:bCs/>
              </w:rPr>
              <w:t>Android:</w:t>
            </w:r>
          </w:p>
          <w:p w14:paraId="3B117E23" w14:textId="2C2D3C2D" w:rsidR="00EF3A34" w:rsidRDefault="00EF3A34" w:rsidP="00EF3A34">
            <w:pPr>
              <w:spacing w:before="60" w:after="60" w:line="240" w:lineRule="auto"/>
              <w:jc w:val="left"/>
            </w:pPr>
            <w:r>
              <w:t xml:space="preserve">Nhấn vào nút màu xanh lá </w:t>
            </w:r>
            <w:r>
              <w:rPr>
                <w:b/>
                <w:bCs/>
              </w:rPr>
              <w:t xml:space="preserve">“Cài đặt” </w:t>
            </w:r>
            <w:r>
              <w:t xml:space="preserve">hoặc </w:t>
            </w:r>
            <w:r w:rsidRPr="00EF3A34">
              <w:rPr>
                <w:b/>
                <w:bCs/>
              </w:rPr>
              <w:t>“Install”</w:t>
            </w:r>
            <w:r w:rsidRPr="00EF3A34">
              <w:t xml:space="preserve"> </w:t>
            </w:r>
            <w:r w:rsidRPr="00A90B7F">
              <w:rPr>
                <w:i/>
                <w:iCs/>
              </w:rPr>
              <w:t>(tùy vào ngôn ngữ của thiết bị)</w:t>
            </w:r>
            <w:r w:rsidR="00A90B7F">
              <w:t xml:space="preserve"> </w:t>
            </w:r>
            <w:r w:rsidR="00A90B7F" w:rsidRPr="00A90B7F">
              <w:t>để cài đặt ứng dụng.</w:t>
            </w:r>
          </w:p>
          <w:p w14:paraId="72E70896" w14:textId="77777777" w:rsidR="00A90B7F" w:rsidRDefault="00A90B7F" w:rsidP="00A90B7F">
            <w:pPr>
              <w:spacing w:before="60" w:after="60" w:line="240" w:lineRule="auto"/>
              <w:jc w:val="left"/>
              <w:rPr>
                <w:b/>
                <w:bCs/>
              </w:rPr>
            </w:pPr>
          </w:p>
          <w:p w14:paraId="2097A515" w14:textId="75AD2021" w:rsidR="00A90B7F" w:rsidRDefault="00A90B7F" w:rsidP="00A90B7F">
            <w:pPr>
              <w:spacing w:before="60" w:after="60" w:line="240" w:lineRule="auto"/>
              <w:jc w:val="left"/>
              <w:rPr>
                <w:b/>
                <w:bCs/>
              </w:rPr>
            </w:pPr>
            <w:r>
              <w:rPr>
                <w:b/>
                <w:bCs/>
              </w:rPr>
              <w:sym w:font="Wingdings" w:char="F076"/>
            </w:r>
            <w:r>
              <w:rPr>
                <w:b/>
                <w:bCs/>
              </w:rPr>
              <w:t xml:space="preserve"> iOS</w:t>
            </w:r>
            <w:r w:rsidRPr="00EF3A34">
              <w:rPr>
                <w:b/>
                <w:bCs/>
              </w:rPr>
              <w:t>:</w:t>
            </w:r>
          </w:p>
          <w:p w14:paraId="0DB691E5" w14:textId="582BB647" w:rsidR="00A90B7F" w:rsidRPr="00A90B7F" w:rsidRDefault="00A90B7F" w:rsidP="00A90B7F">
            <w:pPr>
              <w:spacing w:before="60" w:after="60" w:line="240" w:lineRule="auto"/>
              <w:jc w:val="left"/>
            </w:pPr>
            <w:r w:rsidRPr="00A90B7F">
              <w:t xml:space="preserve">Nhấn vào nút </w:t>
            </w:r>
            <w:r>
              <w:rPr>
                <w:b/>
                <w:bCs/>
              </w:rPr>
              <w:t xml:space="preserve">“Cài đặt” </w:t>
            </w:r>
            <w:r w:rsidRPr="00A90B7F">
              <w:t>để cài đặt ứng dụng.</w:t>
            </w:r>
          </w:p>
          <w:p w14:paraId="4FC0555D" w14:textId="77777777" w:rsidR="00A90B7F" w:rsidRPr="00EF3A34" w:rsidRDefault="00A90B7F" w:rsidP="00EF3A34">
            <w:pPr>
              <w:spacing w:before="60" w:after="60" w:line="240" w:lineRule="auto"/>
              <w:jc w:val="left"/>
            </w:pPr>
          </w:p>
          <w:p w14:paraId="5B9357C9" w14:textId="5C0C5840" w:rsidR="00EF3A34" w:rsidRDefault="00EF3A34" w:rsidP="00EF3A34">
            <w:pPr>
              <w:spacing w:before="60" w:after="60" w:line="240" w:lineRule="auto"/>
              <w:jc w:val="left"/>
            </w:pPr>
          </w:p>
        </w:tc>
        <w:tc>
          <w:tcPr>
            <w:tcW w:w="2914" w:type="dxa"/>
          </w:tcPr>
          <w:p w14:paraId="3E9B91E9" w14:textId="60450A3B" w:rsidR="00EF3A34" w:rsidRDefault="00EF3A34" w:rsidP="00EF3A34">
            <w:pPr>
              <w:spacing w:before="60" w:after="60" w:line="240" w:lineRule="auto"/>
              <w:jc w:val="center"/>
            </w:pPr>
            <w:r>
              <w:rPr>
                <w:noProof/>
              </w:rPr>
              <w:drawing>
                <wp:inline distT="0" distB="0" distL="0" distR="0" wp14:anchorId="49CEF6D2" wp14:editId="6EFF0427">
                  <wp:extent cx="1620000" cy="3243088"/>
                  <wp:effectExtent l="19050" t="19050" r="18415"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20000" cy="3243088"/>
                          </a:xfrm>
                          <a:prstGeom prst="rect">
                            <a:avLst/>
                          </a:prstGeom>
                          <a:noFill/>
                          <a:ln>
                            <a:solidFill>
                              <a:srgbClr val="002060"/>
                            </a:solidFill>
                          </a:ln>
                        </pic:spPr>
                      </pic:pic>
                    </a:graphicData>
                  </a:graphic>
                </wp:inline>
              </w:drawing>
            </w:r>
          </w:p>
        </w:tc>
        <w:tc>
          <w:tcPr>
            <w:tcW w:w="2914" w:type="dxa"/>
          </w:tcPr>
          <w:p w14:paraId="7337D97D" w14:textId="1FBCF605" w:rsidR="00EF3A34" w:rsidRDefault="00A90B7F" w:rsidP="00EF3A34">
            <w:pPr>
              <w:spacing w:before="60" w:after="60" w:line="240" w:lineRule="auto"/>
              <w:jc w:val="center"/>
              <w:rPr>
                <w:noProof/>
              </w:rPr>
            </w:pPr>
            <w:r>
              <w:rPr>
                <w:b/>
                <w:bCs/>
                <w:noProof/>
              </w:rPr>
              <w:drawing>
                <wp:inline distT="0" distB="0" distL="0" distR="0" wp14:anchorId="2F36EFB7" wp14:editId="559A1C63">
                  <wp:extent cx="1620000" cy="2879298"/>
                  <wp:effectExtent l="19050" t="19050" r="18415"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20000" cy="2879298"/>
                          </a:xfrm>
                          <a:prstGeom prst="rect">
                            <a:avLst/>
                          </a:prstGeom>
                          <a:noFill/>
                          <a:ln>
                            <a:solidFill>
                              <a:srgbClr val="002060"/>
                            </a:solidFill>
                          </a:ln>
                        </pic:spPr>
                      </pic:pic>
                    </a:graphicData>
                  </a:graphic>
                </wp:inline>
              </w:drawing>
            </w:r>
          </w:p>
        </w:tc>
      </w:tr>
      <w:tr w:rsidR="002268ED" w14:paraId="18BD6A8E" w14:textId="77777777" w:rsidTr="0014372D">
        <w:tc>
          <w:tcPr>
            <w:tcW w:w="988" w:type="dxa"/>
          </w:tcPr>
          <w:p w14:paraId="098796D7" w14:textId="6351901E" w:rsidR="00A90B7F" w:rsidRDefault="00A90B7F" w:rsidP="00EF3A34">
            <w:pPr>
              <w:spacing w:before="60" w:after="60" w:line="240" w:lineRule="auto"/>
              <w:jc w:val="center"/>
            </w:pPr>
            <w:r>
              <w:t>5</w:t>
            </w:r>
          </w:p>
        </w:tc>
        <w:tc>
          <w:tcPr>
            <w:tcW w:w="2812" w:type="dxa"/>
          </w:tcPr>
          <w:p w14:paraId="31B25A72" w14:textId="3738DB55" w:rsidR="00A90B7F" w:rsidRDefault="00A90B7F" w:rsidP="00EF3A34">
            <w:pPr>
              <w:spacing w:before="60" w:after="60" w:line="240" w:lineRule="auto"/>
              <w:jc w:val="left"/>
            </w:pPr>
            <w:r>
              <w:t xml:space="preserve">Sau khi cài đặt thành công, mở ứng dụng </w:t>
            </w:r>
            <w:r w:rsidRPr="0014372D">
              <w:rPr>
                <w:b/>
                <w:bCs/>
              </w:rPr>
              <w:t>“An toàn COVID-19”</w:t>
            </w:r>
          </w:p>
        </w:tc>
        <w:tc>
          <w:tcPr>
            <w:tcW w:w="5828" w:type="dxa"/>
            <w:gridSpan w:val="2"/>
          </w:tcPr>
          <w:p w14:paraId="3E77E5F3" w14:textId="7E98076E" w:rsidR="00A90B7F" w:rsidRDefault="00A90B7F" w:rsidP="00EF3A34">
            <w:pPr>
              <w:spacing w:before="60" w:after="60" w:line="240" w:lineRule="auto"/>
              <w:jc w:val="center"/>
              <w:rPr>
                <w:noProof/>
              </w:rPr>
            </w:pPr>
            <w:r>
              <w:rPr>
                <w:noProof/>
              </w:rPr>
              <w:drawing>
                <wp:inline distT="0" distB="0" distL="0" distR="0" wp14:anchorId="7EFC461D" wp14:editId="75C9B21B">
                  <wp:extent cx="1620000" cy="3243088"/>
                  <wp:effectExtent l="19050" t="19050" r="18415"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20000" cy="3243088"/>
                          </a:xfrm>
                          <a:prstGeom prst="rect">
                            <a:avLst/>
                          </a:prstGeom>
                          <a:noFill/>
                          <a:ln>
                            <a:solidFill>
                              <a:srgbClr val="002060"/>
                            </a:solidFill>
                          </a:ln>
                        </pic:spPr>
                      </pic:pic>
                    </a:graphicData>
                  </a:graphic>
                </wp:inline>
              </w:drawing>
            </w:r>
          </w:p>
        </w:tc>
      </w:tr>
      <w:tr w:rsidR="005B5B05" w14:paraId="48F498AB" w14:textId="77777777" w:rsidTr="0014372D">
        <w:tc>
          <w:tcPr>
            <w:tcW w:w="988" w:type="dxa"/>
          </w:tcPr>
          <w:p w14:paraId="460CF5D8" w14:textId="6A91B94D" w:rsidR="00F8674C" w:rsidRDefault="00F8674C" w:rsidP="00EF3A34">
            <w:pPr>
              <w:spacing w:before="60" w:after="60" w:line="240" w:lineRule="auto"/>
              <w:jc w:val="center"/>
            </w:pPr>
            <w:r>
              <w:lastRenderedPageBreak/>
              <w:t>6</w:t>
            </w:r>
          </w:p>
        </w:tc>
        <w:tc>
          <w:tcPr>
            <w:tcW w:w="2812" w:type="dxa"/>
          </w:tcPr>
          <w:p w14:paraId="524D1E64" w14:textId="0F203596" w:rsidR="00F8674C" w:rsidRDefault="00F8674C" w:rsidP="00EF3A34">
            <w:pPr>
              <w:spacing w:before="60" w:after="60" w:line="240" w:lineRule="auto"/>
              <w:jc w:val="left"/>
            </w:pPr>
            <w:r>
              <w:t>Đăng nhập tài khoản của mình theo thông tin được cấp:</w:t>
            </w:r>
          </w:p>
          <w:p w14:paraId="0C3B96C4" w14:textId="1AEB6F36" w:rsidR="00F8674C" w:rsidRDefault="00570A5B" w:rsidP="00EF3A34">
            <w:pPr>
              <w:spacing w:before="60" w:after="60" w:line="240" w:lineRule="auto"/>
              <w:jc w:val="left"/>
            </w:pPr>
            <w:r>
              <w:t xml:space="preserve">- </w:t>
            </w:r>
            <w:r w:rsidR="00F8674C">
              <w:t>Username</w:t>
            </w:r>
            <w:r w:rsidR="00A90B7F">
              <w:t xml:space="preserve"> – Tên đăng nhập (</w:t>
            </w:r>
            <w:r w:rsidR="00F8674C">
              <w:t>Tài khoản</w:t>
            </w:r>
            <w:r w:rsidR="00A90B7F">
              <w:t xml:space="preserve"> của đơn vị)</w:t>
            </w:r>
          </w:p>
          <w:p w14:paraId="0F3BE6AB" w14:textId="79EE6463" w:rsidR="00F8674C" w:rsidRDefault="00570A5B" w:rsidP="00EF3A34">
            <w:pPr>
              <w:spacing w:before="60" w:after="60" w:line="240" w:lineRule="auto"/>
              <w:jc w:val="left"/>
            </w:pPr>
            <w:r>
              <w:t xml:space="preserve">- </w:t>
            </w:r>
            <w:r w:rsidR="00F8674C">
              <w:t>Password</w:t>
            </w:r>
            <w:r w:rsidR="00A90B7F">
              <w:t xml:space="preserve"> - </w:t>
            </w:r>
            <w:r w:rsidR="00F8674C">
              <w:t>Mật khẩu</w:t>
            </w:r>
          </w:p>
          <w:p w14:paraId="7043273E" w14:textId="77777777" w:rsidR="00570A5B" w:rsidRDefault="00570A5B" w:rsidP="00EF3A34">
            <w:pPr>
              <w:spacing w:before="60" w:after="60" w:line="240" w:lineRule="auto"/>
              <w:jc w:val="left"/>
            </w:pPr>
          </w:p>
          <w:p w14:paraId="7A40478A" w14:textId="2047D192" w:rsidR="00570A5B" w:rsidRPr="00570A5B" w:rsidRDefault="00570A5B" w:rsidP="00EF3A34">
            <w:pPr>
              <w:spacing w:before="60" w:after="60" w:line="240" w:lineRule="auto"/>
              <w:jc w:val="left"/>
              <w:rPr>
                <w:b/>
                <w:bCs/>
              </w:rPr>
            </w:pPr>
            <w:r>
              <w:t xml:space="preserve">Sau đó, nhấn vào nút </w:t>
            </w:r>
            <w:r>
              <w:rPr>
                <w:b/>
                <w:bCs/>
              </w:rPr>
              <w:t>“</w:t>
            </w:r>
            <w:r w:rsidR="00A65E02">
              <w:rPr>
                <w:b/>
                <w:bCs/>
              </w:rPr>
              <w:t>LOGIN</w:t>
            </w:r>
            <w:r>
              <w:rPr>
                <w:b/>
                <w:bCs/>
              </w:rPr>
              <w:t>”</w:t>
            </w:r>
            <w:r>
              <w:t xml:space="preserve"> hoặc </w:t>
            </w:r>
            <w:r w:rsidRPr="00570A5B">
              <w:rPr>
                <w:b/>
                <w:bCs/>
              </w:rPr>
              <w:t>“</w:t>
            </w:r>
            <w:r w:rsidR="00A65E02" w:rsidRPr="00570A5B">
              <w:rPr>
                <w:b/>
                <w:bCs/>
              </w:rPr>
              <w:t>ĐĂNG NHẬP</w:t>
            </w:r>
            <w:r w:rsidRPr="00570A5B">
              <w:rPr>
                <w:b/>
                <w:bCs/>
              </w:rPr>
              <w:t xml:space="preserve">” </w:t>
            </w:r>
            <w:r>
              <w:t>tùy vào ngôn ngữ hiển thị trên ứng dụng.</w:t>
            </w:r>
          </w:p>
        </w:tc>
        <w:tc>
          <w:tcPr>
            <w:tcW w:w="2914" w:type="dxa"/>
          </w:tcPr>
          <w:p w14:paraId="6352FA0E" w14:textId="77777777" w:rsidR="00570A5B" w:rsidRDefault="00570A5B" w:rsidP="00EF3A34">
            <w:pPr>
              <w:spacing w:before="60" w:after="60" w:line="240" w:lineRule="auto"/>
              <w:jc w:val="center"/>
              <w:rPr>
                <w:noProof/>
              </w:rPr>
            </w:pPr>
            <w:r>
              <w:rPr>
                <w:noProof/>
              </w:rPr>
              <w:drawing>
                <wp:inline distT="0" distB="0" distL="0" distR="0" wp14:anchorId="2CACBA0A" wp14:editId="513585A5">
                  <wp:extent cx="1620000" cy="3239762"/>
                  <wp:effectExtent l="19050" t="19050" r="18415" b="184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20000" cy="3239762"/>
                          </a:xfrm>
                          <a:prstGeom prst="rect">
                            <a:avLst/>
                          </a:prstGeom>
                          <a:noFill/>
                          <a:ln>
                            <a:solidFill>
                              <a:srgbClr val="002060"/>
                            </a:solidFill>
                          </a:ln>
                        </pic:spPr>
                      </pic:pic>
                    </a:graphicData>
                  </a:graphic>
                </wp:inline>
              </w:drawing>
            </w:r>
          </w:p>
          <w:p w14:paraId="6DF7761C" w14:textId="77777777" w:rsidR="00570A5B" w:rsidRDefault="00570A5B" w:rsidP="00570A5B">
            <w:pPr>
              <w:spacing w:before="60" w:after="60" w:line="240" w:lineRule="auto"/>
              <w:jc w:val="center"/>
              <w:rPr>
                <w:noProof/>
              </w:rPr>
            </w:pPr>
          </w:p>
          <w:p w14:paraId="0F0584CD" w14:textId="2C05BAE7" w:rsidR="00F8674C" w:rsidRDefault="00570A5B" w:rsidP="00570A5B">
            <w:pPr>
              <w:spacing w:before="60" w:after="60" w:line="240" w:lineRule="auto"/>
              <w:jc w:val="center"/>
              <w:rPr>
                <w:noProof/>
              </w:rPr>
            </w:pPr>
            <w:r>
              <w:rPr>
                <w:noProof/>
              </w:rPr>
              <w:drawing>
                <wp:inline distT="0" distB="0" distL="0" distR="0" wp14:anchorId="4F9A4A2C" wp14:editId="0C87F212">
                  <wp:extent cx="1620000" cy="3243088"/>
                  <wp:effectExtent l="19050" t="19050" r="18415"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20000" cy="3243088"/>
                          </a:xfrm>
                          <a:prstGeom prst="rect">
                            <a:avLst/>
                          </a:prstGeom>
                          <a:noFill/>
                          <a:ln>
                            <a:solidFill>
                              <a:srgbClr val="002060"/>
                            </a:solidFill>
                          </a:ln>
                        </pic:spPr>
                      </pic:pic>
                    </a:graphicData>
                  </a:graphic>
                </wp:inline>
              </w:drawing>
            </w:r>
          </w:p>
        </w:tc>
        <w:tc>
          <w:tcPr>
            <w:tcW w:w="2914" w:type="dxa"/>
          </w:tcPr>
          <w:p w14:paraId="21C9B652" w14:textId="77777777" w:rsidR="00F8674C" w:rsidRDefault="00936997" w:rsidP="00EF3A34">
            <w:pPr>
              <w:spacing w:before="60" w:after="60" w:line="240" w:lineRule="auto"/>
              <w:jc w:val="center"/>
              <w:rPr>
                <w:noProof/>
              </w:rPr>
            </w:pPr>
            <w:r>
              <w:rPr>
                <w:noProof/>
              </w:rPr>
              <w:drawing>
                <wp:inline distT="0" distB="0" distL="0" distR="0" wp14:anchorId="1AF9BFF7" wp14:editId="6B72866B">
                  <wp:extent cx="1620000" cy="2879298"/>
                  <wp:effectExtent l="19050" t="19050" r="18415" b="165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20000" cy="2879298"/>
                          </a:xfrm>
                          <a:prstGeom prst="rect">
                            <a:avLst/>
                          </a:prstGeom>
                          <a:noFill/>
                          <a:ln>
                            <a:solidFill>
                              <a:srgbClr val="002060"/>
                            </a:solidFill>
                          </a:ln>
                        </pic:spPr>
                      </pic:pic>
                    </a:graphicData>
                  </a:graphic>
                </wp:inline>
              </w:drawing>
            </w:r>
          </w:p>
          <w:p w14:paraId="6884AE32" w14:textId="77777777" w:rsidR="00936997" w:rsidRDefault="00936997" w:rsidP="00EF3A34">
            <w:pPr>
              <w:spacing w:before="60" w:after="60" w:line="240" w:lineRule="auto"/>
              <w:jc w:val="center"/>
              <w:rPr>
                <w:noProof/>
              </w:rPr>
            </w:pPr>
          </w:p>
          <w:p w14:paraId="61C47620" w14:textId="4CF6F67A" w:rsidR="00936997" w:rsidRDefault="00936997" w:rsidP="00936997">
            <w:pPr>
              <w:spacing w:before="60" w:after="60" w:line="240" w:lineRule="auto"/>
              <w:jc w:val="center"/>
              <w:rPr>
                <w:noProof/>
              </w:rPr>
            </w:pPr>
            <w:r>
              <w:rPr>
                <w:noProof/>
              </w:rPr>
              <w:drawing>
                <wp:inline distT="0" distB="0" distL="0" distR="0" wp14:anchorId="395A78AB" wp14:editId="605B82B4">
                  <wp:extent cx="1620000" cy="2881429"/>
                  <wp:effectExtent l="19050" t="19050" r="18415"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20000" cy="2881429"/>
                          </a:xfrm>
                          <a:prstGeom prst="rect">
                            <a:avLst/>
                          </a:prstGeom>
                          <a:ln>
                            <a:solidFill>
                              <a:srgbClr val="002060"/>
                            </a:solidFill>
                          </a:ln>
                        </pic:spPr>
                      </pic:pic>
                    </a:graphicData>
                  </a:graphic>
                </wp:inline>
              </w:drawing>
            </w:r>
          </w:p>
        </w:tc>
      </w:tr>
      <w:tr w:rsidR="005B5B05" w14:paraId="528FE8B8" w14:textId="77777777" w:rsidTr="0014372D">
        <w:tc>
          <w:tcPr>
            <w:tcW w:w="988" w:type="dxa"/>
          </w:tcPr>
          <w:p w14:paraId="69319AB1" w14:textId="2A5FC859" w:rsidR="00570A5B" w:rsidRDefault="00570A5B" w:rsidP="00EF3A34">
            <w:pPr>
              <w:spacing w:before="60" w:after="60" w:line="240" w:lineRule="auto"/>
              <w:jc w:val="center"/>
            </w:pPr>
            <w:r>
              <w:lastRenderedPageBreak/>
              <w:t>7</w:t>
            </w:r>
          </w:p>
        </w:tc>
        <w:tc>
          <w:tcPr>
            <w:tcW w:w="2812" w:type="dxa"/>
          </w:tcPr>
          <w:p w14:paraId="36CE4D3C" w14:textId="2FC1BA5B" w:rsidR="00570A5B" w:rsidRDefault="00570A5B" w:rsidP="00EF3A34">
            <w:pPr>
              <w:spacing w:before="60" w:after="60" w:line="240" w:lineRule="auto"/>
              <w:jc w:val="left"/>
            </w:pPr>
            <w:r>
              <w:t>Sau khi đăng nhập thành công, đơn vị thay đổi lại ngôn ngữ của ứng dụng</w:t>
            </w:r>
            <w:r w:rsidR="00CA3185">
              <w:t xml:space="preserve"> thành tiếng Việt</w:t>
            </w:r>
            <w:r>
              <w:t xml:space="preserve"> (nếu cần thiết):</w:t>
            </w:r>
          </w:p>
          <w:p w14:paraId="28A0F279" w14:textId="77777777" w:rsidR="00A65E02" w:rsidRPr="00EF3A34" w:rsidRDefault="00A65E02" w:rsidP="00A65E02">
            <w:pPr>
              <w:spacing w:before="60" w:after="60" w:line="240" w:lineRule="auto"/>
              <w:jc w:val="left"/>
              <w:rPr>
                <w:b/>
                <w:bCs/>
              </w:rPr>
            </w:pPr>
            <w:r>
              <w:rPr>
                <w:b/>
                <w:bCs/>
              </w:rPr>
              <w:sym w:font="Wingdings" w:char="F076"/>
            </w:r>
            <w:r>
              <w:rPr>
                <w:b/>
                <w:bCs/>
              </w:rPr>
              <w:t xml:space="preserve"> </w:t>
            </w:r>
            <w:r w:rsidRPr="00EF3A34">
              <w:rPr>
                <w:b/>
                <w:bCs/>
              </w:rPr>
              <w:t>Android:</w:t>
            </w:r>
          </w:p>
          <w:p w14:paraId="2BBD17C2" w14:textId="5F4C3630" w:rsidR="00570A5B" w:rsidRDefault="00FF795E" w:rsidP="00EF3A34">
            <w:pPr>
              <w:spacing w:before="60" w:after="60" w:line="240" w:lineRule="auto"/>
              <w:jc w:val="left"/>
              <w:rPr>
                <w:b/>
                <w:bCs/>
              </w:rPr>
            </w:pPr>
            <w:r>
              <w:t>(1)</w:t>
            </w:r>
            <w:r w:rsidR="00570A5B">
              <w:t xml:space="preserve"> Chọn vào mục </w:t>
            </w:r>
            <w:r w:rsidR="00570A5B">
              <w:rPr>
                <w:b/>
                <w:bCs/>
              </w:rPr>
              <w:t>“Setting”</w:t>
            </w:r>
            <w:r w:rsidR="00CA3185">
              <w:rPr>
                <w:b/>
                <w:bCs/>
              </w:rPr>
              <w:t>.</w:t>
            </w:r>
          </w:p>
          <w:p w14:paraId="154C93B1" w14:textId="77777777" w:rsidR="00FF795E" w:rsidRDefault="00FF795E" w:rsidP="00EF3A34">
            <w:pPr>
              <w:spacing w:before="60" w:after="60" w:line="240" w:lineRule="auto"/>
              <w:jc w:val="left"/>
              <w:rPr>
                <w:b/>
                <w:bCs/>
              </w:rPr>
            </w:pPr>
            <w:r w:rsidRPr="00FF795E">
              <w:t>(2)</w:t>
            </w:r>
            <w:r w:rsidR="00570A5B">
              <w:rPr>
                <w:b/>
                <w:bCs/>
              </w:rPr>
              <w:t xml:space="preserve"> </w:t>
            </w:r>
            <w:r w:rsidR="00570A5B">
              <w:t xml:space="preserve">Chọn vào mục </w:t>
            </w:r>
            <w:r w:rsidR="00570A5B" w:rsidRPr="00CA3185">
              <w:rPr>
                <w:b/>
                <w:bCs/>
              </w:rPr>
              <w:t>“Language”</w:t>
            </w:r>
          </w:p>
          <w:p w14:paraId="04AE5A90" w14:textId="4182CE45" w:rsidR="00CA3185" w:rsidRDefault="00FF795E" w:rsidP="00EF3A34">
            <w:pPr>
              <w:spacing w:before="60" w:after="60" w:line="240" w:lineRule="auto"/>
              <w:jc w:val="left"/>
              <w:rPr>
                <w:b/>
                <w:bCs/>
              </w:rPr>
            </w:pPr>
            <w:r>
              <w:t>(3)</w:t>
            </w:r>
            <w:r w:rsidR="00CA3185">
              <w:t xml:space="preserve"> Chọn vào dòng </w:t>
            </w:r>
            <w:r w:rsidR="00CA3185" w:rsidRPr="00FF795E">
              <w:rPr>
                <w:b/>
                <w:bCs/>
              </w:rPr>
              <w:t>“Tiếng Việt”</w:t>
            </w:r>
          </w:p>
          <w:p w14:paraId="522FFD64" w14:textId="1618B461" w:rsidR="00A65E02" w:rsidRDefault="00A65E02" w:rsidP="00EF3A34">
            <w:pPr>
              <w:spacing w:before="60" w:after="60" w:line="240" w:lineRule="auto"/>
              <w:jc w:val="left"/>
              <w:rPr>
                <w:b/>
                <w:bCs/>
              </w:rPr>
            </w:pPr>
          </w:p>
          <w:p w14:paraId="64DED461" w14:textId="53BC8C47" w:rsidR="00A65E02" w:rsidRPr="00EF3A34" w:rsidRDefault="00A65E02" w:rsidP="00A65E02">
            <w:pPr>
              <w:spacing w:before="60" w:after="60" w:line="240" w:lineRule="auto"/>
              <w:jc w:val="left"/>
              <w:rPr>
                <w:b/>
                <w:bCs/>
              </w:rPr>
            </w:pPr>
            <w:r>
              <w:rPr>
                <w:b/>
                <w:bCs/>
              </w:rPr>
              <w:sym w:font="Wingdings" w:char="F076"/>
            </w:r>
            <w:r>
              <w:rPr>
                <w:b/>
                <w:bCs/>
              </w:rPr>
              <w:t xml:space="preserve"> iOS</w:t>
            </w:r>
            <w:r w:rsidRPr="00EF3A34">
              <w:rPr>
                <w:b/>
                <w:bCs/>
              </w:rPr>
              <w:t>:</w:t>
            </w:r>
          </w:p>
          <w:p w14:paraId="3BA3F6A6" w14:textId="77777777" w:rsidR="00A65E02" w:rsidRDefault="00A65E02" w:rsidP="00A65E02">
            <w:pPr>
              <w:spacing w:before="60" w:after="60" w:line="240" w:lineRule="auto"/>
              <w:jc w:val="left"/>
              <w:rPr>
                <w:b/>
                <w:bCs/>
              </w:rPr>
            </w:pPr>
            <w:r>
              <w:t xml:space="preserve">(1) Chọn vào mục </w:t>
            </w:r>
            <w:r>
              <w:rPr>
                <w:b/>
                <w:bCs/>
              </w:rPr>
              <w:t>“Setting”.</w:t>
            </w:r>
          </w:p>
          <w:p w14:paraId="1C3A19CB" w14:textId="77777777" w:rsidR="00A65E02" w:rsidRDefault="00A65E02" w:rsidP="00A65E02">
            <w:pPr>
              <w:spacing w:before="60" w:after="60" w:line="240" w:lineRule="auto"/>
              <w:jc w:val="left"/>
              <w:rPr>
                <w:b/>
                <w:bCs/>
              </w:rPr>
            </w:pPr>
            <w:r w:rsidRPr="00FF795E">
              <w:t>(2)</w:t>
            </w:r>
            <w:r>
              <w:rPr>
                <w:b/>
                <w:bCs/>
              </w:rPr>
              <w:t xml:space="preserve"> </w:t>
            </w:r>
            <w:r>
              <w:t xml:space="preserve">Chọn vào mục </w:t>
            </w:r>
            <w:r w:rsidRPr="00CA3185">
              <w:rPr>
                <w:b/>
                <w:bCs/>
              </w:rPr>
              <w:t>“Language”</w:t>
            </w:r>
          </w:p>
          <w:p w14:paraId="7BFC5244" w14:textId="4BFD9447" w:rsidR="00A65E02" w:rsidRPr="00A65E02" w:rsidRDefault="00A65E02" w:rsidP="00A65E02">
            <w:pPr>
              <w:spacing w:before="60" w:after="60" w:line="240" w:lineRule="auto"/>
              <w:jc w:val="left"/>
              <w:rPr>
                <w:b/>
                <w:bCs/>
              </w:rPr>
            </w:pPr>
            <w:r>
              <w:t xml:space="preserve">(3) Chọn vào </w:t>
            </w:r>
            <w:r w:rsidRPr="00FF795E">
              <w:rPr>
                <w:b/>
                <w:bCs/>
              </w:rPr>
              <w:t>“TIẾNG VIỆT”</w:t>
            </w:r>
            <w:r>
              <w:rPr>
                <w:b/>
                <w:bCs/>
              </w:rPr>
              <w:t xml:space="preserve"> </w:t>
            </w:r>
            <w:r>
              <w:t xml:space="preserve">và nhấn nút </w:t>
            </w:r>
            <w:r>
              <w:rPr>
                <w:b/>
                <w:bCs/>
              </w:rPr>
              <w:t>“BẮT ĐẦU”</w:t>
            </w:r>
          </w:p>
          <w:p w14:paraId="4CCCB8EA" w14:textId="77777777" w:rsidR="00A65E02" w:rsidRPr="00FF795E" w:rsidRDefault="00A65E02" w:rsidP="00EF3A34">
            <w:pPr>
              <w:spacing w:before="60" w:after="60" w:line="240" w:lineRule="auto"/>
              <w:jc w:val="left"/>
              <w:rPr>
                <w:b/>
                <w:bCs/>
              </w:rPr>
            </w:pPr>
          </w:p>
          <w:p w14:paraId="4453BEF6" w14:textId="1B431EAD" w:rsidR="00CA3185" w:rsidRPr="00570A5B" w:rsidRDefault="00CA3185" w:rsidP="00EF3A34">
            <w:pPr>
              <w:spacing w:before="60" w:after="60" w:line="240" w:lineRule="auto"/>
              <w:jc w:val="left"/>
            </w:pPr>
            <w:r>
              <w:t xml:space="preserve">Ứng dụng sẽ thay đổi ngôn ngữ thành ngôn ngữ </w:t>
            </w:r>
            <w:r w:rsidRPr="0014372D">
              <w:t>“Tiếng Việt”</w:t>
            </w:r>
            <w:r w:rsidR="0014372D">
              <w:t>.</w:t>
            </w:r>
          </w:p>
          <w:p w14:paraId="2F085ECE" w14:textId="556C0307" w:rsidR="00570A5B" w:rsidRPr="00570A5B" w:rsidRDefault="00570A5B" w:rsidP="00EF3A34">
            <w:pPr>
              <w:spacing w:before="60" w:after="60" w:line="240" w:lineRule="auto"/>
              <w:jc w:val="left"/>
            </w:pPr>
          </w:p>
        </w:tc>
        <w:tc>
          <w:tcPr>
            <w:tcW w:w="2914" w:type="dxa"/>
          </w:tcPr>
          <w:p w14:paraId="70F1B24A" w14:textId="77777777" w:rsidR="00FF795E" w:rsidRDefault="00FF795E" w:rsidP="00EF3A34">
            <w:pPr>
              <w:spacing w:before="60" w:after="60" w:line="240" w:lineRule="auto"/>
              <w:jc w:val="center"/>
              <w:rPr>
                <w:noProof/>
              </w:rPr>
            </w:pPr>
            <w:r>
              <w:rPr>
                <w:noProof/>
              </w:rPr>
              <w:drawing>
                <wp:inline distT="0" distB="0" distL="0" distR="0" wp14:anchorId="36166779" wp14:editId="05F07B04">
                  <wp:extent cx="1620000" cy="3239763"/>
                  <wp:effectExtent l="19050" t="19050" r="18415" b="184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20000" cy="3239763"/>
                          </a:xfrm>
                          <a:prstGeom prst="rect">
                            <a:avLst/>
                          </a:prstGeom>
                          <a:ln>
                            <a:solidFill>
                              <a:srgbClr val="002060"/>
                            </a:solidFill>
                          </a:ln>
                        </pic:spPr>
                      </pic:pic>
                    </a:graphicData>
                  </a:graphic>
                </wp:inline>
              </w:drawing>
            </w:r>
          </w:p>
          <w:p w14:paraId="708C1034" w14:textId="77777777" w:rsidR="00FF795E" w:rsidRDefault="00FF795E" w:rsidP="00EF3A34">
            <w:pPr>
              <w:spacing w:before="60" w:after="60" w:line="240" w:lineRule="auto"/>
              <w:jc w:val="center"/>
              <w:rPr>
                <w:noProof/>
              </w:rPr>
            </w:pPr>
          </w:p>
          <w:p w14:paraId="6F29CAE4" w14:textId="0351B4A7" w:rsidR="00570A5B" w:rsidRDefault="00FF795E" w:rsidP="00EF3A34">
            <w:pPr>
              <w:spacing w:before="60" w:after="60" w:line="240" w:lineRule="auto"/>
              <w:jc w:val="center"/>
              <w:rPr>
                <w:noProof/>
              </w:rPr>
            </w:pPr>
            <w:r>
              <w:rPr>
                <w:noProof/>
              </w:rPr>
              <w:drawing>
                <wp:inline distT="0" distB="0" distL="0" distR="0" wp14:anchorId="570801F4" wp14:editId="1CDC3F7F">
                  <wp:extent cx="1620000" cy="3239763"/>
                  <wp:effectExtent l="19050" t="19050" r="1841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20000" cy="3239763"/>
                          </a:xfrm>
                          <a:prstGeom prst="rect">
                            <a:avLst/>
                          </a:prstGeom>
                          <a:ln>
                            <a:solidFill>
                              <a:srgbClr val="002060"/>
                            </a:solidFill>
                          </a:ln>
                        </pic:spPr>
                      </pic:pic>
                    </a:graphicData>
                  </a:graphic>
                </wp:inline>
              </w:drawing>
            </w:r>
          </w:p>
        </w:tc>
        <w:tc>
          <w:tcPr>
            <w:tcW w:w="2914" w:type="dxa"/>
          </w:tcPr>
          <w:p w14:paraId="7EAA89E2" w14:textId="77777777" w:rsidR="00570A5B" w:rsidRDefault="00A65E02" w:rsidP="00EF3A34">
            <w:pPr>
              <w:spacing w:before="60" w:after="60" w:line="240" w:lineRule="auto"/>
              <w:jc w:val="center"/>
              <w:rPr>
                <w:noProof/>
              </w:rPr>
            </w:pPr>
            <w:r>
              <w:rPr>
                <w:noProof/>
              </w:rPr>
              <w:drawing>
                <wp:inline distT="0" distB="0" distL="0" distR="0" wp14:anchorId="20956A7B" wp14:editId="1F22A177">
                  <wp:extent cx="1620000" cy="3239763"/>
                  <wp:effectExtent l="19050" t="19050" r="18415" b="184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20000" cy="3239763"/>
                          </a:xfrm>
                          <a:prstGeom prst="rect">
                            <a:avLst/>
                          </a:prstGeom>
                          <a:ln>
                            <a:solidFill>
                              <a:srgbClr val="002060"/>
                            </a:solidFill>
                          </a:ln>
                        </pic:spPr>
                      </pic:pic>
                    </a:graphicData>
                  </a:graphic>
                </wp:inline>
              </w:drawing>
            </w:r>
          </w:p>
          <w:p w14:paraId="55FA8983" w14:textId="77777777" w:rsidR="00A65E02" w:rsidRDefault="00A65E02" w:rsidP="00EF3A34">
            <w:pPr>
              <w:spacing w:before="60" w:after="60" w:line="240" w:lineRule="auto"/>
              <w:jc w:val="center"/>
              <w:rPr>
                <w:noProof/>
              </w:rPr>
            </w:pPr>
          </w:p>
          <w:p w14:paraId="315986AA" w14:textId="692C4771" w:rsidR="00A65E02" w:rsidRDefault="00A65E02" w:rsidP="00EF3A34">
            <w:pPr>
              <w:spacing w:before="60" w:after="60" w:line="240" w:lineRule="auto"/>
              <w:jc w:val="center"/>
              <w:rPr>
                <w:noProof/>
              </w:rPr>
            </w:pPr>
            <w:r>
              <w:rPr>
                <w:noProof/>
              </w:rPr>
              <w:drawing>
                <wp:inline distT="0" distB="0" distL="0" distR="0" wp14:anchorId="62BDBA40" wp14:editId="3C1CBF4E">
                  <wp:extent cx="1620000" cy="2881440"/>
                  <wp:effectExtent l="19050" t="19050" r="18415" b="146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0000" cy="2881440"/>
                          </a:xfrm>
                          <a:prstGeom prst="rect">
                            <a:avLst/>
                          </a:prstGeom>
                          <a:ln>
                            <a:solidFill>
                              <a:srgbClr val="002060"/>
                            </a:solidFill>
                          </a:ln>
                        </pic:spPr>
                      </pic:pic>
                    </a:graphicData>
                  </a:graphic>
                </wp:inline>
              </w:drawing>
            </w:r>
          </w:p>
        </w:tc>
      </w:tr>
      <w:tr w:rsidR="005B5B05" w14:paraId="10204B52" w14:textId="77777777" w:rsidTr="0014372D">
        <w:tc>
          <w:tcPr>
            <w:tcW w:w="988" w:type="dxa"/>
            <w:tcBorders>
              <w:bottom w:val="single" w:sz="4" w:space="0" w:color="auto"/>
            </w:tcBorders>
          </w:tcPr>
          <w:p w14:paraId="3C7539B6" w14:textId="067F709B" w:rsidR="00570A5B" w:rsidRDefault="00570A5B" w:rsidP="00EF3A34">
            <w:pPr>
              <w:spacing w:before="60" w:after="60" w:line="240" w:lineRule="auto"/>
              <w:jc w:val="center"/>
            </w:pPr>
            <w:r>
              <w:lastRenderedPageBreak/>
              <w:t>8</w:t>
            </w:r>
          </w:p>
        </w:tc>
        <w:tc>
          <w:tcPr>
            <w:tcW w:w="2812" w:type="dxa"/>
          </w:tcPr>
          <w:p w14:paraId="43809BC4" w14:textId="3DC3FE69" w:rsidR="00570A5B" w:rsidRDefault="00570A5B" w:rsidP="00EF3A34">
            <w:pPr>
              <w:spacing w:before="60" w:after="60" w:line="240" w:lineRule="auto"/>
              <w:jc w:val="left"/>
            </w:pPr>
            <w:r>
              <w:t>Đơn vị cần thay đổi lại mật khẩu mặc định của tài khoản.</w:t>
            </w:r>
          </w:p>
          <w:p w14:paraId="15A725FB" w14:textId="694F82B4" w:rsidR="00570A5B" w:rsidRDefault="00FF795E" w:rsidP="00FF795E">
            <w:pPr>
              <w:spacing w:before="60" w:after="60" w:line="240" w:lineRule="auto"/>
              <w:jc w:val="left"/>
            </w:pPr>
            <w:r>
              <w:t xml:space="preserve">(1) </w:t>
            </w:r>
            <w:r w:rsidR="00570A5B" w:rsidRPr="00FF795E">
              <w:t xml:space="preserve">Chọn mục </w:t>
            </w:r>
            <w:r w:rsidRPr="00F26F59">
              <w:rPr>
                <w:b/>
                <w:bCs/>
              </w:rPr>
              <w:t>“Cài đặt”</w:t>
            </w:r>
          </w:p>
          <w:p w14:paraId="6F910272" w14:textId="7BE18B0C" w:rsidR="00FF795E" w:rsidRDefault="00FF795E" w:rsidP="00FF795E">
            <w:pPr>
              <w:spacing w:before="60" w:after="60" w:line="240" w:lineRule="auto"/>
              <w:jc w:val="left"/>
            </w:pPr>
            <w:r>
              <w:t xml:space="preserve">(2) Chọn mục </w:t>
            </w:r>
            <w:r w:rsidRPr="00F26F59">
              <w:rPr>
                <w:b/>
                <w:bCs/>
              </w:rPr>
              <w:t>“Đổi mật khẩu”</w:t>
            </w:r>
          </w:p>
          <w:p w14:paraId="16A04904" w14:textId="7C6EB3D2" w:rsidR="00FF795E" w:rsidRDefault="00FF795E" w:rsidP="00FF795E">
            <w:pPr>
              <w:spacing w:before="60" w:after="60" w:line="240" w:lineRule="auto"/>
              <w:jc w:val="left"/>
            </w:pPr>
            <w:r>
              <w:t>(3) Nhập thông tin mật khẩu</w:t>
            </w:r>
            <w:r w:rsidR="00F26F59">
              <w:t>:</w:t>
            </w:r>
          </w:p>
          <w:p w14:paraId="568E3848" w14:textId="2CF6C2C8" w:rsidR="00FF795E" w:rsidRDefault="00FF795E" w:rsidP="00FF795E">
            <w:pPr>
              <w:spacing w:before="60" w:after="60" w:line="240" w:lineRule="auto"/>
              <w:jc w:val="left"/>
            </w:pPr>
            <w:r>
              <w:t>- Nhập mật khẩu hiện tại</w:t>
            </w:r>
            <w:r w:rsidR="0074458E">
              <w:t xml:space="preserve"> (mật khẩu cũ)</w:t>
            </w:r>
          </w:p>
          <w:p w14:paraId="5A15972A" w14:textId="4D094A99" w:rsidR="00FF795E" w:rsidRDefault="00FF795E" w:rsidP="00FF795E">
            <w:pPr>
              <w:spacing w:before="60" w:after="60" w:line="240" w:lineRule="auto"/>
              <w:jc w:val="left"/>
            </w:pPr>
            <w:r>
              <w:t>- Nhập mật khẩu mới</w:t>
            </w:r>
          </w:p>
          <w:p w14:paraId="787FB662" w14:textId="6CE33E8F" w:rsidR="00FF795E" w:rsidRDefault="00FF795E" w:rsidP="00FF795E">
            <w:pPr>
              <w:spacing w:before="60" w:after="60" w:line="240" w:lineRule="auto"/>
              <w:jc w:val="left"/>
              <w:rPr>
                <w:i/>
                <w:iCs/>
              </w:rPr>
            </w:pPr>
            <w:r>
              <w:t>- Nhập lại mật khẩu mới</w:t>
            </w:r>
            <w:r w:rsidR="0074458E">
              <w:t xml:space="preserve"> (Xác nhân mật khẩu)</w:t>
            </w:r>
            <w:r>
              <w:t xml:space="preserve"> </w:t>
            </w:r>
            <w:r w:rsidRPr="00FF795E">
              <w:rPr>
                <w:i/>
                <w:iCs/>
              </w:rPr>
              <w:t>(phải giống với mật khẩu mới ở trên).</w:t>
            </w:r>
          </w:p>
          <w:p w14:paraId="20AED6B8" w14:textId="7D400584" w:rsidR="005D4E71" w:rsidRDefault="005D4E71" w:rsidP="00FF795E">
            <w:pPr>
              <w:spacing w:before="60" w:after="60" w:line="240" w:lineRule="auto"/>
              <w:jc w:val="left"/>
            </w:pPr>
            <w:r w:rsidRPr="005D4E71">
              <w:t>(4)</w:t>
            </w:r>
            <w:r>
              <w:t xml:space="preserve"> Nhấn nút </w:t>
            </w:r>
            <w:r w:rsidRPr="005D4E71">
              <w:rPr>
                <w:b/>
                <w:bCs/>
              </w:rPr>
              <w:t xml:space="preserve">“ĐỔI MẬT KHẨU” </w:t>
            </w:r>
            <w:r w:rsidR="0074458E" w:rsidRPr="0074458E">
              <w:t>hoặc</w:t>
            </w:r>
            <w:r w:rsidR="0074458E">
              <w:rPr>
                <w:b/>
                <w:bCs/>
              </w:rPr>
              <w:t xml:space="preserve"> “XÁC NHẬN” </w:t>
            </w:r>
            <w:r>
              <w:t>để cập nhật mật khẩu mới</w:t>
            </w:r>
            <w:r w:rsidR="0074458E">
              <w:t>.</w:t>
            </w:r>
          </w:p>
          <w:p w14:paraId="2DF5609C" w14:textId="77777777" w:rsidR="00FF3FBE" w:rsidRPr="005D4E71" w:rsidRDefault="00FF3FBE" w:rsidP="00FF795E">
            <w:pPr>
              <w:spacing w:before="60" w:after="60" w:line="240" w:lineRule="auto"/>
              <w:jc w:val="left"/>
            </w:pPr>
          </w:p>
          <w:p w14:paraId="7E4BA522" w14:textId="5BFCCDC5" w:rsidR="00570A5B" w:rsidRPr="00570A5B" w:rsidRDefault="00570A5B" w:rsidP="00570A5B">
            <w:pPr>
              <w:spacing w:before="60" w:after="60" w:line="240" w:lineRule="auto"/>
              <w:jc w:val="left"/>
              <w:rPr>
                <w:i/>
                <w:iCs/>
                <w:u w:val="single"/>
              </w:rPr>
            </w:pPr>
            <w:r w:rsidRPr="00570A5B">
              <w:rPr>
                <w:i/>
                <w:iCs/>
                <w:u w:val="single"/>
              </w:rPr>
              <w:t>Chú ý:</w:t>
            </w:r>
          </w:p>
          <w:p w14:paraId="45BA94B4" w14:textId="5F69F0E7" w:rsidR="00570A5B" w:rsidRPr="00570A5B" w:rsidRDefault="00570A5B" w:rsidP="00FF3FBE">
            <w:pPr>
              <w:spacing w:before="60" w:after="60" w:line="240" w:lineRule="auto"/>
              <w:jc w:val="left"/>
              <w:rPr>
                <w:i/>
                <w:iCs/>
              </w:rPr>
            </w:pPr>
            <w:r w:rsidRPr="00570A5B">
              <w:rPr>
                <w:i/>
                <w:iCs/>
              </w:rPr>
              <w:t xml:space="preserve">Đơn vị nên thay đổi lại mật khẩu tài khoản </w:t>
            </w:r>
            <w:r w:rsidRPr="00570A5B">
              <w:rPr>
                <w:b/>
                <w:bCs/>
                <w:i/>
                <w:iCs/>
              </w:rPr>
              <w:t>ngay lần đăng nhập đầu tiên</w:t>
            </w:r>
            <w:r w:rsidRPr="00570A5B">
              <w:rPr>
                <w:i/>
                <w:iCs/>
              </w:rPr>
              <w:t>.</w:t>
            </w:r>
          </w:p>
          <w:p w14:paraId="7833BCFA" w14:textId="692F8764" w:rsidR="00570A5B" w:rsidRDefault="00570A5B" w:rsidP="00FF3FBE">
            <w:pPr>
              <w:spacing w:before="60" w:after="60" w:line="240" w:lineRule="auto"/>
              <w:jc w:val="left"/>
            </w:pPr>
            <w:r w:rsidRPr="00570A5B">
              <w:rPr>
                <w:i/>
                <w:iCs/>
              </w:rPr>
              <w:t xml:space="preserve">Tài khoản của </w:t>
            </w:r>
            <w:r>
              <w:rPr>
                <w:i/>
                <w:iCs/>
              </w:rPr>
              <w:t xml:space="preserve">đơn vị </w:t>
            </w:r>
            <w:r w:rsidRPr="00570A5B">
              <w:rPr>
                <w:i/>
                <w:iCs/>
              </w:rPr>
              <w:t>cần được bảo mật để đảm bảo an toàn thông tin và độ uy tín của đơn vị vì tài khoản này có thể cập nhật mức độ an toàn của đơn vị ngay trên Ứng dụng.</w:t>
            </w:r>
          </w:p>
        </w:tc>
        <w:tc>
          <w:tcPr>
            <w:tcW w:w="2914" w:type="dxa"/>
          </w:tcPr>
          <w:p w14:paraId="56DBE739" w14:textId="77777777" w:rsidR="005D4E71" w:rsidRDefault="00C23134" w:rsidP="00EF3A34">
            <w:pPr>
              <w:spacing w:before="60" w:after="60" w:line="240" w:lineRule="auto"/>
              <w:jc w:val="center"/>
              <w:rPr>
                <w:noProof/>
              </w:rPr>
            </w:pPr>
            <w:r>
              <w:rPr>
                <w:noProof/>
              </w:rPr>
              <w:drawing>
                <wp:inline distT="0" distB="0" distL="0" distR="0" wp14:anchorId="20EF9D0A" wp14:editId="12CFBDED">
                  <wp:extent cx="1620000" cy="3240000"/>
                  <wp:effectExtent l="19050" t="19050" r="18415" b="177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0000" cy="3240000"/>
                          </a:xfrm>
                          <a:prstGeom prst="rect">
                            <a:avLst/>
                          </a:prstGeom>
                          <a:ln>
                            <a:solidFill>
                              <a:srgbClr val="002060"/>
                            </a:solidFill>
                          </a:ln>
                        </pic:spPr>
                      </pic:pic>
                    </a:graphicData>
                  </a:graphic>
                </wp:inline>
              </w:drawing>
            </w:r>
          </w:p>
          <w:p w14:paraId="04B03700" w14:textId="77777777" w:rsidR="005D4E71" w:rsidRDefault="005D4E71" w:rsidP="00EF3A34">
            <w:pPr>
              <w:spacing w:before="60" w:after="60" w:line="240" w:lineRule="auto"/>
              <w:jc w:val="center"/>
              <w:rPr>
                <w:noProof/>
              </w:rPr>
            </w:pPr>
          </w:p>
          <w:p w14:paraId="73E5B60F" w14:textId="076AE708" w:rsidR="00570A5B" w:rsidRDefault="00693B9C" w:rsidP="00EF3A34">
            <w:pPr>
              <w:spacing w:before="60" w:after="60" w:line="240" w:lineRule="auto"/>
              <w:jc w:val="center"/>
              <w:rPr>
                <w:noProof/>
              </w:rPr>
            </w:pPr>
            <w:r>
              <w:rPr>
                <w:noProof/>
              </w:rPr>
              <w:drawing>
                <wp:inline distT="0" distB="0" distL="0" distR="0" wp14:anchorId="2B2DE11E" wp14:editId="7E2B724B">
                  <wp:extent cx="1620000" cy="3240000"/>
                  <wp:effectExtent l="19050" t="19050" r="18415" b="177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20000" cy="3240000"/>
                          </a:xfrm>
                          <a:prstGeom prst="rect">
                            <a:avLst/>
                          </a:prstGeom>
                          <a:ln>
                            <a:solidFill>
                              <a:srgbClr val="002060"/>
                            </a:solidFill>
                          </a:ln>
                        </pic:spPr>
                      </pic:pic>
                    </a:graphicData>
                  </a:graphic>
                </wp:inline>
              </w:drawing>
            </w:r>
          </w:p>
        </w:tc>
        <w:tc>
          <w:tcPr>
            <w:tcW w:w="2914" w:type="dxa"/>
          </w:tcPr>
          <w:p w14:paraId="49C82BBC" w14:textId="77777777" w:rsidR="00570A5B" w:rsidRDefault="0074458E" w:rsidP="00EF3A34">
            <w:pPr>
              <w:spacing w:before="60" w:after="60" w:line="240" w:lineRule="auto"/>
              <w:jc w:val="center"/>
              <w:rPr>
                <w:noProof/>
              </w:rPr>
            </w:pPr>
            <w:r>
              <w:rPr>
                <w:noProof/>
              </w:rPr>
              <w:drawing>
                <wp:inline distT="0" distB="0" distL="0" distR="0" wp14:anchorId="5CB89A87" wp14:editId="310D14E5">
                  <wp:extent cx="1620000" cy="3240000"/>
                  <wp:effectExtent l="19050" t="19050" r="18415" b="177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0000" cy="3240000"/>
                          </a:xfrm>
                          <a:prstGeom prst="rect">
                            <a:avLst/>
                          </a:prstGeom>
                          <a:ln>
                            <a:solidFill>
                              <a:srgbClr val="002060"/>
                            </a:solidFill>
                          </a:ln>
                        </pic:spPr>
                      </pic:pic>
                    </a:graphicData>
                  </a:graphic>
                </wp:inline>
              </w:drawing>
            </w:r>
          </w:p>
          <w:p w14:paraId="56553DEE" w14:textId="77777777" w:rsidR="0074458E" w:rsidRDefault="0074458E" w:rsidP="00EF3A34">
            <w:pPr>
              <w:spacing w:before="60" w:after="60" w:line="240" w:lineRule="auto"/>
              <w:jc w:val="center"/>
              <w:rPr>
                <w:noProof/>
              </w:rPr>
            </w:pPr>
          </w:p>
          <w:p w14:paraId="4E864560" w14:textId="1912A313" w:rsidR="0074458E" w:rsidRDefault="0074458E" w:rsidP="00EF3A34">
            <w:pPr>
              <w:spacing w:before="60" w:after="60" w:line="240" w:lineRule="auto"/>
              <w:jc w:val="center"/>
              <w:rPr>
                <w:noProof/>
              </w:rPr>
            </w:pPr>
            <w:r>
              <w:rPr>
                <w:noProof/>
              </w:rPr>
              <w:drawing>
                <wp:inline distT="0" distB="0" distL="0" distR="0" wp14:anchorId="7B06CEB0" wp14:editId="07BEC80F">
                  <wp:extent cx="1620000" cy="2881440"/>
                  <wp:effectExtent l="19050" t="19050" r="18415" b="146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0000" cy="2881440"/>
                          </a:xfrm>
                          <a:prstGeom prst="rect">
                            <a:avLst/>
                          </a:prstGeom>
                          <a:ln>
                            <a:solidFill>
                              <a:srgbClr val="002060"/>
                            </a:solidFill>
                          </a:ln>
                        </pic:spPr>
                      </pic:pic>
                    </a:graphicData>
                  </a:graphic>
                </wp:inline>
              </w:drawing>
            </w:r>
          </w:p>
        </w:tc>
      </w:tr>
      <w:tr w:rsidR="005B5B05" w14:paraId="0B39FDCB" w14:textId="77777777" w:rsidTr="0014372D">
        <w:tc>
          <w:tcPr>
            <w:tcW w:w="988" w:type="dxa"/>
            <w:tcBorders>
              <w:top w:val="single" w:sz="4" w:space="0" w:color="auto"/>
              <w:left w:val="single" w:sz="4" w:space="0" w:color="auto"/>
              <w:bottom w:val="nil"/>
              <w:right w:val="single" w:sz="4" w:space="0" w:color="auto"/>
            </w:tcBorders>
          </w:tcPr>
          <w:p w14:paraId="506651C7" w14:textId="4ACA0826" w:rsidR="005B681A" w:rsidRDefault="005B681A" w:rsidP="00EF3A34">
            <w:pPr>
              <w:spacing w:before="60" w:after="60" w:line="240" w:lineRule="auto"/>
              <w:jc w:val="center"/>
            </w:pPr>
            <w:r>
              <w:lastRenderedPageBreak/>
              <w:t>9</w:t>
            </w:r>
          </w:p>
        </w:tc>
        <w:tc>
          <w:tcPr>
            <w:tcW w:w="2812" w:type="dxa"/>
            <w:tcBorders>
              <w:left w:val="single" w:sz="4" w:space="0" w:color="auto"/>
            </w:tcBorders>
          </w:tcPr>
          <w:p w14:paraId="5FDABEF7" w14:textId="77777777" w:rsidR="005B681A" w:rsidRDefault="005B681A" w:rsidP="00EF3A34">
            <w:pPr>
              <w:spacing w:before="60" w:after="60" w:line="240" w:lineRule="auto"/>
              <w:jc w:val="left"/>
            </w:pPr>
            <w:r>
              <w:t>Đơn vị bắt đầu thực hiện đánh giá an toàn cho địa điểm của mình:</w:t>
            </w:r>
          </w:p>
          <w:p w14:paraId="546A8D8F" w14:textId="70459B9D" w:rsidR="005B681A" w:rsidRDefault="005B681A" w:rsidP="00EF3A34">
            <w:pPr>
              <w:spacing w:before="60" w:after="60" w:line="240" w:lineRule="auto"/>
              <w:jc w:val="left"/>
              <w:rPr>
                <w:b/>
                <w:bCs/>
              </w:rPr>
            </w:pPr>
            <w:r>
              <w:t xml:space="preserve">(1) Chọn </w:t>
            </w:r>
            <w:r>
              <w:rPr>
                <w:b/>
                <w:bCs/>
              </w:rPr>
              <w:t xml:space="preserve">“Kiểm tra” </w:t>
            </w:r>
            <w:r w:rsidRPr="00012961">
              <w:rPr>
                <w:b/>
                <w:bCs/>
              </w:rPr>
              <w:sym w:font="Wingdings" w:char="F0E0"/>
            </w:r>
            <w:r>
              <w:rPr>
                <w:b/>
                <w:bCs/>
              </w:rPr>
              <w:t xml:space="preserve"> “TEMPLATES” </w:t>
            </w:r>
            <w:r w:rsidRPr="00012961">
              <w:rPr>
                <w:b/>
                <w:bCs/>
              </w:rPr>
              <w:sym w:font="Wingdings" w:char="F0E0"/>
            </w:r>
            <w:r>
              <w:rPr>
                <w:b/>
                <w:bCs/>
              </w:rPr>
              <w:t xml:space="preserve"> “Chống dịch Covid19”</w:t>
            </w:r>
          </w:p>
          <w:p w14:paraId="396FC4EE" w14:textId="77777777" w:rsidR="005B681A" w:rsidRDefault="005B681A" w:rsidP="00EF3A34">
            <w:pPr>
              <w:spacing w:before="60" w:after="60" w:line="240" w:lineRule="auto"/>
              <w:jc w:val="left"/>
              <w:rPr>
                <w:b/>
                <w:bCs/>
              </w:rPr>
            </w:pPr>
          </w:p>
          <w:p w14:paraId="005C2D24" w14:textId="2C6C5E4D" w:rsidR="005B681A" w:rsidRPr="00012961" w:rsidRDefault="005B681A" w:rsidP="00EF3A34">
            <w:pPr>
              <w:spacing w:before="60" w:after="60" w:line="240" w:lineRule="auto"/>
              <w:jc w:val="left"/>
            </w:pPr>
          </w:p>
        </w:tc>
        <w:tc>
          <w:tcPr>
            <w:tcW w:w="5828" w:type="dxa"/>
            <w:gridSpan w:val="2"/>
          </w:tcPr>
          <w:p w14:paraId="0A80D362" w14:textId="6D882134" w:rsidR="005B681A" w:rsidRDefault="005B681A" w:rsidP="00EF3A34">
            <w:pPr>
              <w:spacing w:before="60" w:after="60" w:line="240" w:lineRule="auto"/>
              <w:jc w:val="center"/>
              <w:rPr>
                <w:noProof/>
              </w:rPr>
            </w:pPr>
            <w:r>
              <w:rPr>
                <w:noProof/>
              </w:rPr>
              <w:drawing>
                <wp:inline distT="0" distB="0" distL="0" distR="0" wp14:anchorId="67E76219" wp14:editId="762EAD85">
                  <wp:extent cx="1620000" cy="3240000"/>
                  <wp:effectExtent l="19050" t="19050" r="18415" b="177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20000" cy="3240000"/>
                          </a:xfrm>
                          <a:prstGeom prst="rect">
                            <a:avLst/>
                          </a:prstGeom>
                          <a:ln>
                            <a:solidFill>
                              <a:srgbClr val="002060"/>
                            </a:solidFill>
                          </a:ln>
                        </pic:spPr>
                      </pic:pic>
                    </a:graphicData>
                  </a:graphic>
                </wp:inline>
              </w:drawing>
            </w:r>
          </w:p>
        </w:tc>
      </w:tr>
      <w:tr w:rsidR="005B5B05" w14:paraId="267D6A59" w14:textId="77777777" w:rsidTr="0014372D">
        <w:tc>
          <w:tcPr>
            <w:tcW w:w="988" w:type="dxa"/>
            <w:tcBorders>
              <w:top w:val="nil"/>
              <w:left w:val="single" w:sz="4" w:space="0" w:color="auto"/>
              <w:bottom w:val="single" w:sz="4" w:space="0" w:color="auto"/>
              <w:right w:val="single" w:sz="4" w:space="0" w:color="auto"/>
            </w:tcBorders>
          </w:tcPr>
          <w:p w14:paraId="2CCD61B6" w14:textId="77777777" w:rsidR="005B2424" w:rsidRDefault="005B2424" w:rsidP="00EF3A34">
            <w:pPr>
              <w:spacing w:before="60" w:after="60" w:line="240" w:lineRule="auto"/>
              <w:jc w:val="center"/>
            </w:pPr>
          </w:p>
        </w:tc>
        <w:tc>
          <w:tcPr>
            <w:tcW w:w="2812" w:type="dxa"/>
            <w:tcBorders>
              <w:left w:val="single" w:sz="4" w:space="0" w:color="auto"/>
            </w:tcBorders>
          </w:tcPr>
          <w:p w14:paraId="5E2A3BFC" w14:textId="37A8C47D" w:rsidR="005B2424" w:rsidRDefault="005B2424" w:rsidP="00EF3A34">
            <w:pPr>
              <w:spacing w:before="60" w:after="60" w:line="240" w:lineRule="auto"/>
              <w:jc w:val="left"/>
            </w:pPr>
            <w:r>
              <w:t xml:space="preserve">(2) Chọn vào </w:t>
            </w:r>
            <w:r w:rsidR="00C41E0F">
              <w:t>Checklist mà đơn vị cần thực hiện đánh giá</w:t>
            </w:r>
          </w:p>
        </w:tc>
        <w:tc>
          <w:tcPr>
            <w:tcW w:w="5828" w:type="dxa"/>
            <w:gridSpan w:val="2"/>
            <w:tcBorders>
              <w:bottom w:val="single" w:sz="4" w:space="0" w:color="auto"/>
            </w:tcBorders>
          </w:tcPr>
          <w:p w14:paraId="154C2D95" w14:textId="1EE8702A" w:rsidR="005B2424" w:rsidRDefault="00C41E0F" w:rsidP="00EF3A34">
            <w:pPr>
              <w:spacing w:before="60" w:after="60" w:line="240" w:lineRule="auto"/>
              <w:jc w:val="center"/>
              <w:rPr>
                <w:noProof/>
              </w:rPr>
            </w:pPr>
            <w:r>
              <w:rPr>
                <w:noProof/>
              </w:rPr>
              <w:drawing>
                <wp:inline distT="0" distB="0" distL="0" distR="0" wp14:anchorId="5576D180" wp14:editId="2C147757">
                  <wp:extent cx="1620000" cy="3243088"/>
                  <wp:effectExtent l="19050" t="19050" r="18415" b="146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20000" cy="3243088"/>
                          </a:xfrm>
                          <a:prstGeom prst="rect">
                            <a:avLst/>
                          </a:prstGeom>
                          <a:noFill/>
                          <a:ln>
                            <a:solidFill>
                              <a:srgbClr val="002060"/>
                            </a:solidFill>
                          </a:ln>
                        </pic:spPr>
                      </pic:pic>
                    </a:graphicData>
                  </a:graphic>
                </wp:inline>
              </w:drawing>
            </w:r>
          </w:p>
        </w:tc>
      </w:tr>
      <w:tr w:rsidR="005B5B05" w14:paraId="319FC365" w14:textId="77777777" w:rsidTr="0014372D">
        <w:tc>
          <w:tcPr>
            <w:tcW w:w="988" w:type="dxa"/>
            <w:tcBorders>
              <w:top w:val="single" w:sz="4" w:space="0" w:color="auto"/>
              <w:left w:val="single" w:sz="4" w:space="0" w:color="auto"/>
              <w:bottom w:val="nil"/>
              <w:right w:val="single" w:sz="4" w:space="0" w:color="auto"/>
            </w:tcBorders>
          </w:tcPr>
          <w:p w14:paraId="29EF3CC4" w14:textId="2A789D05" w:rsidR="005B681A" w:rsidRDefault="0014372D" w:rsidP="00EF3A34">
            <w:pPr>
              <w:spacing w:before="60" w:after="60" w:line="240" w:lineRule="auto"/>
              <w:jc w:val="center"/>
            </w:pPr>
            <w:r>
              <w:lastRenderedPageBreak/>
              <w:t>9</w:t>
            </w:r>
            <w:r>
              <w:br/>
              <w:t>(tiếp theo)</w:t>
            </w:r>
          </w:p>
        </w:tc>
        <w:tc>
          <w:tcPr>
            <w:tcW w:w="2812" w:type="dxa"/>
            <w:tcBorders>
              <w:left w:val="single" w:sz="4" w:space="0" w:color="auto"/>
            </w:tcBorders>
          </w:tcPr>
          <w:p w14:paraId="22AED149" w14:textId="279C8C10" w:rsidR="005B681A" w:rsidRDefault="005B681A" w:rsidP="00EF3A34">
            <w:pPr>
              <w:spacing w:before="60" w:after="60" w:line="240" w:lineRule="auto"/>
              <w:jc w:val="left"/>
            </w:pPr>
            <w:r>
              <w:t>(</w:t>
            </w:r>
            <w:r w:rsidR="00C41E0F">
              <w:t>3</w:t>
            </w:r>
            <w:r>
              <w:t>) Với thiết bị lần đầu sử dụng, hệ thống sẽ yêu cầu “Cho phép An toàn COVID-19 truy cập vào vị trí của thiết bị”.</w:t>
            </w:r>
          </w:p>
          <w:p w14:paraId="75A4D3B9" w14:textId="2485C678" w:rsidR="005B681A" w:rsidRDefault="005B681A" w:rsidP="009B1A86">
            <w:pPr>
              <w:spacing w:before="60" w:after="60" w:line="240" w:lineRule="auto"/>
              <w:jc w:val="left"/>
              <w:rPr>
                <w:b/>
                <w:bCs/>
              </w:rPr>
            </w:pPr>
          </w:p>
          <w:p w14:paraId="2EBE7DB1" w14:textId="369BD938" w:rsidR="005B681A" w:rsidRPr="00EF3A34" w:rsidRDefault="005B681A" w:rsidP="005B681A">
            <w:pPr>
              <w:spacing w:before="60" w:after="60" w:line="240" w:lineRule="auto"/>
              <w:jc w:val="left"/>
              <w:rPr>
                <w:b/>
                <w:bCs/>
              </w:rPr>
            </w:pPr>
            <w:r>
              <w:rPr>
                <w:b/>
                <w:bCs/>
              </w:rPr>
              <w:sym w:font="Wingdings" w:char="F076"/>
            </w:r>
            <w:r>
              <w:rPr>
                <w:b/>
                <w:bCs/>
              </w:rPr>
              <w:t xml:space="preserve"> Android</w:t>
            </w:r>
            <w:r w:rsidRPr="00EF3A34">
              <w:rPr>
                <w:b/>
                <w:bCs/>
              </w:rPr>
              <w:t>:</w:t>
            </w:r>
          </w:p>
          <w:p w14:paraId="3B1BA610" w14:textId="3AF435F8" w:rsidR="005B681A" w:rsidRDefault="005B681A" w:rsidP="005B681A">
            <w:pPr>
              <w:spacing w:before="60" w:after="60" w:line="240" w:lineRule="auto"/>
              <w:jc w:val="left"/>
              <w:rPr>
                <w:b/>
                <w:bCs/>
              </w:rPr>
            </w:pPr>
            <w:r>
              <w:t xml:space="preserve">Đơn vị nhấn vào nút </w:t>
            </w:r>
            <w:r w:rsidRPr="005B681A">
              <w:rPr>
                <w:b/>
                <w:bCs/>
              </w:rPr>
              <w:t>“CHO PHÉP”</w:t>
            </w:r>
          </w:p>
          <w:p w14:paraId="7BD13907" w14:textId="77777777" w:rsidR="005B681A" w:rsidRDefault="005B681A" w:rsidP="009B1A86">
            <w:pPr>
              <w:spacing w:before="60" w:after="60" w:line="240" w:lineRule="auto"/>
              <w:jc w:val="left"/>
              <w:rPr>
                <w:b/>
                <w:bCs/>
              </w:rPr>
            </w:pPr>
          </w:p>
          <w:p w14:paraId="7336E74F" w14:textId="4F5B4775" w:rsidR="005B681A" w:rsidRPr="00EF3A34" w:rsidRDefault="005B681A" w:rsidP="009B1A86">
            <w:pPr>
              <w:spacing w:before="60" w:after="60" w:line="240" w:lineRule="auto"/>
              <w:jc w:val="left"/>
              <w:rPr>
                <w:b/>
                <w:bCs/>
              </w:rPr>
            </w:pPr>
            <w:r>
              <w:rPr>
                <w:b/>
                <w:bCs/>
              </w:rPr>
              <w:sym w:font="Wingdings" w:char="F076"/>
            </w:r>
            <w:r>
              <w:rPr>
                <w:b/>
                <w:bCs/>
              </w:rPr>
              <w:t xml:space="preserve"> iOS</w:t>
            </w:r>
            <w:r w:rsidRPr="00EF3A34">
              <w:rPr>
                <w:b/>
                <w:bCs/>
              </w:rPr>
              <w:t>:</w:t>
            </w:r>
          </w:p>
          <w:p w14:paraId="59FAE3FF" w14:textId="2E6E761A" w:rsidR="005B681A" w:rsidRDefault="005B681A" w:rsidP="00EF3A34">
            <w:pPr>
              <w:spacing w:before="60" w:after="60" w:line="240" w:lineRule="auto"/>
              <w:jc w:val="left"/>
            </w:pPr>
            <w:r>
              <w:t xml:space="preserve">Đơn vị nhấn vào nút </w:t>
            </w:r>
            <w:r w:rsidRPr="005B681A">
              <w:rPr>
                <w:b/>
                <w:bCs/>
              </w:rPr>
              <w:t>“OK”</w:t>
            </w:r>
          </w:p>
        </w:tc>
        <w:tc>
          <w:tcPr>
            <w:tcW w:w="5828" w:type="dxa"/>
            <w:gridSpan w:val="2"/>
            <w:tcBorders>
              <w:bottom w:val="single" w:sz="4" w:space="0" w:color="auto"/>
            </w:tcBorders>
          </w:tcPr>
          <w:p w14:paraId="518D37BA" w14:textId="69A4D879" w:rsidR="005B681A" w:rsidRDefault="005B681A" w:rsidP="00EF3A34">
            <w:pPr>
              <w:spacing w:before="60" w:after="60" w:line="240" w:lineRule="auto"/>
              <w:jc w:val="center"/>
              <w:rPr>
                <w:noProof/>
              </w:rPr>
            </w:pPr>
            <w:r>
              <w:rPr>
                <w:noProof/>
              </w:rPr>
              <w:drawing>
                <wp:inline distT="0" distB="0" distL="0" distR="0" wp14:anchorId="3631FF89" wp14:editId="7C78F920">
                  <wp:extent cx="1619686" cy="2277374"/>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29692"/>
                          <a:stretch/>
                        </pic:blipFill>
                        <pic:spPr bwMode="auto">
                          <a:xfrm>
                            <a:off x="0" y="0"/>
                            <a:ext cx="1620000" cy="22778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B5B05" w14:paraId="6545EB57" w14:textId="77777777" w:rsidTr="0014372D">
        <w:tc>
          <w:tcPr>
            <w:tcW w:w="988" w:type="dxa"/>
            <w:tcBorders>
              <w:top w:val="nil"/>
              <w:left w:val="single" w:sz="4" w:space="0" w:color="auto"/>
              <w:bottom w:val="single" w:sz="4" w:space="0" w:color="auto"/>
              <w:right w:val="single" w:sz="4" w:space="0" w:color="auto"/>
            </w:tcBorders>
          </w:tcPr>
          <w:p w14:paraId="57CA0696" w14:textId="77777777" w:rsidR="008700CB" w:rsidRDefault="008700CB" w:rsidP="00EF3A34">
            <w:pPr>
              <w:spacing w:before="60" w:after="60" w:line="240" w:lineRule="auto"/>
              <w:jc w:val="center"/>
            </w:pPr>
          </w:p>
        </w:tc>
        <w:tc>
          <w:tcPr>
            <w:tcW w:w="2812" w:type="dxa"/>
            <w:tcBorders>
              <w:left w:val="single" w:sz="4" w:space="0" w:color="auto"/>
              <w:right w:val="single" w:sz="4" w:space="0" w:color="auto"/>
            </w:tcBorders>
          </w:tcPr>
          <w:p w14:paraId="76A7DBE0" w14:textId="4FEE99C7" w:rsidR="008700CB" w:rsidRDefault="008700CB" w:rsidP="00EF3A34">
            <w:pPr>
              <w:spacing w:before="60" w:after="60" w:line="240" w:lineRule="auto"/>
              <w:jc w:val="left"/>
            </w:pPr>
            <w:r>
              <w:t>(</w:t>
            </w:r>
            <w:r w:rsidR="00C41E0F">
              <w:t>4</w:t>
            </w:r>
            <w:r>
              <w:t xml:space="preserve">) Tại mục </w:t>
            </w:r>
            <w:r>
              <w:rPr>
                <w:b/>
                <w:bCs/>
              </w:rPr>
              <w:t>“Khu vực”</w:t>
            </w:r>
            <w:r>
              <w:t>:</w:t>
            </w:r>
          </w:p>
          <w:p w14:paraId="74B38D59" w14:textId="77777777" w:rsidR="008700CB" w:rsidRDefault="008700CB" w:rsidP="00EF3A34">
            <w:pPr>
              <w:spacing w:before="60" w:after="60" w:line="240" w:lineRule="auto"/>
              <w:jc w:val="left"/>
            </w:pPr>
            <w:r>
              <w:t xml:space="preserve">- Nhấn chọn vào </w:t>
            </w:r>
            <w:r>
              <w:rPr>
                <w:b/>
                <w:bCs/>
              </w:rPr>
              <w:t xml:space="preserve">“Tên khu vực” </w:t>
            </w:r>
            <w:r w:rsidRPr="005B681A">
              <w:t>để chọn địa điểm</w:t>
            </w:r>
          </w:p>
          <w:p w14:paraId="20B34DFC" w14:textId="77777777" w:rsidR="008700CB" w:rsidRDefault="008700CB" w:rsidP="00EF3A34">
            <w:pPr>
              <w:spacing w:before="60" w:after="60" w:line="240" w:lineRule="auto"/>
              <w:jc w:val="left"/>
            </w:pPr>
            <w:r>
              <w:t>- Chọn tên địa điểm của đơn vị</w:t>
            </w:r>
          </w:p>
          <w:p w14:paraId="27E948FA" w14:textId="77777777" w:rsidR="008700CB" w:rsidRDefault="008700CB" w:rsidP="00EF3A34">
            <w:pPr>
              <w:spacing w:before="60" w:after="60" w:line="240" w:lineRule="auto"/>
              <w:jc w:val="left"/>
            </w:pPr>
            <w:r>
              <w:t xml:space="preserve">- Nhấn vào nút </w:t>
            </w:r>
            <w:r>
              <w:rPr>
                <w:b/>
                <w:bCs/>
              </w:rPr>
              <w:t>“Chọn”</w:t>
            </w:r>
            <w:r>
              <w:t xml:space="preserve"> ở góc phải phía trên màn hình</w:t>
            </w:r>
          </w:p>
          <w:p w14:paraId="100830BA" w14:textId="77777777" w:rsidR="008700CB" w:rsidRDefault="008700CB" w:rsidP="00EF3A34">
            <w:pPr>
              <w:spacing w:before="60" w:after="60" w:line="240" w:lineRule="auto"/>
              <w:jc w:val="left"/>
            </w:pPr>
            <w:r>
              <w:t xml:space="preserve">- Nhấn nút </w:t>
            </w:r>
            <w:r>
              <w:rPr>
                <w:b/>
                <w:bCs/>
              </w:rPr>
              <w:t xml:space="preserve">“Bắt đầu” </w:t>
            </w:r>
            <w:r w:rsidRPr="008700CB">
              <w:t>để bắt đầu thực hiện đánh giá</w:t>
            </w:r>
          </w:p>
          <w:p w14:paraId="7C6B809B" w14:textId="11F096C6" w:rsidR="008700CB" w:rsidRPr="00DA3A9B" w:rsidRDefault="008700CB" w:rsidP="00EF3A34">
            <w:pPr>
              <w:spacing w:before="60" w:after="60" w:line="240" w:lineRule="auto"/>
              <w:jc w:val="left"/>
            </w:pPr>
            <w:r>
              <w:t xml:space="preserve">- Ứng dụng sẽ hiện thông báo xác nhận. Đơn vị nhấn vào nút </w:t>
            </w:r>
            <w:r>
              <w:rPr>
                <w:b/>
                <w:bCs/>
              </w:rPr>
              <w:t>“ĐỒNG Ý”</w:t>
            </w:r>
            <w:r w:rsidR="00DA3A9B">
              <w:rPr>
                <w:b/>
                <w:bCs/>
              </w:rPr>
              <w:t xml:space="preserve"> </w:t>
            </w:r>
            <w:r w:rsidR="00DA3A9B" w:rsidRPr="00DA3A9B">
              <w:t>hoặc</w:t>
            </w:r>
            <w:r w:rsidR="00DA3A9B">
              <w:rPr>
                <w:b/>
                <w:bCs/>
              </w:rPr>
              <w:t xml:space="preserve"> “BẮT ĐẦU” </w:t>
            </w:r>
            <w:r w:rsidR="00DA3A9B" w:rsidRPr="00DA3A9B">
              <w:t>tùy vào ứng dụng</w:t>
            </w:r>
            <w:r w:rsidR="00DA3A9B">
              <w:t>.</w:t>
            </w:r>
          </w:p>
        </w:tc>
        <w:tc>
          <w:tcPr>
            <w:tcW w:w="5828" w:type="dxa"/>
            <w:gridSpan w:val="2"/>
            <w:tcBorders>
              <w:top w:val="single" w:sz="4" w:space="0" w:color="auto"/>
              <w:left w:val="single" w:sz="4" w:space="0" w:color="auto"/>
              <w:bottom w:val="single" w:sz="4" w:space="0" w:color="auto"/>
              <w:right w:val="single" w:sz="4" w:space="0" w:color="auto"/>
            </w:tcBorders>
          </w:tcPr>
          <w:p w14:paraId="5D93DA2E" w14:textId="77777777" w:rsidR="008700CB" w:rsidRDefault="008700CB" w:rsidP="008700CB">
            <w:pPr>
              <w:spacing w:before="60" w:after="60" w:line="240" w:lineRule="auto"/>
              <w:rPr>
                <w:noProof/>
              </w:rPr>
            </w:pPr>
            <w:r>
              <w:rPr>
                <w:noProof/>
              </w:rPr>
              <w:drawing>
                <wp:inline distT="0" distB="0" distL="0" distR="0" wp14:anchorId="7C680F79" wp14:editId="567604C0">
                  <wp:extent cx="3600000" cy="2281843"/>
                  <wp:effectExtent l="0" t="0" r="63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000" cy="2281843"/>
                          </a:xfrm>
                          <a:prstGeom prst="rect">
                            <a:avLst/>
                          </a:prstGeom>
                        </pic:spPr>
                      </pic:pic>
                    </a:graphicData>
                  </a:graphic>
                </wp:inline>
              </w:drawing>
            </w:r>
          </w:p>
          <w:p w14:paraId="4331B6FD" w14:textId="394E38DC" w:rsidR="00DA3A9B" w:rsidRDefault="00DA3A9B" w:rsidP="00DA3A9B">
            <w:pPr>
              <w:spacing w:before="60" w:after="60" w:line="240" w:lineRule="auto"/>
              <w:jc w:val="center"/>
              <w:rPr>
                <w:noProof/>
              </w:rPr>
            </w:pPr>
            <w:r>
              <w:rPr>
                <w:b/>
                <w:bCs/>
                <w:noProof/>
              </w:rPr>
              <w:drawing>
                <wp:inline distT="0" distB="0" distL="0" distR="0" wp14:anchorId="08E82C50" wp14:editId="5B6FFB4C">
                  <wp:extent cx="1619686" cy="2191110"/>
                  <wp:effectExtent l="19050" t="19050" r="1905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32355"/>
                          <a:stretch/>
                        </pic:blipFill>
                        <pic:spPr bwMode="auto">
                          <a:xfrm>
                            <a:off x="0" y="0"/>
                            <a:ext cx="1620000" cy="2191534"/>
                          </a:xfrm>
                          <a:prstGeom prst="rect">
                            <a:avLst/>
                          </a:prstGeom>
                          <a:noFill/>
                          <a:ln>
                            <a:solidFill>
                              <a:srgbClr val="002060"/>
                            </a:solidFill>
                          </a:ln>
                          <a:extLst>
                            <a:ext uri="{53640926-AAD7-44D8-BBD7-CCE9431645EC}">
                              <a14:shadowObscured xmlns:a14="http://schemas.microsoft.com/office/drawing/2010/main"/>
                            </a:ext>
                          </a:extLst>
                        </pic:spPr>
                      </pic:pic>
                    </a:graphicData>
                  </a:graphic>
                </wp:inline>
              </w:drawing>
            </w:r>
          </w:p>
        </w:tc>
      </w:tr>
      <w:tr w:rsidR="002277B3" w14:paraId="594B08F7" w14:textId="77777777" w:rsidTr="0014372D">
        <w:tc>
          <w:tcPr>
            <w:tcW w:w="988" w:type="dxa"/>
            <w:tcBorders>
              <w:top w:val="single" w:sz="4" w:space="0" w:color="auto"/>
              <w:left w:val="single" w:sz="4" w:space="0" w:color="auto"/>
              <w:bottom w:val="nil"/>
              <w:right w:val="single" w:sz="4" w:space="0" w:color="auto"/>
            </w:tcBorders>
          </w:tcPr>
          <w:p w14:paraId="6FCD87F4" w14:textId="71FE69A5" w:rsidR="00C41E0F" w:rsidRDefault="0014372D" w:rsidP="00EF3A34">
            <w:pPr>
              <w:spacing w:before="60" w:after="60" w:line="240" w:lineRule="auto"/>
              <w:jc w:val="center"/>
            </w:pPr>
            <w:r>
              <w:lastRenderedPageBreak/>
              <w:t>9</w:t>
            </w:r>
            <w:r>
              <w:br/>
              <w:t>(tiếp theo)</w:t>
            </w:r>
          </w:p>
        </w:tc>
        <w:tc>
          <w:tcPr>
            <w:tcW w:w="2812" w:type="dxa"/>
            <w:tcBorders>
              <w:left w:val="single" w:sz="4" w:space="0" w:color="auto"/>
            </w:tcBorders>
          </w:tcPr>
          <w:p w14:paraId="4ADE1991" w14:textId="781F899D" w:rsidR="00C41E0F" w:rsidRDefault="00C41E0F" w:rsidP="00EF3A34">
            <w:pPr>
              <w:spacing w:before="60" w:after="60" w:line="240" w:lineRule="auto"/>
              <w:jc w:val="left"/>
            </w:pPr>
            <w:r>
              <w:t>(5) Thực hiện đánh giá theo từng nội dung trong Checklist:</w:t>
            </w:r>
          </w:p>
          <w:p w14:paraId="0D171108" w14:textId="195CBB54" w:rsidR="00C41E0F" w:rsidRDefault="00C41E0F" w:rsidP="00EF3A34">
            <w:pPr>
              <w:spacing w:before="60" w:after="60" w:line="240" w:lineRule="auto"/>
              <w:jc w:val="left"/>
            </w:pPr>
            <w:r>
              <w:t xml:space="preserve">- Chọn vào ô vuông phía trước từng nội dung đánh giá: </w:t>
            </w:r>
            <w:r>
              <w:rPr>
                <w:noProof/>
              </w:rPr>
              <w:drawing>
                <wp:inline distT="0" distB="0" distL="0" distR="0" wp14:anchorId="25080DD1" wp14:editId="3BDE5E11">
                  <wp:extent cx="175664" cy="18115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9">
                            <a:extLst>
                              <a:ext uri="{28A0092B-C50C-407E-A947-70E740481C1C}">
                                <a14:useLocalDpi xmlns:a14="http://schemas.microsoft.com/office/drawing/2010/main" val="0"/>
                              </a:ext>
                            </a:extLst>
                          </a:blip>
                          <a:stretch>
                            <a:fillRect/>
                          </a:stretch>
                        </pic:blipFill>
                        <pic:spPr>
                          <a:xfrm>
                            <a:off x="0" y="0"/>
                            <a:ext cx="183527" cy="189263"/>
                          </a:xfrm>
                          <a:prstGeom prst="rect">
                            <a:avLst/>
                          </a:prstGeom>
                        </pic:spPr>
                      </pic:pic>
                    </a:graphicData>
                  </a:graphic>
                </wp:inline>
              </w:drawing>
            </w:r>
          </w:p>
          <w:p w14:paraId="3AE58D28" w14:textId="24923DE2" w:rsidR="00C41E0F" w:rsidRDefault="00C41E0F" w:rsidP="00EF3A34">
            <w:pPr>
              <w:spacing w:before="60" w:after="60" w:line="240" w:lineRule="auto"/>
              <w:jc w:val="left"/>
            </w:pPr>
            <w:r>
              <w:t xml:space="preserve">- Nếu không đáp ứng nội dung nào thì để ô vuông trống: </w:t>
            </w:r>
            <w:r>
              <w:rPr>
                <w:noProof/>
              </w:rPr>
              <w:drawing>
                <wp:inline distT="0" distB="0" distL="0" distR="0" wp14:anchorId="74EF02A0" wp14:editId="299797D5">
                  <wp:extent cx="146650" cy="151707"/>
                  <wp:effectExtent l="0" t="0" r="635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40">
                            <a:extLst>
                              <a:ext uri="{28A0092B-C50C-407E-A947-70E740481C1C}">
                                <a14:useLocalDpi xmlns:a14="http://schemas.microsoft.com/office/drawing/2010/main" val="0"/>
                              </a:ext>
                            </a:extLst>
                          </a:blip>
                          <a:stretch>
                            <a:fillRect/>
                          </a:stretch>
                        </pic:blipFill>
                        <pic:spPr>
                          <a:xfrm>
                            <a:off x="0" y="0"/>
                            <a:ext cx="152959" cy="158233"/>
                          </a:xfrm>
                          <a:prstGeom prst="rect">
                            <a:avLst/>
                          </a:prstGeom>
                        </pic:spPr>
                      </pic:pic>
                    </a:graphicData>
                  </a:graphic>
                </wp:inline>
              </w:drawing>
            </w:r>
          </w:p>
        </w:tc>
        <w:tc>
          <w:tcPr>
            <w:tcW w:w="5828" w:type="dxa"/>
            <w:gridSpan w:val="2"/>
            <w:tcBorders>
              <w:top w:val="single" w:sz="4" w:space="0" w:color="auto"/>
              <w:bottom w:val="single" w:sz="4" w:space="0" w:color="auto"/>
            </w:tcBorders>
          </w:tcPr>
          <w:p w14:paraId="286C2EC5" w14:textId="027D72E4" w:rsidR="00C41E0F" w:rsidRDefault="00C41E0F" w:rsidP="00EF3A34">
            <w:pPr>
              <w:spacing w:before="60" w:after="60" w:line="240" w:lineRule="auto"/>
              <w:jc w:val="center"/>
              <w:rPr>
                <w:noProof/>
              </w:rPr>
            </w:pPr>
            <w:r>
              <w:rPr>
                <w:noProof/>
              </w:rPr>
              <w:drawing>
                <wp:inline distT="0" distB="0" distL="0" distR="0" wp14:anchorId="21AD514C" wp14:editId="6B9334A2">
                  <wp:extent cx="1620000" cy="3239763"/>
                  <wp:effectExtent l="19050" t="19050" r="18415" b="184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20000" cy="3239763"/>
                          </a:xfrm>
                          <a:prstGeom prst="rect">
                            <a:avLst/>
                          </a:prstGeom>
                          <a:ln>
                            <a:solidFill>
                              <a:srgbClr val="002060"/>
                            </a:solidFill>
                          </a:ln>
                        </pic:spPr>
                      </pic:pic>
                    </a:graphicData>
                  </a:graphic>
                </wp:inline>
              </w:drawing>
            </w:r>
          </w:p>
        </w:tc>
      </w:tr>
      <w:tr w:rsidR="0014372D" w14:paraId="0F320F54" w14:textId="77777777" w:rsidTr="0014372D">
        <w:tc>
          <w:tcPr>
            <w:tcW w:w="988" w:type="dxa"/>
            <w:tcBorders>
              <w:top w:val="nil"/>
              <w:left w:val="single" w:sz="4" w:space="0" w:color="auto"/>
              <w:bottom w:val="single" w:sz="4" w:space="0" w:color="auto"/>
              <w:right w:val="single" w:sz="4" w:space="0" w:color="auto"/>
            </w:tcBorders>
          </w:tcPr>
          <w:p w14:paraId="1E246D9D" w14:textId="77777777" w:rsidR="00C41E0F" w:rsidRDefault="00C41E0F" w:rsidP="00EF3A34">
            <w:pPr>
              <w:spacing w:before="60" w:after="60" w:line="240" w:lineRule="auto"/>
              <w:jc w:val="center"/>
            </w:pPr>
          </w:p>
        </w:tc>
        <w:tc>
          <w:tcPr>
            <w:tcW w:w="2812" w:type="dxa"/>
            <w:tcBorders>
              <w:left w:val="single" w:sz="4" w:space="0" w:color="auto"/>
            </w:tcBorders>
          </w:tcPr>
          <w:p w14:paraId="16FFD4F4" w14:textId="77777777" w:rsidR="00C41E0F" w:rsidRDefault="00C41E0F" w:rsidP="00EF3A34">
            <w:pPr>
              <w:spacing w:before="60" w:after="60" w:line="240" w:lineRule="auto"/>
              <w:jc w:val="left"/>
            </w:pPr>
            <w:r>
              <w:t xml:space="preserve">(6) Nếu cần chụp hình ảnh đính kèm để mô tả, giải thích rõ hơn về nội dung thì nhấn vào biểu tượng chụp hình ảnh:  </w:t>
            </w:r>
            <w:r>
              <w:rPr>
                <w:noProof/>
              </w:rPr>
              <w:drawing>
                <wp:inline distT="0" distB="0" distL="0" distR="0" wp14:anchorId="31715C3D" wp14:editId="168D957E">
                  <wp:extent cx="285211" cy="365654"/>
                  <wp:effectExtent l="19050" t="19050" r="19685" b="158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42">
                            <a:extLst>
                              <a:ext uri="{28A0092B-C50C-407E-A947-70E740481C1C}">
                                <a14:useLocalDpi xmlns:a14="http://schemas.microsoft.com/office/drawing/2010/main" val="0"/>
                              </a:ext>
                            </a:extLst>
                          </a:blip>
                          <a:stretch>
                            <a:fillRect/>
                          </a:stretch>
                        </pic:blipFill>
                        <pic:spPr>
                          <a:xfrm>
                            <a:off x="0" y="0"/>
                            <a:ext cx="297916" cy="381943"/>
                          </a:xfrm>
                          <a:prstGeom prst="rect">
                            <a:avLst/>
                          </a:prstGeom>
                          <a:ln>
                            <a:solidFill>
                              <a:srgbClr val="002060"/>
                            </a:solidFill>
                          </a:ln>
                        </pic:spPr>
                      </pic:pic>
                    </a:graphicData>
                  </a:graphic>
                </wp:inline>
              </w:drawing>
            </w:r>
          </w:p>
          <w:p w14:paraId="7B7BEF28" w14:textId="77777777" w:rsidR="00C41E0F" w:rsidRDefault="00C41E0F" w:rsidP="00EF3A34">
            <w:pPr>
              <w:spacing w:before="60" w:after="60" w:line="240" w:lineRule="auto"/>
              <w:jc w:val="left"/>
            </w:pPr>
            <w:r>
              <w:t xml:space="preserve">Với ứng dụng lần đầu gửi hình ảnh, ứng dụng sẽ </w:t>
            </w:r>
            <w:r w:rsidR="00D111D8">
              <w:t xml:space="preserve">có 2 </w:t>
            </w:r>
            <w:r>
              <w:t>yêu cầu</w:t>
            </w:r>
            <w:r w:rsidR="00D111D8">
              <w:t>:</w:t>
            </w:r>
          </w:p>
          <w:p w14:paraId="38002B0F" w14:textId="77777777" w:rsidR="00D111D8" w:rsidRDefault="00D111D8" w:rsidP="00EF3A34">
            <w:pPr>
              <w:spacing w:before="60" w:after="60" w:line="240" w:lineRule="auto"/>
              <w:jc w:val="left"/>
            </w:pPr>
            <w:r>
              <w:t xml:space="preserve">- Cho phép </w:t>
            </w:r>
            <w:r>
              <w:rPr>
                <w:b/>
                <w:bCs/>
              </w:rPr>
              <w:t xml:space="preserve">An toàn COVID-19 </w:t>
            </w:r>
            <w:r>
              <w:t>chụp ảnh và quay video?</w:t>
            </w:r>
          </w:p>
          <w:p w14:paraId="5A917083" w14:textId="77777777" w:rsidR="00D111D8" w:rsidRDefault="00D111D8" w:rsidP="00EF3A34">
            <w:pPr>
              <w:spacing w:before="60" w:after="60" w:line="240" w:lineRule="auto"/>
              <w:jc w:val="left"/>
            </w:pPr>
            <w:r>
              <w:t xml:space="preserve">- Cho phép </w:t>
            </w:r>
            <w:r>
              <w:rPr>
                <w:b/>
                <w:bCs/>
              </w:rPr>
              <w:t xml:space="preserve">An toàn COVID-19 </w:t>
            </w:r>
            <w:r>
              <w:t>truy cập vào ảnh, phương tiện và tệp trên thiết bị của bạn?</w:t>
            </w:r>
          </w:p>
          <w:p w14:paraId="58067EDA" w14:textId="77777777" w:rsidR="00D111D8" w:rsidRDefault="00D111D8" w:rsidP="00EF3A34">
            <w:pPr>
              <w:spacing w:before="60" w:after="60" w:line="240" w:lineRule="auto"/>
              <w:jc w:val="left"/>
            </w:pPr>
          </w:p>
          <w:p w14:paraId="3D8B9D40" w14:textId="77777777" w:rsidR="00D111D8" w:rsidRDefault="00D111D8" w:rsidP="00EF3A34">
            <w:pPr>
              <w:spacing w:before="60" w:after="60" w:line="240" w:lineRule="auto"/>
              <w:jc w:val="left"/>
            </w:pPr>
            <w:r>
              <w:t xml:space="preserve">Đơn vị nhấn vào chữ </w:t>
            </w:r>
            <w:r>
              <w:rPr>
                <w:b/>
                <w:bCs/>
              </w:rPr>
              <w:t>“CHO PHÉP”</w:t>
            </w:r>
            <w:r>
              <w:t xml:space="preserve"> ở 2 yêu cầu này.</w:t>
            </w:r>
          </w:p>
          <w:p w14:paraId="768DD8AE" w14:textId="17023901" w:rsidR="00D111D8" w:rsidRPr="00D111D8" w:rsidRDefault="00D111D8" w:rsidP="00EF3A34">
            <w:pPr>
              <w:spacing w:before="60" w:after="60" w:line="240" w:lineRule="auto"/>
              <w:jc w:val="left"/>
            </w:pPr>
            <w:r>
              <w:t>Sau đó, chụp hình ảnh và đính kèm vào nội dung.</w:t>
            </w:r>
          </w:p>
        </w:tc>
        <w:tc>
          <w:tcPr>
            <w:tcW w:w="5828" w:type="dxa"/>
            <w:gridSpan w:val="2"/>
            <w:tcBorders>
              <w:top w:val="single" w:sz="4" w:space="0" w:color="auto"/>
              <w:bottom w:val="single" w:sz="4" w:space="0" w:color="auto"/>
            </w:tcBorders>
          </w:tcPr>
          <w:p w14:paraId="3A8158A2" w14:textId="341EA655" w:rsidR="00C41E0F" w:rsidRDefault="00C41E0F" w:rsidP="00EF3A34">
            <w:pPr>
              <w:spacing w:before="60" w:after="60" w:line="240" w:lineRule="auto"/>
              <w:jc w:val="center"/>
              <w:rPr>
                <w:noProof/>
              </w:rPr>
            </w:pPr>
            <w:r>
              <w:rPr>
                <w:noProof/>
              </w:rPr>
              <w:drawing>
                <wp:inline distT="0" distB="0" distL="0" distR="0" wp14:anchorId="16DFD942" wp14:editId="7CE85C71">
                  <wp:extent cx="3600000" cy="3363187"/>
                  <wp:effectExtent l="19050" t="19050" r="19685" b="279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3363187"/>
                          </a:xfrm>
                          <a:prstGeom prst="rect">
                            <a:avLst/>
                          </a:prstGeom>
                          <a:ln>
                            <a:solidFill>
                              <a:srgbClr val="002060"/>
                            </a:solidFill>
                          </a:ln>
                        </pic:spPr>
                      </pic:pic>
                    </a:graphicData>
                  </a:graphic>
                </wp:inline>
              </w:drawing>
            </w:r>
          </w:p>
        </w:tc>
      </w:tr>
      <w:tr w:rsidR="0014372D" w14:paraId="05AB7450" w14:textId="77777777" w:rsidTr="0014372D">
        <w:tc>
          <w:tcPr>
            <w:tcW w:w="988" w:type="dxa"/>
            <w:tcBorders>
              <w:top w:val="single" w:sz="4" w:space="0" w:color="auto"/>
              <w:left w:val="single" w:sz="4" w:space="0" w:color="auto"/>
              <w:bottom w:val="nil"/>
              <w:right w:val="single" w:sz="4" w:space="0" w:color="auto"/>
            </w:tcBorders>
          </w:tcPr>
          <w:p w14:paraId="105FAFEA" w14:textId="5C18F836" w:rsidR="00D111D8" w:rsidRDefault="0014372D" w:rsidP="00EF3A34">
            <w:pPr>
              <w:spacing w:before="60" w:after="60" w:line="240" w:lineRule="auto"/>
              <w:jc w:val="center"/>
            </w:pPr>
            <w:r>
              <w:lastRenderedPageBreak/>
              <w:t>9</w:t>
            </w:r>
            <w:r>
              <w:br/>
              <w:t>(tiếp theo)</w:t>
            </w:r>
          </w:p>
        </w:tc>
        <w:tc>
          <w:tcPr>
            <w:tcW w:w="2812" w:type="dxa"/>
            <w:tcBorders>
              <w:left w:val="single" w:sz="4" w:space="0" w:color="auto"/>
            </w:tcBorders>
          </w:tcPr>
          <w:p w14:paraId="6AF379A2" w14:textId="77777777" w:rsidR="00D111D8" w:rsidRDefault="00D111D8" w:rsidP="00EF3A34">
            <w:pPr>
              <w:spacing w:before="60" w:after="60" w:line="240" w:lineRule="auto"/>
              <w:jc w:val="left"/>
            </w:pPr>
            <w:r>
              <w:t>(7) Nếu cần nhập nội dung ghi chú để mô tả chi tiết hơn:</w:t>
            </w:r>
          </w:p>
          <w:p w14:paraId="2669D605" w14:textId="77777777" w:rsidR="00D111D8" w:rsidRDefault="00D111D8" w:rsidP="00EF3A34">
            <w:pPr>
              <w:spacing w:before="60" w:after="60" w:line="240" w:lineRule="auto"/>
              <w:jc w:val="left"/>
            </w:pPr>
            <w:r>
              <w:t xml:space="preserve">- Đơn vị nhấn vào biểu tượng ghi chú: </w:t>
            </w:r>
            <w:r>
              <w:rPr>
                <w:noProof/>
              </w:rPr>
              <w:drawing>
                <wp:inline distT="0" distB="0" distL="0" distR="0" wp14:anchorId="3AD58755" wp14:editId="3F551AAA">
                  <wp:extent cx="336430" cy="310043"/>
                  <wp:effectExtent l="19050" t="19050" r="2603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4">
                            <a:extLst>
                              <a:ext uri="{28A0092B-C50C-407E-A947-70E740481C1C}">
                                <a14:useLocalDpi xmlns:a14="http://schemas.microsoft.com/office/drawing/2010/main" val="0"/>
                              </a:ext>
                            </a:extLst>
                          </a:blip>
                          <a:stretch>
                            <a:fillRect/>
                          </a:stretch>
                        </pic:blipFill>
                        <pic:spPr>
                          <a:xfrm>
                            <a:off x="0" y="0"/>
                            <a:ext cx="346441" cy="319269"/>
                          </a:xfrm>
                          <a:prstGeom prst="rect">
                            <a:avLst/>
                          </a:prstGeom>
                          <a:ln>
                            <a:solidFill>
                              <a:srgbClr val="002060"/>
                            </a:solidFill>
                          </a:ln>
                        </pic:spPr>
                      </pic:pic>
                    </a:graphicData>
                  </a:graphic>
                </wp:inline>
              </w:drawing>
            </w:r>
          </w:p>
          <w:p w14:paraId="544FA028" w14:textId="77777777" w:rsidR="00D111D8" w:rsidRDefault="00D111D8" w:rsidP="00EF3A34">
            <w:pPr>
              <w:spacing w:before="60" w:after="60" w:line="240" w:lineRule="auto"/>
              <w:jc w:val="left"/>
            </w:pPr>
            <w:r>
              <w:t xml:space="preserve">- Nhập nội dung cần ghi chú và nhấn nút </w:t>
            </w:r>
            <w:r>
              <w:rPr>
                <w:b/>
                <w:bCs/>
              </w:rPr>
              <w:t>“Xong”</w:t>
            </w:r>
          </w:p>
          <w:p w14:paraId="688E3FEA" w14:textId="77777777" w:rsidR="00D111D8" w:rsidRDefault="00D111D8" w:rsidP="00EF3A34">
            <w:pPr>
              <w:spacing w:before="60" w:after="60" w:line="240" w:lineRule="auto"/>
              <w:jc w:val="left"/>
            </w:pPr>
          </w:p>
          <w:p w14:paraId="41EC5144" w14:textId="1F1068C9" w:rsidR="00D111D8" w:rsidRPr="00D111D8" w:rsidRDefault="00D111D8" w:rsidP="00EF3A34">
            <w:pPr>
              <w:spacing w:before="60" w:after="60" w:line="240" w:lineRule="auto"/>
              <w:jc w:val="left"/>
            </w:pPr>
            <w:r>
              <w:t>Nội dung vừa nhập sẽ hiển thị ở bên dưới nội dung cần đánh giá.</w:t>
            </w:r>
          </w:p>
        </w:tc>
        <w:tc>
          <w:tcPr>
            <w:tcW w:w="5828" w:type="dxa"/>
            <w:gridSpan w:val="2"/>
            <w:tcBorders>
              <w:top w:val="single" w:sz="4" w:space="0" w:color="auto"/>
              <w:bottom w:val="single" w:sz="4" w:space="0" w:color="auto"/>
            </w:tcBorders>
          </w:tcPr>
          <w:p w14:paraId="21F66C74" w14:textId="4D1CA252" w:rsidR="00D111D8" w:rsidRDefault="00D111D8" w:rsidP="00EF3A34">
            <w:pPr>
              <w:spacing w:before="60" w:after="60" w:line="240" w:lineRule="auto"/>
              <w:jc w:val="center"/>
              <w:rPr>
                <w:noProof/>
              </w:rPr>
            </w:pPr>
            <w:r>
              <w:rPr>
                <w:noProof/>
              </w:rPr>
              <w:drawing>
                <wp:inline distT="0" distB="0" distL="0" distR="0" wp14:anchorId="5E8C0798" wp14:editId="565181CA">
                  <wp:extent cx="3600000" cy="2339365"/>
                  <wp:effectExtent l="19050" t="19050" r="19685" b="228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2339365"/>
                          </a:xfrm>
                          <a:prstGeom prst="rect">
                            <a:avLst/>
                          </a:prstGeom>
                          <a:ln>
                            <a:solidFill>
                              <a:srgbClr val="002060"/>
                            </a:solidFill>
                          </a:ln>
                        </pic:spPr>
                      </pic:pic>
                    </a:graphicData>
                  </a:graphic>
                </wp:inline>
              </w:drawing>
            </w:r>
          </w:p>
        </w:tc>
      </w:tr>
      <w:tr w:rsidR="0014372D" w14:paraId="1E2CDCA3" w14:textId="77777777" w:rsidTr="0014372D">
        <w:tc>
          <w:tcPr>
            <w:tcW w:w="988" w:type="dxa"/>
            <w:tcBorders>
              <w:top w:val="nil"/>
              <w:left w:val="single" w:sz="4" w:space="0" w:color="auto"/>
              <w:bottom w:val="single" w:sz="4" w:space="0" w:color="auto"/>
              <w:right w:val="single" w:sz="4" w:space="0" w:color="auto"/>
            </w:tcBorders>
          </w:tcPr>
          <w:p w14:paraId="629DC943" w14:textId="77777777" w:rsidR="0065512A" w:rsidRDefault="0065512A" w:rsidP="00EF3A34">
            <w:pPr>
              <w:spacing w:before="60" w:after="60" w:line="240" w:lineRule="auto"/>
              <w:jc w:val="center"/>
            </w:pPr>
          </w:p>
        </w:tc>
        <w:tc>
          <w:tcPr>
            <w:tcW w:w="2812" w:type="dxa"/>
            <w:tcBorders>
              <w:left w:val="single" w:sz="4" w:space="0" w:color="auto"/>
            </w:tcBorders>
          </w:tcPr>
          <w:p w14:paraId="5B3C2E4E" w14:textId="77777777" w:rsidR="0065512A" w:rsidRDefault="0065512A" w:rsidP="00EF3A34">
            <w:pPr>
              <w:spacing w:before="60" w:after="60" w:line="240" w:lineRule="auto"/>
              <w:jc w:val="left"/>
            </w:pPr>
            <w:r>
              <w:t>(8) Sau khi đánh giá xong, nhấn vào nút “Hoàn thành” để kết thúc đánh giá.</w:t>
            </w:r>
          </w:p>
          <w:p w14:paraId="01788DC1" w14:textId="77777777" w:rsidR="005B5B05" w:rsidRDefault="005B5B05" w:rsidP="00EF3A34">
            <w:pPr>
              <w:spacing w:before="60" w:after="60" w:line="240" w:lineRule="auto"/>
              <w:jc w:val="left"/>
            </w:pPr>
            <w:r>
              <w:t>Ứng dụng sẽ hiển thị kết quả kiểm tra.</w:t>
            </w:r>
          </w:p>
          <w:p w14:paraId="5D5AEC67" w14:textId="77777777" w:rsidR="005B5B05" w:rsidRPr="00EF3A34" w:rsidRDefault="005B5B05" w:rsidP="005B5B05">
            <w:pPr>
              <w:spacing w:before="60" w:after="60" w:line="240" w:lineRule="auto"/>
              <w:jc w:val="left"/>
              <w:rPr>
                <w:b/>
                <w:bCs/>
              </w:rPr>
            </w:pPr>
            <w:r>
              <w:rPr>
                <w:b/>
                <w:bCs/>
              </w:rPr>
              <w:sym w:font="Wingdings" w:char="F076"/>
            </w:r>
            <w:r>
              <w:rPr>
                <w:b/>
                <w:bCs/>
              </w:rPr>
              <w:t xml:space="preserve"> Android</w:t>
            </w:r>
            <w:r w:rsidRPr="00EF3A34">
              <w:rPr>
                <w:b/>
                <w:bCs/>
              </w:rPr>
              <w:t>:</w:t>
            </w:r>
          </w:p>
          <w:p w14:paraId="1F3E3775" w14:textId="7991A81F" w:rsidR="005B5B05" w:rsidRDefault="005B5B05" w:rsidP="00EF3A34">
            <w:pPr>
              <w:spacing w:before="60" w:after="60" w:line="240" w:lineRule="auto"/>
              <w:jc w:val="left"/>
            </w:pPr>
            <w:r>
              <w:t xml:space="preserve">Nhấn nút </w:t>
            </w:r>
            <w:r w:rsidRPr="005B5B05">
              <w:rPr>
                <w:b/>
                <w:bCs/>
              </w:rPr>
              <w:t>“ĐỒNG Ý”</w:t>
            </w:r>
            <w:r>
              <w:t xml:space="preserve"> để xác nhận và hiển thị khung ký tên.</w:t>
            </w:r>
          </w:p>
          <w:p w14:paraId="63EBAA17" w14:textId="77777777" w:rsidR="005B5B05" w:rsidRDefault="005B5B05" w:rsidP="00EF3A34">
            <w:pPr>
              <w:spacing w:before="60" w:after="60" w:line="240" w:lineRule="auto"/>
              <w:jc w:val="left"/>
            </w:pPr>
          </w:p>
          <w:p w14:paraId="74524B19" w14:textId="55C39F37" w:rsidR="005B5B05" w:rsidRDefault="005B5B05" w:rsidP="005B5B05">
            <w:pPr>
              <w:spacing w:before="60" w:after="60" w:line="240" w:lineRule="auto"/>
              <w:jc w:val="left"/>
              <w:rPr>
                <w:b/>
                <w:bCs/>
              </w:rPr>
            </w:pPr>
            <w:r>
              <w:rPr>
                <w:b/>
                <w:bCs/>
              </w:rPr>
              <w:sym w:font="Wingdings" w:char="F076"/>
            </w:r>
            <w:r>
              <w:rPr>
                <w:b/>
                <w:bCs/>
              </w:rPr>
              <w:t xml:space="preserve"> iOS</w:t>
            </w:r>
            <w:r w:rsidRPr="00EF3A34">
              <w:rPr>
                <w:b/>
                <w:bCs/>
              </w:rPr>
              <w:t>:</w:t>
            </w:r>
          </w:p>
          <w:p w14:paraId="5A3EECD9" w14:textId="642B3BAC" w:rsidR="005B5B05" w:rsidRDefault="005B5B05" w:rsidP="00EF3A34">
            <w:pPr>
              <w:spacing w:before="60" w:after="60" w:line="240" w:lineRule="auto"/>
              <w:jc w:val="left"/>
            </w:pPr>
            <w:r w:rsidRPr="005B5B05">
              <w:t xml:space="preserve">Nhấn vào chữ </w:t>
            </w:r>
            <w:r w:rsidRPr="005B5B05">
              <w:rPr>
                <w:b/>
                <w:bCs/>
              </w:rPr>
              <w:t>“Chữ ký”</w:t>
            </w:r>
            <w:r w:rsidRPr="005B5B05">
              <w:t xml:space="preserve"> để hiển thị khung ký tên.</w:t>
            </w:r>
          </w:p>
        </w:tc>
        <w:tc>
          <w:tcPr>
            <w:tcW w:w="2914" w:type="dxa"/>
            <w:tcBorders>
              <w:top w:val="single" w:sz="4" w:space="0" w:color="auto"/>
              <w:bottom w:val="single" w:sz="4" w:space="0" w:color="auto"/>
            </w:tcBorders>
          </w:tcPr>
          <w:p w14:paraId="08678BA7" w14:textId="1BB015CE" w:rsidR="0065512A" w:rsidRDefault="005B5B05" w:rsidP="00EF3A34">
            <w:pPr>
              <w:spacing w:before="60" w:after="60" w:line="240" w:lineRule="auto"/>
              <w:jc w:val="center"/>
              <w:rPr>
                <w:noProof/>
              </w:rPr>
            </w:pPr>
            <w:r>
              <w:rPr>
                <w:noProof/>
              </w:rPr>
              <w:drawing>
                <wp:inline distT="0" distB="0" distL="0" distR="0" wp14:anchorId="07363536" wp14:editId="5F8DF635">
                  <wp:extent cx="1440000" cy="2879788"/>
                  <wp:effectExtent l="19050" t="19050" r="27305" b="158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40000" cy="2879788"/>
                          </a:xfrm>
                          <a:prstGeom prst="rect">
                            <a:avLst/>
                          </a:prstGeom>
                          <a:noFill/>
                          <a:ln>
                            <a:solidFill>
                              <a:srgbClr val="002060"/>
                            </a:solidFill>
                          </a:ln>
                        </pic:spPr>
                      </pic:pic>
                    </a:graphicData>
                  </a:graphic>
                </wp:inline>
              </w:drawing>
            </w:r>
          </w:p>
        </w:tc>
        <w:tc>
          <w:tcPr>
            <w:tcW w:w="2914" w:type="dxa"/>
            <w:tcBorders>
              <w:top w:val="single" w:sz="4" w:space="0" w:color="auto"/>
              <w:bottom w:val="single" w:sz="4" w:space="0" w:color="auto"/>
            </w:tcBorders>
          </w:tcPr>
          <w:p w14:paraId="3B11350C" w14:textId="7E2BB430" w:rsidR="0065512A" w:rsidRDefault="005B5B05" w:rsidP="00EF3A34">
            <w:pPr>
              <w:spacing w:before="60" w:after="60" w:line="240" w:lineRule="auto"/>
              <w:jc w:val="center"/>
              <w:rPr>
                <w:noProof/>
              </w:rPr>
            </w:pPr>
            <w:r>
              <w:rPr>
                <w:noProof/>
              </w:rPr>
              <w:drawing>
                <wp:inline distT="0" distB="0" distL="0" distR="0" wp14:anchorId="753A92A6" wp14:editId="69D15452">
                  <wp:extent cx="1620000" cy="2879298"/>
                  <wp:effectExtent l="19050" t="19050" r="18415" b="165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20000" cy="2879298"/>
                          </a:xfrm>
                          <a:prstGeom prst="rect">
                            <a:avLst/>
                          </a:prstGeom>
                          <a:noFill/>
                          <a:ln>
                            <a:solidFill>
                              <a:srgbClr val="002060"/>
                            </a:solidFill>
                          </a:ln>
                        </pic:spPr>
                      </pic:pic>
                    </a:graphicData>
                  </a:graphic>
                </wp:inline>
              </w:drawing>
            </w:r>
          </w:p>
        </w:tc>
      </w:tr>
      <w:tr w:rsidR="005B5B05" w14:paraId="4FDE5F23" w14:textId="77777777" w:rsidTr="0014372D">
        <w:tc>
          <w:tcPr>
            <w:tcW w:w="988" w:type="dxa"/>
            <w:tcBorders>
              <w:top w:val="single" w:sz="4" w:space="0" w:color="auto"/>
              <w:left w:val="single" w:sz="4" w:space="0" w:color="auto"/>
              <w:bottom w:val="nil"/>
              <w:right w:val="single" w:sz="4" w:space="0" w:color="auto"/>
            </w:tcBorders>
          </w:tcPr>
          <w:p w14:paraId="50CD7045" w14:textId="15D39CBC" w:rsidR="005B5B05" w:rsidRDefault="0014372D" w:rsidP="00EF3A34">
            <w:pPr>
              <w:spacing w:before="60" w:after="60" w:line="240" w:lineRule="auto"/>
              <w:jc w:val="center"/>
            </w:pPr>
            <w:r>
              <w:lastRenderedPageBreak/>
              <w:t>9</w:t>
            </w:r>
            <w:r>
              <w:br/>
              <w:t>(tiếp theo)</w:t>
            </w:r>
          </w:p>
        </w:tc>
        <w:tc>
          <w:tcPr>
            <w:tcW w:w="2812" w:type="dxa"/>
            <w:tcBorders>
              <w:left w:val="single" w:sz="4" w:space="0" w:color="auto"/>
            </w:tcBorders>
          </w:tcPr>
          <w:p w14:paraId="5A63BA90" w14:textId="19170422" w:rsidR="005B5B05" w:rsidRDefault="005B5B05" w:rsidP="00EF3A34">
            <w:pPr>
              <w:spacing w:before="60" w:after="60" w:line="240" w:lineRule="auto"/>
              <w:jc w:val="left"/>
            </w:pPr>
            <w:r>
              <w:t>(9) Thực hiện ký tên xác nhận người thực hiện đánh giá:</w:t>
            </w:r>
          </w:p>
          <w:p w14:paraId="2E359BF4" w14:textId="77777777" w:rsidR="005B5B05" w:rsidRPr="00EF3A34" w:rsidRDefault="005B5B05" w:rsidP="005B5B05">
            <w:pPr>
              <w:spacing w:before="60" w:after="60" w:line="240" w:lineRule="auto"/>
              <w:jc w:val="left"/>
              <w:rPr>
                <w:b/>
                <w:bCs/>
              </w:rPr>
            </w:pPr>
            <w:r>
              <w:rPr>
                <w:b/>
                <w:bCs/>
              </w:rPr>
              <w:sym w:font="Wingdings" w:char="F076"/>
            </w:r>
            <w:r>
              <w:rPr>
                <w:b/>
                <w:bCs/>
              </w:rPr>
              <w:t xml:space="preserve"> Android</w:t>
            </w:r>
            <w:r w:rsidRPr="00EF3A34">
              <w:rPr>
                <w:b/>
                <w:bCs/>
              </w:rPr>
              <w:t>:</w:t>
            </w:r>
          </w:p>
          <w:p w14:paraId="501B4EF6" w14:textId="6C7560CE" w:rsidR="005B5B05" w:rsidRDefault="005B5B05" w:rsidP="005B5B05">
            <w:pPr>
              <w:spacing w:before="60" w:after="60" w:line="240" w:lineRule="auto"/>
              <w:jc w:val="left"/>
              <w:rPr>
                <w:b/>
                <w:bCs/>
              </w:rPr>
            </w:pPr>
            <w:r>
              <w:t xml:space="preserve">Ký tên và nhấn nút </w:t>
            </w:r>
            <w:r w:rsidRPr="005B5B05">
              <w:rPr>
                <w:b/>
                <w:bCs/>
              </w:rPr>
              <w:t>“</w:t>
            </w:r>
            <w:r>
              <w:rPr>
                <w:b/>
                <w:bCs/>
              </w:rPr>
              <w:t>HOÀN THÀNH</w:t>
            </w:r>
            <w:r w:rsidRPr="005B5B05">
              <w:rPr>
                <w:b/>
                <w:bCs/>
              </w:rPr>
              <w:t>”</w:t>
            </w:r>
          </w:p>
          <w:p w14:paraId="6E0F9F91" w14:textId="77777777" w:rsidR="00D444D6" w:rsidRDefault="00D444D6" w:rsidP="005B5B05">
            <w:pPr>
              <w:spacing w:before="60" w:after="60" w:line="240" w:lineRule="auto"/>
              <w:jc w:val="left"/>
            </w:pPr>
          </w:p>
          <w:p w14:paraId="42B11719" w14:textId="77777777" w:rsidR="005B5B05" w:rsidRDefault="005B5B05" w:rsidP="005B5B05">
            <w:pPr>
              <w:spacing w:before="60" w:after="60" w:line="240" w:lineRule="auto"/>
              <w:jc w:val="left"/>
              <w:rPr>
                <w:b/>
                <w:bCs/>
              </w:rPr>
            </w:pPr>
            <w:r>
              <w:rPr>
                <w:b/>
                <w:bCs/>
              </w:rPr>
              <w:sym w:font="Wingdings" w:char="F076"/>
            </w:r>
            <w:r>
              <w:rPr>
                <w:b/>
                <w:bCs/>
              </w:rPr>
              <w:t xml:space="preserve"> iOS</w:t>
            </w:r>
            <w:r w:rsidRPr="00EF3A34">
              <w:rPr>
                <w:b/>
                <w:bCs/>
              </w:rPr>
              <w:t>:</w:t>
            </w:r>
          </w:p>
          <w:p w14:paraId="1ECFEADB" w14:textId="39CEF7E9" w:rsidR="005B5B05" w:rsidRDefault="005B5B05" w:rsidP="005B5B05">
            <w:pPr>
              <w:spacing w:before="60" w:after="60" w:line="240" w:lineRule="auto"/>
              <w:jc w:val="left"/>
            </w:pPr>
            <w:r>
              <w:t>Ký tên và n</w:t>
            </w:r>
            <w:r w:rsidRPr="005B5B05">
              <w:t xml:space="preserve">hấn vào chữ </w:t>
            </w:r>
            <w:r w:rsidRPr="005B5B05">
              <w:rPr>
                <w:b/>
                <w:bCs/>
              </w:rPr>
              <w:t>“</w:t>
            </w:r>
            <w:r>
              <w:rPr>
                <w:b/>
                <w:bCs/>
              </w:rPr>
              <w:t>Xong</w:t>
            </w:r>
            <w:r w:rsidRPr="005B5B05">
              <w:rPr>
                <w:b/>
                <w:bCs/>
              </w:rPr>
              <w:t>”</w:t>
            </w:r>
            <w:r w:rsidRPr="005B5B05">
              <w:t>.</w:t>
            </w:r>
          </w:p>
          <w:p w14:paraId="54096B8D" w14:textId="493935CD" w:rsidR="002268ED" w:rsidRPr="002268ED" w:rsidRDefault="002268ED" w:rsidP="005B5B05">
            <w:pPr>
              <w:spacing w:before="60" w:after="60" w:line="240" w:lineRule="auto"/>
              <w:jc w:val="left"/>
              <w:rPr>
                <w:b/>
                <w:bCs/>
              </w:rPr>
            </w:pPr>
            <w:r>
              <w:t xml:space="preserve">Sau đó, nhấn vào nút </w:t>
            </w:r>
            <w:r>
              <w:rPr>
                <w:b/>
                <w:bCs/>
              </w:rPr>
              <w:t>“HOÀN THÀNH”</w:t>
            </w:r>
          </w:p>
          <w:p w14:paraId="7458F848" w14:textId="5AED3DAB" w:rsidR="005B5B05" w:rsidRDefault="005B5B05" w:rsidP="00EF3A34">
            <w:pPr>
              <w:spacing w:before="60" w:after="60" w:line="240" w:lineRule="auto"/>
              <w:jc w:val="left"/>
            </w:pPr>
          </w:p>
        </w:tc>
        <w:tc>
          <w:tcPr>
            <w:tcW w:w="2914" w:type="dxa"/>
            <w:tcBorders>
              <w:top w:val="single" w:sz="4" w:space="0" w:color="auto"/>
              <w:bottom w:val="single" w:sz="4" w:space="0" w:color="auto"/>
            </w:tcBorders>
          </w:tcPr>
          <w:p w14:paraId="1439CD9B" w14:textId="58F4BDFE" w:rsidR="005B5B05" w:rsidRDefault="005B5B05" w:rsidP="00EF3A34">
            <w:pPr>
              <w:spacing w:before="60" w:after="60" w:line="240" w:lineRule="auto"/>
              <w:jc w:val="center"/>
              <w:rPr>
                <w:noProof/>
              </w:rPr>
            </w:pPr>
            <w:r>
              <w:rPr>
                <w:noProof/>
              </w:rPr>
              <w:drawing>
                <wp:inline distT="0" distB="0" distL="0" distR="0" wp14:anchorId="057B3D2A" wp14:editId="50D42530">
                  <wp:extent cx="1332000" cy="2666538"/>
                  <wp:effectExtent l="19050" t="19050" r="20955" b="196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32000" cy="2666538"/>
                          </a:xfrm>
                          <a:prstGeom prst="rect">
                            <a:avLst/>
                          </a:prstGeom>
                          <a:noFill/>
                          <a:ln>
                            <a:solidFill>
                              <a:srgbClr val="002060"/>
                            </a:solidFill>
                          </a:ln>
                        </pic:spPr>
                      </pic:pic>
                    </a:graphicData>
                  </a:graphic>
                </wp:inline>
              </w:drawing>
            </w:r>
          </w:p>
        </w:tc>
        <w:tc>
          <w:tcPr>
            <w:tcW w:w="2914" w:type="dxa"/>
            <w:tcBorders>
              <w:top w:val="single" w:sz="4" w:space="0" w:color="auto"/>
              <w:bottom w:val="single" w:sz="4" w:space="0" w:color="auto"/>
            </w:tcBorders>
          </w:tcPr>
          <w:p w14:paraId="08917912" w14:textId="22C2A58C" w:rsidR="005B5B05" w:rsidRDefault="005B5B05" w:rsidP="00EF3A34">
            <w:pPr>
              <w:spacing w:before="60" w:after="60" w:line="240" w:lineRule="auto"/>
              <w:jc w:val="center"/>
              <w:rPr>
                <w:noProof/>
              </w:rPr>
            </w:pPr>
            <w:r>
              <w:rPr>
                <w:noProof/>
              </w:rPr>
              <w:drawing>
                <wp:inline distT="0" distB="0" distL="0" distR="0" wp14:anchorId="2055B704" wp14:editId="75919105">
                  <wp:extent cx="1440000" cy="2559377"/>
                  <wp:effectExtent l="19050" t="19050" r="27305" b="127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40000" cy="2559377"/>
                          </a:xfrm>
                          <a:prstGeom prst="rect">
                            <a:avLst/>
                          </a:prstGeom>
                          <a:noFill/>
                          <a:ln>
                            <a:solidFill>
                              <a:srgbClr val="002060"/>
                            </a:solidFill>
                          </a:ln>
                        </pic:spPr>
                      </pic:pic>
                    </a:graphicData>
                  </a:graphic>
                </wp:inline>
              </w:drawing>
            </w:r>
          </w:p>
        </w:tc>
      </w:tr>
      <w:tr w:rsidR="002268ED" w14:paraId="2C49E671" w14:textId="77777777" w:rsidTr="0014372D">
        <w:tc>
          <w:tcPr>
            <w:tcW w:w="988" w:type="dxa"/>
            <w:tcBorders>
              <w:top w:val="nil"/>
              <w:left w:val="single" w:sz="4" w:space="0" w:color="auto"/>
              <w:bottom w:val="single" w:sz="4" w:space="0" w:color="auto"/>
              <w:right w:val="single" w:sz="4" w:space="0" w:color="auto"/>
            </w:tcBorders>
          </w:tcPr>
          <w:p w14:paraId="24931912" w14:textId="77777777" w:rsidR="002268ED" w:rsidRDefault="002268ED" w:rsidP="00EF3A34">
            <w:pPr>
              <w:spacing w:before="60" w:after="60" w:line="240" w:lineRule="auto"/>
              <w:jc w:val="center"/>
            </w:pPr>
          </w:p>
        </w:tc>
        <w:tc>
          <w:tcPr>
            <w:tcW w:w="2812" w:type="dxa"/>
            <w:tcBorders>
              <w:left w:val="single" w:sz="4" w:space="0" w:color="auto"/>
            </w:tcBorders>
          </w:tcPr>
          <w:p w14:paraId="36D58EAB" w14:textId="3EE72B78" w:rsidR="002268ED" w:rsidRDefault="002268ED" w:rsidP="00EF3A34">
            <w:pPr>
              <w:spacing w:before="60" w:after="60" w:line="240" w:lineRule="auto"/>
              <w:jc w:val="left"/>
            </w:pPr>
            <w:r>
              <w:t>(10) Ứng dụng hiển thị thông báo:</w:t>
            </w:r>
          </w:p>
          <w:p w14:paraId="457B7A34" w14:textId="77777777" w:rsidR="00501F08" w:rsidRDefault="00501F08" w:rsidP="00EF3A34">
            <w:pPr>
              <w:spacing w:before="60" w:after="60" w:line="240" w:lineRule="auto"/>
              <w:jc w:val="left"/>
            </w:pPr>
          </w:p>
          <w:p w14:paraId="5D779EDF" w14:textId="77777777" w:rsidR="00501F08" w:rsidRPr="00EF3A34" w:rsidRDefault="00501F08" w:rsidP="00501F08">
            <w:pPr>
              <w:spacing w:before="60" w:after="60" w:line="240" w:lineRule="auto"/>
              <w:jc w:val="left"/>
              <w:rPr>
                <w:b/>
                <w:bCs/>
              </w:rPr>
            </w:pPr>
            <w:r>
              <w:rPr>
                <w:b/>
                <w:bCs/>
              </w:rPr>
              <w:sym w:font="Wingdings" w:char="F076"/>
            </w:r>
            <w:r>
              <w:rPr>
                <w:b/>
                <w:bCs/>
              </w:rPr>
              <w:t xml:space="preserve"> Android</w:t>
            </w:r>
            <w:r w:rsidRPr="00EF3A34">
              <w:rPr>
                <w:b/>
                <w:bCs/>
              </w:rPr>
              <w:t>:</w:t>
            </w:r>
          </w:p>
          <w:p w14:paraId="5116CAFF" w14:textId="7F549B5D" w:rsidR="00501F08" w:rsidRPr="00501F08" w:rsidRDefault="00501F08" w:rsidP="00501F08">
            <w:pPr>
              <w:spacing w:before="60" w:after="60" w:line="240" w:lineRule="auto"/>
              <w:jc w:val="left"/>
            </w:pPr>
            <w:r>
              <w:t xml:space="preserve">nhấn nút </w:t>
            </w:r>
            <w:r w:rsidRPr="005B5B05">
              <w:rPr>
                <w:b/>
                <w:bCs/>
              </w:rPr>
              <w:t>“</w:t>
            </w:r>
            <w:r>
              <w:rPr>
                <w:b/>
                <w:bCs/>
              </w:rPr>
              <w:t xml:space="preserve">OK” </w:t>
            </w:r>
            <w:r w:rsidRPr="00501F08">
              <w:t>để kết thúc đánh giá.</w:t>
            </w:r>
          </w:p>
          <w:p w14:paraId="72766762" w14:textId="77777777" w:rsidR="00501F08" w:rsidRDefault="00501F08" w:rsidP="00501F08">
            <w:pPr>
              <w:spacing w:before="60" w:after="60" w:line="240" w:lineRule="auto"/>
              <w:jc w:val="left"/>
            </w:pPr>
          </w:p>
          <w:p w14:paraId="43691722" w14:textId="77777777" w:rsidR="00501F08" w:rsidRDefault="00501F08" w:rsidP="00501F08">
            <w:pPr>
              <w:spacing w:before="60" w:after="60" w:line="240" w:lineRule="auto"/>
              <w:jc w:val="left"/>
              <w:rPr>
                <w:b/>
                <w:bCs/>
              </w:rPr>
            </w:pPr>
            <w:r>
              <w:rPr>
                <w:b/>
                <w:bCs/>
              </w:rPr>
              <w:sym w:font="Wingdings" w:char="F076"/>
            </w:r>
            <w:r>
              <w:rPr>
                <w:b/>
                <w:bCs/>
              </w:rPr>
              <w:t xml:space="preserve"> iOS</w:t>
            </w:r>
            <w:r w:rsidRPr="00EF3A34">
              <w:rPr>
                <w:b/>
                <w:bCs/>
              </w:rPr>
              <w:t>:</w:t>
            </w:r>
          </w:p>
          <w:p w14:paraId="3A359FE1" w14:textId="7DDF70AC" w:rsidR="002268ED" w:rsidRDefault="00501F08" w:rsidP="00EF3A34">
            <w:pPr>
              <w:spacing w:before="60" w:after="60" w:line="240" w:lineRule="auto"/>
              <w:jc w:val="left"/>
            </w:pPr>
            <w:r>
              <w:t>N</w:t>
            </w:r>
            <w:r w:rsidRPr="005B5B05">
              <w:t xml:space="preserve">hấn </w:t>
            </w:r>
            <w:r>
              <w:t>nút</w:t>
            </w:r>
            <w:r w:rsidRPr="005B5B05">
              <w:t xml:space="preserve"> </w:t>
            </w:r>
            <w:r w:rsidRPr="005B5B05">
              <w:rPr>
                <w:b/>
                <w:bCs/>
              </w:rPr>
              <w:t>“</w:t>
            </w:r>
            <w:r>
              <w:rPr>
                <w:b/>
                <w:bCs/>
              </w:rPr>
              <w:t>Xác nhận</w:t>
            </w:r>
            <w:r w:rsidRPr="005B5B05">
              <w:rPr>
                <w:b/>
                <w:bCs/>
              </w:rPr>
              <w:t>”</w:t>
            </w:r>
            <w:r>
              <w:rPr>
                <w:b/>
                <w:bCs/>
              </w:rPr>
              <w:t xml:space="preserve"> </w:t>
            </w:r>
            <w:r w:rsidRPr="00501F08">
              <w:t>để kết thúc đánh giá.</w:t>
            </w:r>
          </w:p>
        </w:tc>
        <w:tc>
          <w:tcPr>
            <w:tcW w:w="2914" w:type="dxa"/>
            <w:tcBorders>
              <w:top w:val="single" w:sz="4" w:space="0" w:color="auto"/>
              <w:bottom w:val="single" w:sz="4" w:space="0" w:color="auto"/>
            </w:tcBorders>
          </w:tcPr>
          <w:p w14:paraId="36435A7F" w14:textId="2A1A4283" w:rsidR="002268ED" w:rsidRDefault="002268ED" w:rsidP="00EF3A34">
            <w:pPr>
              <w:spacing w:before="60" w:after="60" w:line="240" w:lineRule="auto"/>
              <w:jc w:val="center"/>
              <w:rPr>
                <w:noProof/>
              </w:rPr>
            </w:pPr>
            <w:r>
              <w:rPr>
                <w:noProof/>
              </w:rPr>
              <w:drawing>
                <wp:inline distT="0" distB="0" distL="0" distR="0" wp14:anchorId="4C765DAD" wp14:editId="73F497A0">
                  <wp:extent cx="1620000" cy="323976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20000" cy="3239762"/>
                          </a:xfrm>
                          <a:prstGeom prst="rect">
                            <a:avLst/>
                          </a:prstGeom>
                          <a:noFill/>
                          <a:ln>
                            <a:noFill/>
                          </a:ln>
                        </pic:spPr>
                      </pic:pic>
                    </a:graphicData>
                  </a:graphic>
                </wp:inline>
              </w:drawing>
            </w:r>
          </w:p>
        </w:tc>
        <w:tc>
          <w:tcPr>
            <w:tcW w:w="2914" w:type="dxa"/>
            <w:tcBorders>
              <w:top w:val="single" w:sz="4" w:space="0" w:color="auto"/>
              <w:bottom w:val="single" w:sz="4" w:space="0" w:color="auto"/>
            </w:tcBorders>
          </w:tcPr>
          <w:p w14:paraId="50F39938" w14:textId="09E73D50" w:rsidR="002268ED" w:rsidRDefault="002268ED" w:rsidP="00EF3A34">
            <w:pPr>
              <w:spacing w:before="60" w:after="60" w:line="240" w:lineRule="auto"/>
              <w:jc w:val="center"/>
              <w:rPr>
                <w:noProof/>
              </w:rPr>
            </w:pPr>
            <w:r>
              <w:rPr>
                <w:noProof/>
              </w:rPr>
              <w:drawing>
                <wp:inline distT="0" distB="0" distL="0" distR="0" wp14:anchorId="3D669A80" wp14:editId="4870D44F">
                  <wp:extent cx="1620000" cy="2879298"/>
                  <wp:effectExtent l="19050" t="19050" r="18415" b="165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20000" cy="2879298"/>
                          </a:xfrm>
                          <a:prstGeom prst="rect">
                            <a:avLst/>
                          </a:prstGeom>
                          <a:noFill/>
                          <a:ln>
                            <a:solidFill>
                              <a:srgbClr val="002060"/>
                            </a:solidFill>
                          </a:ln>
                        </pic:spPr>
                      </pic:pic>
                    </a:graphicData>
                  </a:graphic>
                </wp:inline>
              </w:drawing>
            </w:r>
          </w:p>
        </w:tc>
      </w:tr>
      <w:tr w:rsidR="006E3136" w14:paraId="32148138" w14:textId="77777777" w:rsidTr="0014372D">
        <w:tc>
          <w:tcPr>
            <w:tcW w:w="988" w:type="dxa"/>
            <w:tcBorders>
              <w:top w:val="single" w:sz="4" w:space="0" w:color="auto"/>
              <w:bottom w:val="single" w:sz="4" w:space="0" w:color="auto"/>
            </w:tcBorders>
          </w:tcPr>
          <w:p w14:paraId="77B492A7" w14:textId="2B22689A" w:rsidR="006E3136" w:rsidRDefault="006E3136" w:rsidP="00EF3A34">
            <w:pPr>
              <w:spacing w:before="60" w:after="60" w:line="240" w:lineRule="auto"/>
              <w:jc w:val="center"/>
            </w:pPr>
            <w:r>
              <w:lastRenderedPageBreak/>
              <w:t>10</w:t>
            </w:r>
          </w:p>
        </w:tc>
        <w:tc>
          <w:tcPr>
            <w:tcW w:w="2812" w:type="dxa"/>
          </w:tcPr>
          <w:p w14:paraId="656B0AB9" w14:textId="3F458B34" w:rsidR="006E3136" w:rsidRPr="002277B3" w:rsidRDefault="006E3136" w:rsidP="00EF3A34">
            <w:pPr>
              <w:spacing w:before="60" w:after="60" w:line="240" w:lineRule="auto"/>
              <w:jc w:val="left"/>
              <w:rPr>
                <w:b/>
                <w:bCs/>
              </w:rPr>
            </w:pPr>
            <w:r>
              <w:t xml:space="preserve">Sau khi thực hiện xong đánh giá, đơn vị vào mục </w:t>
            </w:r>
            <w:r>
              <w:rPr>
                <w:b/>
                <w:bCs/>
              </w:rPr>
              <w:t xml:space="preserve">“HOÀN THÀNH” </w:t>
            </w:r>
            <w:r w:rsidRPr="002277B3">
              <w:t>để xem danh sách các lần đánh giá đã gửi đi.</w:t>
            </w:r>
          </w:p>
        </w:tc>
        <w:tc>
          <w:tcPr>
            <w:tcW w:w="5828" w:type="dxa"/>
            <w:gridSpan w:val="2"/>
            <w:tcBorders>
              <w:top w:val="single" w:sz="4" w:space="0" w:color="auto"/>
              <w:bottom w:val="single" w:sz="4" w:space="0" w:color="auto"/>
            </w:tcBorders>
          </w:tcPr>
          <w:p w14:paraId="212F63CD" w14:textId="349007C9" w:rsidR="006E3136" w:rsidRDefault="006E3136" w:rsidP="00EF3A34">
            <w:pPr>
              <w:spacing w:before="60" w:after="60" w:line="240" w:lineRule="auto"/>
              <w:jc w:val="center"/>
              <w:rPr>
                <w:noProof/>
              </w:rPr>
            </w:pPr>
            <w:r>
              <w:rPr>
                <w:noProof/>
              </w:rPr>
              <w:drawing>
                <wp:inline distT="0" distB="0" distL="0" distR="0" wp14:anchorId="2EE13688" wp14:editId="4696559C">
                  <wp:extent cx="1620000" cy="3239762"/>
                  <wp:effectExtent l="19050" t="19050" r="18415" b="184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20000" cy="3239762"/>
                          </a:xfrm>
                          <a:prstGeom prst="rect">
                            <a:avLst/>
                          </a:prstGeom>
                          <a:noFill/>
                          <a:ln>
                            <a:solidFill>
                              <a:srgbClr val="002060"/>
                            </a:solidFill>
                          </a:ln>
                        </pic:spPr>
                      </pic:pic>
                    </a:graphicData>
                  </a:graphic>
                </wp:inline>
              </w:drawing>
            </w:r>
          </w:p>
        </w:tc>
      </w:tr>
      <w:tr w:rsidR="00A13B0F" w14:paraId="0DF5D3A9" w14:textId="77777777" w:rsidTr="0014372D">
        <w:tc>
          <w:tcPr>
            <w:tcW w:w="988" w:type="dxa"/>
            <w:tcBorders>
              <w:top w:val="single" w:sz="4" w:space="0" w:color="auto"/>
            </w:tcBorders>
          </w:tcPr>
          <w:p w14:paraId="3702C45B" w14:textId="38FDAEFA" w:rsidR="00A13B0F" w:rsidRDefault="00A13B0F" w:rsidP="00EF3A34">
            <w:pPr>
              <w:spacing w:before="60" w:after="60" w:line="240" w:lineRule="auto"/>
              <w:jc w:val="center"/>
            </w:pPr>
            <w:r>
              <w:t>11</w:t>
            </w:r>
          </w:p>
        </w:tc>
        <w:tc>
          <w:tcPr>
            <w:tcW w:w="2812" w:type="dxa"/>
          </w:tcPr>
          <w:p w14:paraId="2EB2D12E" w14:textId="6C19836F" w:rsidR="00A13B0F" w:rsidRDefault="00A13B0F" w:rsidP="00EF3A34">
            <w:pPr>
              <w:spacing w:before="60" w:after="60" w:line="240" w:lineRule="auto"/>
              <w:jc w:val="left"/>
            </w:pPr>
            <w:r>
              <w:t xml:space="preserve">Kết quả đánh giá sẽ được hiển thị trên bản đồ ở trang </w:t>
            </w:r>
            <w:hyperlink r:id="rId53" w:history="1">
              <w:r w:rsidR="00847078" w:rsidRPr="000D73A6">
                <w:rPr>
                  <w:rStyle w:val="Hyperlink"/>
                </w:rPr>
                <w:t>https://antoancovid.vn/ban-do</w:t>
              </w:r>
            </w:hyperlink>
          </w:p>
          <w:p w14:paraId="799CDF4D" w14:textId="77777777" w:rsidR="00A13B0F" w:rsidRDefault="00A13B0F" w:rsidP="00EF3A34">
            <w:pPr>
              <w:spacing w:before="60" w:after="60" w:line="240" w:lineRule="auto"/>
              <w:jc w:val="left"/>
            </w:pPr>
          </w:p>
          <w:p w14:paraId="00339541" w14:textId="2DA98FDA" w:rsidR="00A13B0F" w:rsidRDefault="00A13B0F" w:rsidP="00EF3A34">
            <w:pPr>
              <w:spacing w:before="60" w:after="60" w:line="240" w:lineRule="auto"/>
              <w:jc w:val="left"/>
            </w:pPr>
            <w:r>
              <w:t>Các địa điểm được phân biệt theo màu sắc dựa vào mức độ an toàn theo kết quả đánh giá.</w:t>
            </w:r>
          </w:p>
        </w:tc>
        <w:tc>
          <w:tcPr>
            <w:tcW w:w="5828" w:type="dxa"/>
            <w:gridSpan w:val="2"/>
            <w:tcBorders>
              <w:top w:val="single" w:sz="4" w:space="0" w:color="auto"/>
            </w:tcBorders>
          </w:tcPr>
          <w:p w14:paraId="2E1F9DCF" w14:textId="2FF6DBCB" w:rsidR="00A13B0F" w:rsidRDefault="00847078" w:rsidP="00EF3A34">
            <w:pPr>
              <w:spacing w:before="60" w:after="60" w:line="240" w:lineRule="auto"/>
              <w:jc w:val="center"/>
              <w:rPr>
                <w:noProof/>
              </w:rPr>
            </w:pPr>
            <w:r>
              <w:rPr>
                <w:noProof/>
              </w:rPr>
              <w:drawing>
                <wp:inline distT="0" distB="0" distL="0" distR="0" wp14:anchorId="2C5AD962" wp14:editId="7C754D99">
                  <wp:extent cx="3600000" cy="1834364"/>
                  <wp:effectExtent l="19050" t="19050" r="19685"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000" cy="1834364"/>
                          </a:xfrm>
                          <a:prstGeom prst="rect">
                            <a:avLst/>
                          </a:prstGeom>
                          <a:ln>
                            <a:solidFill>
                              <a:srgbClr val="002060"/>
                            </a:solidFill>
                          </a:ln>
                        </pic:spPr>
                      </pic:pic>
                    </a:graphicData>
                  </a:graphic>
                </wp:inline>
              </w:drawing>
            </w:r>
          </w:p>
        </w:tc>
      </w:tr>
    </w:tbl>
    <w:p w14:paraId="1EFA38C2" w14:textId="04BA10AD" w:rsidR="00A5089A" w:rsidRPr="00791915" w:rsidRDefault="00A5089A" w:rsidP="00A5089A"/>
    <w:p w14:paraId="137DC171" w14:textId="77777777" w:rsidR="0099269A" w:rsidRDefault="0099269A">
      <w:pPr>
        <w:spacing w:after="200" w:line="276" w:lineRule="auto"/>
        <w:jc w:val="left"/>
        <w:rPr>
          <w:b/>
          <w:color w:val="000000"/>
          <w:szCs w:val="26"/>
          <w:lang w:val="de-DE"/>
        </w:rPr>
      </w:pPr>
      <w:r>
        <w:rPr>
          <w:b/>
          <w:color w:val="000000"/>
          <w:szCs w:val="26"/>
          <w:lang w:val="de-DE"/>
        </w:rPr>
        <w:br w:type="page"/>
      </w:r>
    </w:p>
    <w:p w14:paraId="661B0D27" w14:textId="6E38C8D7" w:rsidR="0099269A" w:rsidRPr="00DA189D" w:rsidRDefault="0099269A" w:rsidP="0099269A">
      <w:pPr>
        <w:tabs>
          <w:tab w:val="left" w:pos="820"/>
        </w:tabs>
        <w:spacing w:before="95" w:line="312" w:lineRule="auto"/>
        <w:ind w:right="-20"/>
        <w:jc w:val="center"/>
        <w:rPr>
          <w:b/>
          <w:bCs/>
          <w:iCs/>
          <w:color w:val="000000"/>
          <w:szCs w:val="26"/>
          <w:lang w:val="de-DE"/>
        </w:rPr>
      </w:pPr>
      <w:r w:rsidRPr="00DA189D">
        <w:rPr>
          <w:b/>
          <w:color w:val="000000"/>
          <w:szCs w:val="26"/>
          <w:lang w:val="de-DE"/>
        </w:rPr>
        <w:lastRenderedPageBreak/>
        <w:t>TRÂN TRỌNG CẢM ƠN!</w:t>
      </w:r>
    </w:p>
    <w:p w14:paraId="36D47D71" w14:textId="77777777" w:rsidR="0099269A" w:rsidRPr="00DA189D" w:rsidRDefault="0099269A" w:rsidP="0099269A">
      <w:pPr>
        <w:spacing w:before="120" w:after="120" w:line="312" w:lineRule="auto"/>
        <w:rPr>
          <w:szCs w:val="26"/>
        </w:rPr>
      </w:pPr>
    </w:p>
    <w:p w14:paraId="10DD1D96" w14:textId="77777777" w:rsidR="0099269A" w:rsidRPr="00DA189D" w:rsidRDefault="0099269A" w:rsidP="0099269A">
      <w:pPr>
        <w:spacing w:before="120" w:after="120" w:line="264" w:lineRule="auto"/>
        <w:ind w:firstLine="561"/>
        <w:rPr>
          <w:b/>
          <w:szCs w:val="26"/>
        </w:rPr>
      </w:pPr>
      <w:r w:rsidRPr="00DA189D">
        <w:rPr>
          <w:b/>
          <w:szCs w:val="26"/>
        </w:rPr>
        <w:t>Thông tin hỗ trợ:</w:t>
      </w:r>
    </w:p>
    <w:p w14:paraId="0B1B5442" w14:textId="327C12D6" w:rsidR="0099269A" w:rsidRDefault="0099269A" w:rsidP="0099269A">
      <w:pPr>
        <w:spacing w:before="120" w:after="120" w:line="264" w:lineRule="auto"/>
        <w:ind w:firstLine="561"/>
        <w:rPr>
          <w:szCs w:val="26"/>
        </w:rPr>
      </w:pPr>
      <w:r w:rsidRPr="00DA189D">
        <w:rPr>
          <w:szCs w:val="26"/>
        </w:rPr>
        <w:t>1. Hỗ trợ kỹ thuật sử dụng phần mềm cơ sở dữ liệu toàn ngành, liên hệ</w:t>
      </w:r>
      <w:r>
        <w:rPr>
          <w:szCs w:val="26"/>
        </w:rPr>
        <w:t>:</w:t>
      </w:r>
      <w:r w:rsidRPr="00DA189D">
        <w:rPr>
          <w:szCs w:val="26"/>
        </w:rPr>
        <w:t xml:space="preserve"> </w:t>
      </w:r>
    </w:p>
    <w:p w14:paraId="4F752D86" w14:textId="51B95A00" w:rsidR="0099269A" w:rsidRDefault="0099269A" w:rsidP="0099269A">
      <w:pPr>
        <w:spacing w:before="120" w:after="120" w:line="264" w:lineRule="auto"/>
        <w:ind w:firstLine="561"/>
        <w:rPr>
          <w:szCs w:val="26"/>
        </w:rPr>
      </w:pPr>
      <w:r>
        <w:rPr>
          <w:szCs w:val="26"/>
        </w:rPr>
        <w:t>H</w:t>
      </w:r>
      <w:r w:rsidRPr="00DA189D">
        <w:rPr>
          <w:szCs w:val="26"/>
        </w:rPr>
        <w:t>otline</w:t>
      </w:r>
      <w:r>
        <w:rPr>
          <w:szCs w:val="26"/>
        </w:rPr>
        <w:t>:</w:t>
      </w:r>
      <w:r w:rsidRPr="00DA189D">
        <w:rPr>
          <w:szCs w:val="26"/>
        </w:rPr>
        <w:t xml:space="preserve"> </w:t>
      </w:r>
      <w:r w:rsidRPr="0099269A">
        <w:rPr>
          <w:szCs w:val="26"/>
        </w:rPr>
        <w:t>1900 9095</w:t>
      </w:r>
      <w:r w:rsidRPr="00DA189D">
        <w:rPr>
          <w:szCs w:val="26"/>
        </w:rPr>
        <w:t xml:space="preserve"> </w:t>
      </w:r>
    </w:p>
    <w:p w14:paraId="4EBE8770" w14:textId="5A32388E" w:rsidR="00B55BD2" w:rsidRDefault="00B55BD2" w:rsidP="0099269A">
      <w:pPr>
        <w:spacing w:before="120" w:after="120" w:line="264" w:lineRule="auto"/>
        <w:ind w:firstLine="561"/>
        <w:rPr>
          <w:szCs w:val="26"/>
        </w:rPr>
      </w:pPr>
      <w:r>
        <w:rPr>
          <w:szCs w:val="26"/>
        </w:rPr>
        <w:t>Hotline dành cho các Cơ sở giáo dục:</w:t>
      </w:r>
    </w:p>
    <w:p w14:paraId="4E463A22" w14:textId="4C340EDA" w:rsidR="00820C3F" w:rsidRDefault="009C04B3" w:rsidP="00820C3F">
      <w:pPr>
        <w:spacing w:before="120" w:after="120" w:line="264" w:lineRule="auto"/>
        <w:ind w:firstLine="561"/>
        <w:rPr>
          <w:szCs w:val="26"/>
        </w:rPr>
      </w:pPr>
      <w:r w:rsidRPr="009C04B3">
        <w:rPr>
          <w:szCs w:val="26"/>
        </w:rPr>
        <w:t>0868536847</w:t>
      </w:r>
      <w:r>
        <w:rPr>
          <w:szCs w:val="26"/>
        </w:rPr>
        <w:t xml:space="preserve">, </w:t>
      </w:r>
      <w:r w:rsidRPr="009C04B3">
        <w:rPr>
          <w:szCs w:val="26"/>
        </w:rPr>
        <w:t>0888851739</w:t>
      </w:r>
      <w:r>
        <w:rPr>
          <w:szCs w:val="26"/>
        </w:rPr>
        <w:t xml:space="preserve">, </w:t>
      </w:r>
      <w:r w:rsidRPr="009C04B3">
        <w:rPr>
          <w:szCs w:val="26"/>
        </w:rPr>
        <w:t>0868536850</w:t>
      </w:r>
      <w:r w:rsidR="00820C3F">
        <w:rPr>
          <w:szCs w:val="26"/>
        </w:rPr>
        <w:t xml:space="preserve">, </w:t>
      </w:r>
      <w:r w:rsidRPr="009C04B3">
        <w:rPr>
          <w:szCs w:val="26"/>
        </w:rPr>
        <w:t>0868538146</w:t>
      </w:r>
    </w:p>
    <w:p w14:paraId="0DC4CC8D" w14:textId="1023F3A2" w:rsidR="0099269A" w:rsidRPr="00DA189D" w:rsidRDefault="0099269A" w:rsidP="009C04B3">
      <w:pPr>
        <w:spacing w:before="120" w:after="120" w:line="264" w:lineRule="auto"/>
        <w:ind w:firstLine="561"/>
        <w:rPr>
          <w:szCs w:val="26"/>
        </w:rPr>
      </w:pPr>
      <w:r>
        <w:rPr>
          <w:szCs w:val="26"/>
        </w:rPr>
        <w:t>E</w:t>
      </w:r>
      <w:r w:rsidRPr="00DA189D">
        <w:rPr>
          <w:szCs w:val="26"/>
        </w:rPr>
        <w:t xml:space="preserve">mail: </w:t>
      </w:r>
      <w:r w:rsidRPr="0099269A">
        <w:rPr>
          <w:szCs w:val="26"/>
        </w:rPr>
        <w:t>info@antoancovid.vn</w:t>
      </w:r>
    </w:p>
    <w:p w14:paraId="34EC7A6C" w14:textId="17A6669F" w:rsidR="003A3D44" w:rsidRDefault="003A3D44">
      <w:pPr>
        <w:spacing w:after="200" w:line="276" w:lineRule="auto"/>
        <w:jc w:val="left"/>
        <w:rPr>
          <w:szCs w:val="26"/>
        </w:rPr>
      </w:pPr>
    </w:p>
    <w:p w14:paraId="6F21474A" w14:textId="16745220" w:rsidR="00E22A27" w:rsidRPr="00BF318E" w:rsidRDefault="0014372D" w:rsidP="0014372D">
      <w:pPr>
        <w:spacing w:after="200" w:line="276" w:lineRule="auto"/>
        <w:jc w:val="center"/>
        <w:rPr>
          <w:szCs w:val="26"/>
        </w:rPr>
      </w:pPr>
      <w:r>
        <w:rPr>
          <w:szCs w:val="26"/>
        </w:rPr>
        <w:sym w:font="Wingdings" w:char="F097"/>
      </w:r>
      <w:r>
        <w:rPr>
          <w:szCs w:val="26"/>
        </w:rPr>
        <w:t xml:space="preserve"> </w:t>
      </w:r>
      <w:r>
        <w:rPr>
          <w:szCs w:val="26"/>
        </w:rPr>
        <w:sym w:font="Wingdings" w:char="F0B5"/>
      </w:r>
      <w:r>
        <w:rPr>
          <w:szCs w:val="26"/>
        </w:rPr>
        <w:t xml:space="preserve"> </w:t>
      </w:r>
      <w:r>
        <w:rPr>
          <w:szCs w:val="26"/>
        </w:rPr>
        <w:sym w:font="Wingdings" w:char="F096"/>
      </w:r>
    </w:p>
    <w:sectPr w:rsidR="00E22A27" w:rsidRPr="00BF318E" w:rsidSect="00035E18">
      <w:headerReference w:type="default" r:id="rId55"/>
      <w:footerReference w:type="default" r:id="rId56"/>
      <w:pgSz w:w="11907" w:h="16839" w:code="9"/>
      <w:pgMar w:top="1469" w:right="851" w:bottom="1701" w:left="1418" w:header="709" w:footer="431"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D67DB3" w14:textId="77777777" w:rsidR="0073612D" w:rsidRDefault="0073612D" w:rsidP="00E22A27">
      <w:pPr>
        <w:spacing w:line="240" w:lineRule="auto"/>
      </w:pPr>
      <w:r>
        <w:separator/>
      </w:r>
    </w:p>
  </w:endnote>
  <w:endnote w:type="continuationSeparator" w:id="0">
    <w:p w14:paraId="2CFBA9DF" w14:textId="77777777" w:rsidR="0073612D" w:rsidRDefault="0073612D" w:rsidP="00E22A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DTTSol"/>
      <w:tblW w:w="5000" w:type="pct"/>
      <w:tblBorders>
        <w:top w:val="single" w:sz="4" w:space="0" w:color="0070C0"/>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7772"/>
      <w:gridCol w:w="1516"/>
    </w:tblGrid>
    <w:tr w:rsidR="005B2424" w14:paraId="7060A273" w14:textId="77777777" w:rsidTr="003D0E20">
      <w:trPr>
        <w:trHeight w:val="529"/>
      </w:trPr>
      <w:tc>
        <w:tcPr>
          <w:tcW w:w="4184" w:type="pct"/>
        </w:tcPr>
        <w:p w14:paraId="536A3FE6" w14:textId="77777777" w:rsidR="005B2424" w:rsidRDefault="005B2424">
          <w:pPr>
            <w:pStyle w:val="Footer"/>
          </w:pPr>
        </w:p>
      </w:tc>
      <w:tc>
        <w:tcPr>
          <w:tcW w:w="816" w:type="pct"/>
        </w:tcPr>
        <w:p w14:paraId="2E222E8D" w14:textId="23260D46" w:rsidR="005B2424" w:rsidRDefault="005B2424" w:rsidP="001109A2">
          <w:pPr>
            <w:pStyle w:val="Footer"/>
            <w:spacing w:before="120"/>
            <w:jc w:val="right"/>
          </w:pPr>
        </w:p>
      </w:tc>
    </w:tr>
  </w:tbl>
  <w:p w14:paraId="4644FDB4" w14:textId="77777777" w:rsidR="005B2424" w:rsidRPr="001109A2" w:rsidRDefault="005B2424">
    <w:pPr>
      <w:pStyle w:val="Footer"/>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DTTSol"/>
      <w:tblW w:w="5000" w:type="pct"/>
      <w:tblBorders>
        <w:top w:val="single" w:sz="4" w:space="0" w:color="0070C0"/>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8246"/>
      <w:gridCol w:w="1608"/>
    </w:tblGrid>
    <w:tr w:rsidR="005B2424" w14:paraId="4A4025B4" w14:textId="77777777" w:rsidTr="003D0E20">
      <w:trPr>
        <w:trHeight w:val="529"/>
      </w:trPr>
      <w:tc>
        <w:tcPr>
          <w:tcW w:w="4184" w:type="pct"/>
        </w:tcPr>
        <w:p w14:paraId="64F1400E" w14:textId="77777777" w:rsidR="005B2424" w:rsidRDefault="005B2424">
          <w:pPr>
            <w:pStyle w:val="Footer"/>
          </w:pPr>
        </w:p>
      </w:tc>
      <w:tc>
        <w:tcPr>
          <w:tcW w:w="816" w:type="pct"/>
        </w:tcPr>
        <w:p w14:paraId="16335492" w14:textId="556958C3" w:rsidR="005B2424" w:rsidRDefault="005B2424" w:rsidP="001109A2">
          <w:pPr>
            <w:pStyle w:val="Footer"/>
            <w:spacing w:before="120"/>
            <w:jc w:val="right"/>
          </w:pPr>
          <w:r>
            <w:t xml:space="preserve">Trang </w:t>
          </w:r>
          <w:r>
            <w:fldChar w:fldCharType="begin"/>
          </w:r>
          <w:r>
            <w:instrText xml:space="preserve"> PAGE   \* MERGEFORMAT </w:instrText>
          </w:r>
          <w:r>
            <w:fldChar w:fldCharType="separate"/>
          </w:r>
          <w:r w:rsidR="00BB3858">
            <w:rPr>
              <w:noProof/>
            </w:rPr>
            <w:t>15</w:t>
          </w:r>
          <w:r>
            <w:rPr>
              <w:noProof/>
            </w:rPr>
            <w:fldChar w:fldCharType="end"/>
          </w:r>
        </w:p>
      </w:tc>
    </w:tr>
  </w:tbl>
  <w:p w14:paraId="19F33ADE" w14:textId="77777777" w:rsidR="005B2424" w:rsidRPr="001109A2" w:rsidRDefault="005B2424">
    <w:pPr>
      <w:pStyle w:val="Footer"/>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78D0DE" w14:textId="77777777" w:rsidR="0073612D" w:rsidRDefault="0073612D" w:rsidP="00E22A27">
      <w:pPr>
        <w:spacing w:line="240" w:lineRule="auto"/>
      </w:pPr>
      <w:r>
        <w:separator/>
      </w:r>
    </w:p>
  </w:footnote>
  <w:footnote w:type="continuationSeparator" w:id="0">
    <w:p w14:paraId="2F13765A" w14:textId="77777777" w:rsidR="0073612D" w:rsidRDefault="0073612D" w:rsidP="00E22A2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DTTSol"/>
      <w:tblW w:w="5000" w:type="pct"/>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9288"/>
    </w:tblGrid>
    <w:tr w:rsidR="005B2424" w14:paraId="7688D407" w14:textId="77777777" w:rsidTr="00EA3482">
      <w:trPr>
        <w:trHeight w:val="1247"/>
      </w:trPr>
      <w:tc>
        <w:tcPr>
          <w:tcW w:w="5000" w:type="pct"/>
          <w:tcBorders>
            <w:bottom w:val="thinThickSmallGap" w:sz="24" w:space="0" w:color="0070C0"/>
          </w:tcBorders>
          <w:vAlign w:val="center"/>
        </w:tcPr>
        <w:p w14:paraId="244B4452" w14:textId="36EF9310" w:rsidR="005B2424" w:rsidRDefault="005B2424" w:rsidP="00EA3482">
          <w:pPr>
            <w:pStyle w:val="Header"/>
            <w:jc w:val="center"/>
          </w:pPr>
          <w:r>
            <w:rPr>
              <w:b/>
              <w:bCs/>
              <w:noProof/>
              <w:sz w:val="56"/>
              <w:szCs w:val="26"/>
            </w:rPr>
            <w:drawing>
              <wp:inline distT="0" distB="0" distL="0" distR="0" wp14:anchorId="5147C350" wp14:editId="491CB206">
                <wp:extent cx="1981200" cy="6290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40968" cy="648007"/>
                        </a:xfrm>
                        <a:prstGeom prst="rect">
                          <a:avLst/>
                        </a:prstGeom>
                        <a:noFill/>
                        <a:ln>
                          <a:noFill/>
                        </a:ln>
                      </pic:spPr>
                    </pic:pic>
                  </a:graphicData>
                </a:graphic>
              </wp:inline>
            </w:drawing>
          </w:r>
          <w:r>
            <w:t xml:space="preserve">    </w:t>
          </w:r>
          <w:r>
            <w:rPr>
              <w:b/>
              <w:bCs/>
              <w:noProof/>
              <w:sz w:val="56"/>
              <w:szCs w:val="26"/>
            </w:rPr>
            <w:drawing>
              <wp:inline distT="0" distB="0" distL="0" distR="0" wp14:anchorId="54C9CE92" wp14:editId="5D069047">
                <wp:extent cx="630000" cy="63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30000" cy="630000"/>
                        </a:xfrm>
                        <a:prstGeom prst="rect">
                          <a:avLst/>
                        </a:prstGeom>
                        <a:noFill/>
                        <a:ln>
                          <a:noFill/>
                        </a:ln>
                      </pic:spPr>
                    </pic:pic>
                  </a:graphicData>
                </a:graphic>
              </wp:inline>
            </w:drawing>
          </w:r>
          <w:r>
            <w:t xml:space="preserve">    </w:t>
          </w:r>
          <w:r>
            <w:rPr>
              <w:b/>
              <w:bCs/>
              <w:noProof/>
              <w:sz w:val="56"/>
              <w:szCs w:val="26"/>
            </w:rPr>
            <w:drawing>
              <wp:inline distT="0" distB="0" distL="0" distR="0" wp14:anchorId="7D14E786" wp14:editId="2602EA28">
                <wp:extent cx="630000" cy="63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30000" cy="630000"/>
                        </a:xfrm>
                        <a:prstGeom prst="rect">
                          <a:avLst/>
                        </a:prstGeom>
                        <a:noFill/>
                        <a:ln>
                          <a:noFill/>
                        </a:ln>
                      </pic:spPr>
                    </pic:pic>
                  </a:graphicData>
                </a:graphic>
              </wp:inline>
            </w:drawing>
          </w:r>
          <w:r>
            <w:t xml:space="preserve">    </w:t>
          </w:r>
          <w:r>
            <w:rPr>
              <w:b/>
              <w:bCs/>
              <w:noProof/>
              <w:sz w:val="56"/>
              <w:szCs w:val="26"/>
            </w:rPr>
            <w:drawing>
              <wp:inline distT="0" distB="0" distL="0" distR="0" wp14:anchorId="6758506C" wp14:editId="42121B06">
                <wp:extent cx="643223" cy="6300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43223" cy="630000"/>
                        </a:xfrm>
                        <a:prstGeom prst="rect">
                          <a:avLst/>
                        </a:prstGeom>
                        <a:noFill/>
                        <a:ln>
                          <a:noFill/>
                        </a:ln>
                      </pic:spPr>
                    </pic:pic>
                  </a:graphicData>
                </a:graphic>
              </wp:inline>
            </w:drawing>
          </w:r>
          <w:r>
            <w:t xml:space="preserve">    </w:t>
          </w:r>
          <w:r>
            <w:rPr>
              <w:b/>
              <w:bCs/>
              <w:noProof/>
              <w:sz w:val="56"/>
              <w:szCs w:val="26"/>
            </w:rPr>
            <w:drawing>
              <wp:inline distT="0" distB="0" distL="0" distR="0" wp14:anchorId="21127EB8" wp14:editId="5D9426FE">
                <wp:extent cx="630000" cy="63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0000" cy="630000"/>
                        </a:xfrm>
                        <a:prstGeom prst="rect">
                          <a:avLst/>
                        </a:prstGeom>
                        <a:noFill/>
                        <a:ln>
                          <a:noFill/>
                        </a:ln>
                      </pic:spPr>
                    </pic:pic>
                  </a:graphicData>
                </a:graphic>
              </wp:inline>
            </w:drawing>
          </w:r>
        </w:p>
      </w:tc>
    </w:tr>
  </w:tbl>
  <w:p w14:paraId="7A3B135D" w14:textId="77777777" w:rsidR="005B2424" w:rsidRPr="001109A2" w:rsidRDefault="005B2424" w:rsidP="001109A2">
    <w:pPr>
      <w:pStyle w:val="Header"/>
      <w:rPr>
        <w:sz w:val="1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DTTSol"/>
      <w:tblW w:w="5000" w:type="pct"/>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9854"/>
    </w:tblGrid>
    <w:tr w:rsidR="005B2424" w:rsidRPr="00655815" w14:paraId="7956E6F5" w14:textId="77777777" w:rsidTr="003D0E20">
      <w:trPr>
        <w:trHeight w:val="432"/>
      </w:trPr>
      <w:tc>
        <w:tcPr>
          <w:tcW w:w="5000" w:type="pct"/>
          <w:tcBorders>
            <w:bottom w:val="thinThickSmallGap" w:sz="24" w:space="0" w:color="0070C0"/>
          </w:tcBorders>
        </w:tcPr>
        <w:p w14:paraId="28D7C96B" w14:textId="383B9B44" w:rsidR="005B2424" w:rsidRPr="00A7178C" w:rsidRDefault="005B2424" w:rsidP="00655815">
          <w:pPr>
            <w:pStyle w:val="Header"/>
            <w:spacing w:after="60"/>
            <w:rPr>
              <w:i/>
              <w:iCs/>
              <w:sz w:val="24"/>
              <w:szCs w:val="24"/>
            </w:rPr>
          </w:pPr>
          <w:r w:rsidRPr="00A7178C">
            <w:rPr>
              <w:i/>
              <w:iCs/>
              <w:sz w:val="24"/>
              <w:szCs w:val="24"/>
            </w:rPr>
            <w:t>HDSD ứng dụng “An toàn COVID-19” dành cho thiết bị di dộng Android và iOS</w:t>
          </w:r>
          <w:r w:rsidR="00A7178C" w:rsidRPr="00A7178C">
            <w:rPr>
              <w:i/>
              <w:iCs/>
              <w:sz w:val="24"/>
              <w:szCs w:val="24"/>
            </w:rPr>
            <w:t xml:space="preserve"> (cấp Trường)</w:t>
          </w:r>
        </w:p>
      </w:tc>
    </w:tr>
  </w:tbl>
  <w:p w14:paraId="15E74416" w14:textId="77777777" w:rsidR="005B2424" w:rsidRPr="00655815" w:rsidRDefault="005B2424" w:rsidP="001109A2">
    <w:pPr>
      <w:pStyle w:val="Header"/>
      <w:rPr>
        <w:i/>
        <w:iCs/>
        <w:sz w:val="1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20845"/>
    <w:multiLevelType w:val="hybridMultilevel"/>
    <w:tmpl w:val="E814D270"/>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D37EF7"/>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AD4B02"/>
    <w:multiLevelType w:val="hybridMultilevel"/>
    <w:tmpl w:val="B33C94B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25CEC"/>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005932"/>
    <w:multiLevelType w:val="hybridMultilevel"/>
    <w:tmpl w:val="4B22EC52"/>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196DEE"/>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6F473C"/>
    <w:multiLevelType w:val="hybridMultilevel"/>
    <w:tmpl w:val="B33C94B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C35941"/>
    <w:multiLevelType w:val="hybridMultilevel"/>
    <w:tmpl w:val="BF0CD62E"/>
    <w:lvl w:ilvl="0" w:tplc="22B007A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7D18F6"/>
    <w:multiLevelType w:val="hybridMultilevel"/>
    <w:tmpl w:val="B33C94B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A2068D"/>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B9394E"/>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925EE9"/>
    <w:multiLevelType w:val="hybridMultilevel"/>
    <w:tmpl w:val="CAC68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F035AA"/>
    <w:multiLevelType w:val="multilevel"/>
    <w:tmpl w:val="6D3C0F0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lowerLetter"/>
      <w:suff w:val="space"/>
      <w:lvlText w:val="%5)"/>
      <w:lvlJc w:val="left"/>
      <w:pPr>
        <w:ind w:left="1008" w:hanging="28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nsid w:val="339A50E9"/>
    <w:multiLevelType w:val="multilevel"/>
    <w:tmpl w:val="52B8E15A"/>
    <w:lvl w:ilvl="0">
      <w:start w:val="1"/>
      <w:numFmt w:val="decimal"/>
      <w:pStyle w:val="Chcnng"/>
      <w:suff w:val="space"/>
      <w:lvlText w:val="Chức năng [%1]."/>
      <w:lvlJc w:val="left"/>
      <w:pPr>
        <w:ind w:left="0" w:firstLine="0"/>
      </w:pPr>
      <w:rPr>
        <w:rFonts w:hint="default"/>
      </w:rPr>
    </w:lvl>
    <w:lvl w:ilvl="1">
      <w:start w:val="1"/>
      <w:numFmt w:val="bullet"/>
      <w:pStyle w:val="Chitit"/>
      <w:suff w:val="space"/>
      <w:lvlText w:val="-"/>
      <w:lvlJc w:val="left"/>
      <w:pPr>
        <w:ind w:left="284" w:firstLine="0"/>
      </w:pPr>
      <w:rPr>
        <w:rFonts w:ascii="Times New Roman" w:hAnsi="Times New Roman" w:cs="Times New Roman" w:hint="default"/>
        <w:color w:val="auto"/>
      </w:rPr>
    </w:lvl>
    <w:lvl w:ilvl="2">
      <w:start w:val="1"/>
      <w:numFmt w:val="bullet"/>
      <w:suff w:val="space"/>
      <w:lvlText w:val="-"/>
      <w:lvlJc w:val="left"/>
      <w:pPr>
        <w:ind w:left="1134" w:firstLine="0"/>
      </w:pPr>
      <w:rPr>
        <w:rFonts w:ascii="Times New Roman" w:hAnsi="Times New Roman" w:cs="Times New Roman"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35192DFB"/>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F05715"/>
    <w:multiLevelType w:val="hybridMultilevel"/>
    <w:tmpl w:val="1D98D43A"/>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6615E8"/>
    <w:multiLevelType w:val="hybridMultilevel"/>
    <w:tmpl w:val="854C2CF6"/>
    <w:lvl w:ilvl="0" w:tplc="B210A814">
      <w:numFmt w:val="bullet"/>
      <w:lvlText w:val="-"/>
      <w:lvlJc w:val="left"/>
      <w:pPr>
        <w:ind w:left="720" w:hanging="360"/>
      </w:pPr>
      <w:rPr>
        <w:rFonts w:ascii="Times New Roman" w:eastAsia="Calibr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E81CFB"/>
    <w:multiLevelType w:val="hybridMultilevel"/>
    <w:tmpl w:val="B33C94B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05831B0"/>
    <w:multiLevelType w:val="hybridMultilevel"/>
    <w:tmpl w:val="F6BAC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F629CB"/>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0F42DE"/>
    <w:multiLevelType w:val="hybridMultilevel"/>
    <w:tmpl w:val="CAC68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465200C"/>
    <w:multiLevelType w:val="hybridMultilevel"/>
    <w:tmpl w:val="B33C94B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783FD6"/>
    <w:multiLevelType w:val="multilevel"/>
    <w:tmpl w:val="474A3636"/>
    <w:lvl w:ilvl="0">
      <w:start w:val="1"/>
      <w:numFmt w:val="upperRoman"/>
      <w:pStyle w:val="Heading1"/>
      <w:suff w:val="space"/>
      <w:lvlText w:val="PHẦN %1."/>
      <w:lvlJc w:val="left"/>
      <w:pPr>
        <w:ind w:left="360" w:hanging="360"/>
      </w:pPr>
      <w:rPr>
        <w:rFonts w:hint="default"/>
      </w:rPr>
    </w:lvl>
    <w:lvl w:ilvl="1">
      <w:start w:val="1"/>
      <w:numFmt w:val="decimal"/>
      <w:pStyle w:val="Heading2"/>
      <w:suff w:val="space"/>
      <w:lvlText w:val="%2."/>
      <w:lvlJc w:val="left"/>
      <w:pPr>
        <w:ind w:left="0" w:firstLine="0"/>
      </w:pPr>
      <w:rPr>
        <w:rFonts w:hint="default"/>
      </w:rPr>
    </w:lvl>
    <w:lvl w:ilvl="2">
      <w:start w:val="1"/>
      <w:numFmt w:val="decimal"/>
      <w:pStyle w:val="Heading3"/>
      <w:suff w:val="space"/>
      <w:lvlText w:val="%2.%3."/>
      <w:lvlJc w:val="left"/>
      <w:pPr>
        <w:ind w:left="567" w:firstLine="0"/>
      </w:pPr>
      <w:rPr>
        <w:rFonts w:hint="default"/>
      </w:rPr>
    </w:lvl>
    <w:lvl w:ilvl="3">
      <w:start w:val="1"/>
      <w:numFmt w:val="decimal"/>
      <w:pStyle w:val="Heading4"/>
      <w:suff w:val="space"/>
      <w:lvlText w:val="%2.%3.%4."/>
      <w:lvlJc w:val="left"/>
      <w:pPr>
        <w:ind w:left="851" w:firstLine="0"/>
      </w:pPr>
      <w:rPr>
        <w:rFonts w:hint="default"/>
      </w:rPr>
    </w:lvl>
    <w:lvl w:ilvl="4">
      <w:start w:val="1"/>
      <w:numFmt w:val="decimal"/>
      <w:pStyle w:val="Heading5"/>
      <w:suff w:val="space"/>
      <w:lvlText w:val="%2.%3.%4.%5."/>
      <w:lvlJc w:val="left"/>
      <w:pPr>
        <w:ind w:left="1134" w:firstLine="0"/>
      </w:pPr>
      <w:rPr>
        <w:rFonts w:hint="default"/>
      </w:rPr>
    </w:lvl>
    <w:lvl w:ilvl="5">
      <w:start w:val="1"/>
      <w:numFmt w:val="lowerLetter"/>
      <w:pStyle w:val="Heading6"/>
      <w:suff w:val="space"/>
      <w:lvlText w:val="%6)"/>
      <w:lvlJc w:val="left"/>
      <w:pPr>
        <w:ind w:left="1418" w:firstLine="0"/>
      </w:pPr>
      <w:rPr>
        <w:rFonts w:hint="default"/>
      </w:rPr>
    </w:lvl>
    <w:lvl w:ilvl="6">
      <w:start w:val="1"/>
      <w:numFmt w:val="decimal"/>
      <w:lvlRestart w:val="3"/>
      <w:pStyle w:val="Heading7"/>
      <w:suff w:val="space"/>
      <w:lvlText w:val="Chức năng [%7]."/>
      <w:lvlJc w:val="left"/>
      <w:pPr>
        <w:ind w:left="567"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490E545D"/>
    <w:multiLevelType w:val="hybridMultilevel"/>
    <w:tmpl w:val="B33C94B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764A24"/>
    <w:multiLevelType w:val="hybridMultilevel"/>
    <w:tmpl w:val="CAC68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B617B95"/>
    <w:multiLevelType w:val="hybridMultilevel"/>
    <w:tmpl w:val="956AAE2E"/>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F02532"/>
    <w:multiLevelType w:val="hybridMultilevel"/>
    <w:tmpl w:val="4A202A00"/>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6A36BBA"/>
    <w:multiLevelType w:val="hybridMultilevel"/>
    <w:tmpl w:val="B33C94B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2B4083"/>
    <w:multiLevelType w:val="hybridMultilevel"/>
    <w:tmpl w:val="5A42FA2A"/>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C272061"/>
    <w:multiLevelType w:val="hybridMultilevel"/>
    <w:tmpl w:val="DD6401D6"/>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B0CA3"/>
    <w:multiLevelType w:val="multilevel"/>
    <w:tmpl w:val="59F2F240"/>
    <w:lvl w:ilvl="0">
      <w:start w:val="10"/>
      <mc:AlternateContent>
        <mc:Choice Requires="w14">
          <w:numFmt w:val="custom" w:format="001, 002, 003, ..."/>
        </mc:Choice>
        <mc:Fallback>
          <w:numFmt w:val="decimal"/>
        </mc:Fallback>
      </mc:AlternateContent>
      <w:pStyle w:val="UCName"/>
      <w:lvlText w:val="UC %1 - "/>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nsid w:val="6840292B"/>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70665C"/>
    <w:multiLevelType w:val="hybridMultilevel"/>
    <w:tmpl w:val="B5F625D0"/>
    <w:lvl w:ilvl="0" w:tplc="22B007A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B7526B1"/>
    <w:multiLevelType w:val="hybridMultilevel"/>
    <w:tmpl w:val="29DC3898"/>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CA9654D"/>
    <w:multiLevelType w:val="hybridMultilevel"/>
    <w:tmpl w:val="1B9EC1F8"/>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D093D24"/>
    <w:multiLevelType w:val="hybridMultilevel"/>
    <w:tmpl w:val="C192A53E"/>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46681E"/>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FB95563"/>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3991891"/>
    <w:multiLevelType w:val="hybridMultilevel"/>
    <w:tmpl w:val="B33C94B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55216A4"/>
    <w:multiLevelType w:val="hybridMultilevel"/>
    <w:tmpl w:val="6D9C779A"/>
    <w:lvl w:ilvl="0" w:tplc="22B007AA">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8B74BA2"/>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E7E0132"/>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0"/>
  </w:num>
  <w:num w:numId="3">
    <w:abstractNumId w:val="22"/>
  </w:num>
  <w:num w:numId="4">
    <w:abstractNumId w:val="13"/>
  </w:num>
  <w:num w:numId="5">
    <w:abstractNumId w:val="0"/>
  </w:num>
  <w:num w:numId="6">
    <w:abstractNumId w:val="35"/>
  </w:num>
  <w:num w:numId="7">
    <w:abstractNumId w:val="31"/>
  </w:num>
  <w:num w:numId="8">
    <w:abstractNumId w:val="28"/>
  </w:num>
  <w:num w:numId="9">
    <w:abstractNumId w:val="26"/>
  </w:num>
  <w:num w:numId="10">
    <w:abstractNumId w:val="11"/>
  </w:num>
  <w:num w:numId="11">
    <w:abstractNumId w:val="25"/>
  </w:num>
  <w:num w:numId="12">
    <w:abstractNumId w:val="4"/>
  </w:num>
  <w:num w:numId="13">
    <w:abstractNumId w:val="33"/>
  </w:num>
  <w:num w:numId="14">
    <w:abstractNumId w:val="24"/>
  </w:num>
  <w:num w:numId="15">
    <w:abstractNumId w:val="20"/>
  </w:num>
  <w:num w:numId="16">
    <w:abstractNumId w:val="38"/>
  </w:num>
  <w:num w:numId="17">
    <w:abstractNumId w:val="23"/>
  </w:num>
  <w:num w:numId="18">
    <w:abstractNumId w:val="27"/>
  </w:num>
  <w:num w:numId="19">
    <w:abstractNumId w:val="2"/>
  </w:num>
  <w:num w:numId="20">
    <w:abstractNumId w:val="9"/>
  </w:num>
  <w:num w:numId="21">
    <w:abstractNumId w:val="40"/>
  </w:num>
  <w:num w:numId="22">
    <w:abstractNumId w:val="1"/>
  </w:num>
  <w:num w:numId="23">
    <w:abstractNumId w:val="5"/>
  </w:num>
  <w:num w:numId="24">
    <w:abstractNumId w:val="37"/>
  </w:num>
  <w:num w:numId="25">
    <w:abstractNumId w:val="14"/>
  </w:num>
  <w:num w:numId="26">
    <w:abstractNumId w:val="41"/>
  </w:num>
  <w:num w:numId="27">
    <w:abstractNumId w:val="19"/>
  </w:num>
  <w:num w:numId="28">
    <w:abstractNumId w:val="36"/>
  </w:num>
  <w:num w:numId="29">
    <w:abstractNumId w:val="3"/>
  </w:num>
  <w:num w:numId="30">
    <w:abstractNumId w:val="10"/>
  </w:num>
  <w:num w:numId="31">
    <w:abstractNumId w:val="15"/>
  </w:num>
  <w:num w:numId="32">
    <w:abstractNumId w:val="16"/>
  </w:num>
  <w:num w:numId="33">
    <w:abstractNumId w:val="29"/>
  </w:num>
  <w:num w:numId="34">
    <w:abstractNumId w:val="34"/>
  </w:num>
  <w:num w:numId="35">
    <w:abstractNumId w:val="21"/>
  </w:num>
  <w:num w:numId="36">
    <w:abstractNumId w:val="6"/>
  </w:num>
  <w:num w:numId="37">
    <w:abstractNumId w:val="17"/>
  </w:num>
  <w:num w:numId="38">
    <w:abstractNumId w:val="8"/>
  </w:num>
  <w:num w:numId="39">
    <w:abstractNumId w:val="39"/>
  </w:num>
  <w:num w:numId="40">
    <w:abstractNumId w:val="32"/>
  </w:num>
  <w:num w:numId="41">
    <w:abstractNumId w:val="7"/>
  </w:num>
  <w:num w:numId="42">
    <w:abstractNumId w:val="1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hideGrammatical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49F"/>
    <w:rsid w:val="00000417"/>
    <w:rsid w:val="00001BCD"/>
    <w:rsid w:val="00001F88"/>
    <w:rsid w:val="00003F7B"/>
    <w:rsid w:val="00005287"/>
    <w:rsid w:val="00005986"/>
    <w:rsid w:val="00005BEB"/>
    <w:rsid w:val="00005ECE"/>
    <w:rsid w:val="00006BA5"/>
    <w:rsid w:val="00007633"/>
    <w:rsid w:val="00007DC3"/>
    <w:rsid w:val="00007EF6"/>
    <w:rsid w:val="000105CA"/>
    <w:rsid w:val="000106A1"/>
    <w:rsid w:val="000117F7"/>
    <w:rsid w:val="00012077"/>
    <w:rsid w:val="000122BF"/>
    <w:rsid w:val="000125E7"/>
    <w:rsid w:val="00012961"/>
    <w:rsid w:val="00013F16"/>
    <w:rsid w:val="00014AD9"/>
    <w:rsid w:val="000154D9"/>
    <w:rsid w:val="00015D71"/>
    <w:rsid w:val="00015F31"/>
    <w:rsid w:val="00016010"/>
    <w:rsid w:val="00016B5B"/>
    <w:rsid w:val="00017A6E"/>
    <w:rsid w:val="00020985"/>
    <w:rsid w:val="00021E33"/>
    <w:rsid w:val="000228FE"/>
    <w:rsid w:val="00024245"/>
    <w:rsid w:val="00024813"/>
    <w:rsid w:val="000258D1"/>
    <w:rsid w:val="000267DF"/>
    <w:rsid w:val="000268D4"/>
    <w:rsid w:val="00031E42"/>
    <w:rsid w:val="0003217E"/>
    <w:rsid w:val="000327A3"/>
    <w:rsid w:val="00032F85"/>
    <w:rsid w:val="000338CD"/>
    <w:rsid w:val="00033A35"/>
    <w:rsid w:val="00033A3E"/>
    <w:rsid w:val="00033AAC"/>
    <w:rsid w:val="000346D1"/>
    <w:rsid w:val="00034DD8"/>
    <w:rsid w:val="000356CF"/>
    <w:rsid w:val="000357AE"/>
    <w:rsid w:val="00035E18"/>
    <w:rsid w:val="00036098"/>
    <w:rsid w:val="00036E71"/>
    <w:rsid w:val="0003771F"/>
    <w:rsid w:val="00040F4A"/>
    <w:rsid w:val="00042585"/>
    <w:rsid w:val="00042DEB"/>
    <w:rsid w:val="00043398"/>
    <w:rsid w:val="00043A35"/>
    <w:rsid w:val="00044943"/>
    <w:rsid w:val="00045F20"/>
    <w:rsid w:val="00045F6D"/>
    <w:rsid w:val="00046770"/>
    <w:rsid w:val="00046FB5"/>
    <w:rsid w:val="000475AE"/>
    <w:rsid w:val="000475FB"/>
    <w:rsid w:val="00047ABE"/>
    <w:rsid w:val="00047EAA"/>
    <w:rsid w:val="00050E32"/>
    <w:rsid w:val="00050E97"/>
    <w:rsid w:val="00051222"/>
    <w:rsid w:val="000512AA"/>
    <w:rsid w:val="000514E1"/>
    <w:rsid w:val="00052754"/>
    <w:rsid w:val="000529C9"/>
    <w:rsid w:val="00053909"/>
    <w:rsid w:val="00053A2C"/>
    <w:rsid w:val="0005458C"/>
    <w:rsid w:val="00055C9E"/>
    <w:rsid w:val="00056466"/>
    <w:rsid w:val="000570B2"/>
    <w:rsid w:val="00057E50"/>
    <w:rsid w:val="000617D9"/>
    <w:rsid w:val="00062343"/>
    <w:rsid w:val="000641AC"/>
    <w:rsid w:val="00064326"/>
    <w:rsid w:val="00064D87"/>
    <w:rsid w:val="000652F8"/>
    <w:rsid w:val="00066155"/>
    <w:rsid w:val="00066176"/>
    <w:rsid w:val="000662F6"/>
    <w:rsid w:val="0006653C"/>
    <w:rsid w:val="00066B8E"/>
    <w:rsid w:val="00067FE4"/>
    <w:rsid w:val="000702E3"/>
    <w:rsid w:val="00070961"/>
    <w:rsid w:val="00071FA1"/>
    <w:rsid w:val="00072243"/>
    <w:rsid w:val="00072A88"/>
    <w:rsid w:val="00072AD4"/>
    <w:rsid w:val="000731C4"/>
    <w:rsid w:val="00073F05"/>
    <w:rsid w:val="00074188"/>
    <w:rsid w:val="00074408"/>
    <w:rsid w:val="000746FE"/>
    <w:rsid w:val="000747FE"/>
    <w:rsid w:val="00075262"/>
    <w:rsid w:val="00075659"/>
    <w:rsid w:val="00077322"/>
    <w:rsid w:val="00077640"/>
    <w:rsid w:val="0007776B"/>
    <w:rsid w:val="000778D0"/>
    <w:rsid w:val="000812A1"/>
    <w:rsid w:val="000815DA"/>
    <w:rsid w:val="0008257D"/>
    <w:rsid w:val="0008380B"/>
    <w:rsid w:val="0008443D"/>
    <w:rsid w:val="00084F56"/>
    <w:rsid w:val="00085199"/>
    <w:rsid w:val="000857EA"/>
    <w:rsid w:val="00085FBF"/>
    <w:rsid w:val="00086208"/>
    <w:rsid w:val="000866FD"/>
    <w:rsid w:val="00086F58"/>
    <w:rsid w:val="000873C2"/>
    <w:rsid w:val="00087A4A"/>
    <w:rsid w:val="00091394"/>
    <w:rsid w:val="00092103"/>
    <w:rsid w:val="000924C2"/>
    <w:rsid w:val="0009363F"/>
    <w:rsid w:val="00094966"/>
    <w:rsid w:val="000949E7"/>
    <w:rsid w:val="00094A49"/>
    <w:rsid w:val="00094E48"/>
    <w:rsid w:val="0009501C"/>
    <w:rsid w:val="00095A40"/>
    <w:rsid w:val="00096788"/>
    <w:rsid w:val="00096F9C"/>
    <w:rsid w:val="00097F4C"/>
    <w:rsid w:val="000A00D6"/>
    <w:rsid w:val="000A0B70"/>
    <w:rsid w:val="000A0DE6"/>
    <w:rsid w:val="000A18C4"/>
    <w:rsid w:val="000A1AB0"/>
    <w:rsid w:val="000A37CB"/>
    <w:rsid w:val="000A3FC1"/>
    <w:rsid w:val="000A4C16"/>
    <w:rsid w:val="000A5239"/>
    <w:rsid w:val="000A5CC6"/>
    <w:rsid w:val="000B04B1"/>
    <w:rsid w:val="000B1E9B"/>
    <w:rsid w:val="000B4020"/>
    <w:rsid w:val="000B4864"/>
    <w:rsid w:val="000B4CA6"/>
    <w:rsid w:val="000B4E90"/>
    <w:rsid w:val="000B6B39"/>
    <w:rsid w:val="000B6E0F"/>
    <w:rsid w:val="000C0047"/>
    <w:rsid w:val="000C159E"/>
    <w:rsid w:val="000C1F63"/>
    <w:rsid w:val="000C2676"/>
    <w:rsid w:val="000C3530"/>
    <w:rsid w:val="000C509D"/>
    <w:rsid w:val="000C72D8"/>
    <w:rsid w:val="000D046B"/>
    <w:rsid w:val="000D0487"/>
    <w:rsid w:val="000D049C"/>
    <w:rsid w:val="000D09B5"/>
    <w:rsid w:val="000D1005"/>
    <w:rsid w:val="000D1F6D"/>
    <w:rsid w:val="000D2157"/>
    <w:rsid w:val="000D238D"/>
    <w:rsid w:val="000D2567"/>
    <w:rsid w:val="000D262A"/>
    <w:rsid w:val="000D271C"/>
    <w:rsid w:val="000D2E5B"/>
    <w:rsid w:val="000D3775"/>
    <w:rsid w:val="000D471A"/>
    <w:rsid w:val="000D5854"/>
    <w:rsid w:val="000D5E5A"/>
    <w:rsid w:val="000D6F66"/>
    <w:rsid w:val="000D70B4"/>
    <w:rsid w:val="000D772F"/>
    <w:rsid w:val="000D781B"/>
    <w:rsid w:val="000E0822"/>
    <w:rsid w:val="000E08D7"/>
    <w:rsid w:val="000E0D6E"/>
    <w:rsid w:val="000E28E3"/>
    <w:rsid w:val="000E2D59"/>
    <w:rsid w:val="000E4A94"/>
    <w:rsid w:val="000E4C1A"/>
    <w:rsid w:val="000E5367"/>
    <w:rsid w:val="000E7502"/>
    <w:rsid w:val="000F01AD"/>
    <w:rsid w:val="000F03B6"/>
    <w:rsid w:val="000F0989"/>
    <w:rsid w:val="000F178D"/>
    <w:rsid w:val="000F17B5"/>
    <w:rsid w:val="000F1C18"/>
    <w:rsid w:val="000F1D67"/>
    <w:rsid w:val="000F2119"/>
    <w:rsid w:val="000F253A"/>
    <w:rsid w:val="000F25B3"/>
    <w:rsid w:val="000F2D75"/>
    <w:rsid w:val="000F3169"/>
    <w:rsid w:val="000F41CF"/>
    <w:rsid w:val="000F46DA"/>
    <w:rsid w:val="000F4EC8"/>
    <w:rsid w:val="000F5564"/>
    <w:rsid w:val="000F663E"/>
    <w:rsid w:val="000F6D64"/>
    <w:rsid w:val="001001A0"/>
    <w:rsid w:val="001018A9"/>
    <w:rsid w:val="00101FD8"/>
    <w:rsid w:val="0010311B"/>
    <w:rsid w:val="00103667"/>
    <w:rsid w:val="001037FA"/>
    <w:rsid w:val="00103CD3"/>
    <w:rsid w:val="0010445C"/>
    <w:rsid w:val="001055EF"/>
    <w:rsid w:val="0010637B"/>
    <w:rsid w:val="00106CF8"/>
    <w:rsid w:val="00107B76"/>
    <w:rsid w:val="00107DA0"/>
    <w:rsid w:val="00107FCD"/>
    <w:rsid w:val="00110233"/>
    <w:rsid w:val="001109A2"/>
    <w:rsid w:val="00111249"/>
    <w:rsid w:val="00111892"/>
    <w:rsid w:val="00112602"/>
    <w:rsid w:val="00112DAE"/>
    <w:rsid w:val="00114D71"/>
    <w:rsid w:val="00115304"/>
    <w:rsid w:val="001158C7"/>
    <w:rsid w:val="00116297"/>
    <w:rsid w:val="00116AF4"/>
    <w:rsid w:val="00116C61"/>
    <w:rsid w:val="00120203"/>
    <w:rsid w:val="0012067E"/>
    <w:rsid w:val="00120D04"/>
    <w:rsid w:val="001221BC"/>
    <w:rsid w:val="001238EB"/>
    <w:rsid w:val="00124274"/>
    <w:rsid w:val="00124303"/>
    <w:rsid w:val="00125C56"/>
    <w:rsid w:val="001264E5"/>
    <w:rsid w:val="0012687E"/>
    <w:rsid w:val="00126C55"/>
    <w:rsid w:val="001302C5"/>
    <w:rsid w:val="00131D0D"/>
    <w:rsid w:val="00132F7B"/>
    <w:rsid w:val="001340B7"/>
    <w:rsid w:val="001343BA"/>
    <w:rsid w:val="00135B8A"/>
    <w:rsid w:val="00135D40"/>
    <w:rsid w:val="00136351"/>
    <w:rsid w:val="001369CD"/>
    <w:rsid w:val="00136D03"/>
    <w:rsid w:val="001374AE"/>
    <w:rsid w:val="001379AA"/>
    <w:rsid w:val="00140124"/>
    <w:rsid w:val="00140443"/>
    <w:rsid w:val="00140EF7"/>
    <w:rsid w:val="001410E4"/>
    <w:rsid w:val="00141EC0"/>
    <w:rsid w:val="0014352F"/>
    <w:rsid w:val="0014372D"/>
    <w:rsid w:val="00143764"/>
    <w:rsid w:val="00144BCC"/>
    <w:rsid w:val="00144E9A"/>
    <w:rsid w:val="00144FD9"/>
    <w:rsid w:val="00146B01"/>
    <w:rsid w:val="001477C3"/>
    <w:rsid w:val="00147E29"/>
    <w:rsid w:val="001500D4"/>
    <w:rsid w:val="00150153"/>
    <w:rsid w:val="001507C5"/>
    <w:rsid w:val="0015091C"/>
    <w:rsid w:val="00150E41"/>
    <w:rsid w:val="001525DD"/>
    <w:rsid w:val="00152C53"/>
    <w:rsid w:val="00153809"/>
    <w:rsid w:val="00153EED"/>
    <w:rsid w:val="0015483E"/>
    <w:rsid w:val="001558B2"/>
    <w:rsid w:val="001562A2"/>
    <w:rsid w:val="00157799"/>
    <w:rsid w:val="00160204"/>
    <w:rsid w:val="00160848"/>
    <w:rsid w:val="00161A9C"/>
    <w:rsid w:val="00161DAD"/>
    <w:rsid w:val="00162189"/>
    <w:rsid w:val="001623A0"/>
    <w:rsid w:val="00162FD9"/>
    <w:rsid w:val="001637A2"/>
    <w:rsid w:val="00163F17"/>
    <w:rsid w:val="00164314"/>
    <w:rsid w:val="001657C0"/>
    <w:rsid w:val="00165F52"/>
    <w:rsid w:val="00166BD0"/>
    <w:rsid w:val="001679B1"/>
    <w:rsid w:val="00167CBC"/>
    <w:rsid w:val="00167FF5"/>
    <w:rsid w:val="00170D4C"/>
    <w:rsid w:val="00171484"/>
    <w:rsid w:val="00171CB1"/>
    <w:rsid w:val="0017200A"/>
    <w:rsid w:val="001723BC"/>
    <w:rsid w:val="00172497"/>
    <w:rsid w:val="00172A3B"/>
    <w:rsid w:val="00173121"/>
    <w:rsid w:val="00173219"/>
    <w:rsid w:val="00173760"/>
    <w:rsid w:val="001739F5"/>
    <w:rsid w:val="001742B1"/>
    <w:rsid w:val="00174C7B"/>
    <w:rsid w:val="00175353"/>
    <w:rsid w:val="00176119"/>
    <w:rsid w:val="001768DD"/>
    <w:rsid w:val="00176DB3"/>
    <w:rsid w:val="001770D9"/>
    <w:rsid w:val="001771F3"/>
    <w:rsid w:val="00177683"/>
    <w:rsid w:val="00177768"/>
    <w:rsid w:val="00177DEE"/>
    <w:rsid w:val="001805B0"/>
    <w:rsid w:val="00180845"/>
    <w:rsid w:val="001810DC"/>
    <w:rsid w:val="00182246"/>
    <w:rsid w:val="00186532"/>
    <w:rsid w:val="00187A22"/>
    <w:rsid w:val="00187F5F"/>
    <w:rsid w:val="00190244"/>
    <w:rsid w:val="001907A1"/>
    <w:rsid w:val="00191090"/>
    <w:rsid w:val="00191933"/>
    <w:rsid w:val="00191A30"/>
    <w:rsid w:val="0019208A"/>
    <w:rsid w:val="001924BA"/>
    <w:rsid w:val="001925F8"/>
    <w:rsid w:val="0019325B"/>
    <w:rsid w:val="00193EA1"/>
    <w:rsid w:val="0019448B"/>
    <w:rsid w:val="0019454B"/>
    <w:rsid w:val="00194BBD"/>
    <w:rsid w:val="00194DCA"/>
    <w:rsid w:val="00194F05"/>
    <w:rsid w:val="00195008"/>
    <w:rsid w:val="00195BC2"/>
    <w:rsid w:val="00195F9C"/>
    <w:rsid w:val="001A1AAF"/>
    <w:rsid w:val="001A2073"/>
    <w:rsid w:val="001A20EF"/>
    <w:rsid w:val="001A28DA"/>
    <w:rsid w:val="001A29F7"/>
    <w:rsid w:val="001A3E90"/>
    <w:rsid w:val="001A42EE"/>
    <w:rsid w:val="001A43AF"/>
    <w:rsid w:val="001A455E"/>
    <w:rsid w:val="001A4DAF"/>
    <w:rsid w:val="001A5ECB"/>
    <w:rsid w:val="001A5EE2"/>
    <w:rsid w:val="001A676B"/>
    <w:rsid w:val="001A74B6"/>
    <w:rsid w:val="001A7D3D"/>
    <w:rsid w:val="001B137A"/>
    <w:rsid w:val="001B1E6F"/>
    <w:rsid w:val="001B2B09"/>
    <w:rsid w:val="001B44A2"/>
    <w:rsid w:val="001B4CB3"/>
    <w:rsid w:val="001B51A2"/>
    <w:rsid w:val="001B55CD"/>
    <w:rsid w:val="001B5F9C"/>
    <w:rsid w:val="001B7384"/>
    <w:rsid w:val="001B759C"/>
    <w:rsid w:val="001B7729"/>
    <w:rsid w:val="001B7C06"/>
    <w:rsid w:val="001C021E"/>
    <w:rsid w:val="001C1BD7"/>
    <w:rsid w:val="001C1E40"/>
    <w:rsid w:val="001C2579"/>
    <w:rsid w:val="001C2871"/>
    <w:rsid w:val="001C3091"/>
    <w:rsid w:val="001C4286"/>
    <w:rsid w:val="001C471F"/>
    <w:rsid w:val="001C487A"/>
    <w:rsid w:val="001C4A39"/>
    <w:rsid w:val="001C4B74"/>
    <w:rsid w:val="001C4D79"/>
    <w:rsid w:val="001C5ABB"/>
    <w:rsid w:val="001D002A"/>
    <w:rsid w:val="001D0853"/>
    <w:rsid w:val="001D0B56"/>
    <w:rsid w:val="001D0CF2"/>
    <w:rsid w:val="001D108E"/>
    <w:rsid w:val="001D1974"/>
    <w:rsid w:val="001D1BE1"/>
    <w:rsid w:val="001D1C97"/>
    <w:rsid w:val="001D1DFF"/>
    <w:rsid w:val="001D28EB"/>
    <w:rsid w:val="001D3B45"/>
    <w:rsid w:val="001D482B"/>
    <w:rsid w:val="001D542D"/>
    <w:rsid w:val="001D61DC"/>
    <w:rsid w:val="001D6828"/>
    <w:rsid w:val="001D6E5E"/>
    <w:rsid w:val="001D6EF1"/>
    <w:rsid w:val="001D7797"/>
    <w:rsid w:val="001D780E"/>
    <w:rsid w:val="001D7AB5"/>
    <w:rsid w:val="001E092A"/>
    <w:rsid w:val="001E1FE1"/>
    <w:rsid w:val="001E2963"/>
    <w:rsid w:val="001E29A8"/>
    <w:rsid w:val="001E2D0D"/>
    <w:rsid w:val="001E5105"/>
    <w:rsid w:val="001E5362"/>
    <w:rsid w:val="001E554F"/>
    <w:rsid w:val="001E5781"/>
    <w:rsid w:val="001E65F5"/>
    <w:rsid w:val="001E7419"/>
    <w:rsid w:val="001E7E89"/>
    <w:rsid w:val="001F0330"/>
    <w:rsid w:val="001F07B8"/>
    <w:rsid w:val="001F1A3D"/>
    <w:rsid w:val="001F1EE5"/>
    <w:rsid w:val="001F2C6D"/>
    <w:rsid w:val="001F325A"/>
    <w:rsid w:val="001F48A1"/>
    <w:rsid w:val="001F520F"/>
    <w:rsid w:val="001F5385"/>
    <w:rsid w:val="001F61A0"/>
    <w:rsid w:val="001F6463"/>
    <w:rsid w:val="001F6BE4"/>
    <w:rsid w:val="001F6F6D"/>
    <w:rsid w:val="001F769A"/>
    <w:rsid w:val="001F7805"/>
    <w:rsid w:val="001F788A"/>
    <w:rsid w:val="002001AC"/>
    <w:rsid w:val="00200948"/>
    <w:rsid w:val="00200D31"/>
    <w:rsid w:val="002014E2"/>
    <w:rsid w:val="00205EED"/>
    <w:rsid w:val="00206EE7"/>
    <w:rsid w:val="0021044F"/>
    <w:rsid w:val="002108C4"/>
    <w:rsid w:val="00210C27"/>
    <w:rsid w:val="00211197"/>
    <w:rsid w:val="00211B3F"/>
    <w:rsid w:val="0021231D"/>
    <w:rsid w:val="002127D7"/>
    <w:rsid w:val="0021352A"/>
    <w:rsid w:val="002135F6"/>
    <w:rsid w:val="00213E43"/>
    <w:rsid w:val="00214B48"/>
    <w:rsid w:val="002152FD"/>
    <w:rsid w:val="00216008"/>
    <w:rsid w:val="00216CBE"/>
    <w:rsid w:val="00216F74"/>
    <w:rsid w:val="00217FA3"/>
    <w:rsid w:val="002208AA"/>
    <w:rsid w:val="002209E9"/>
    <w:rsid w:val="0022185A"/>
    <w:rsid w:val="0022261C"/>
    <w:rsid w:val="00222ACB"/>
    <w:rsid w:val="00223918"/>
    <w:rsid w:val="002243A5"/>
    <w:rsid w:val="00224592"/>
    <w:rsid w:val="002247D5"/>
    <w:rsid w:val="002252E5"/>
    <w:rsid w:val="002252F8"/>
    <w:rsid w:val="002256F9"/>
    <w:rsid w:val="002257B6"/>
    <w:rsid w:val="00226608"/>
    <w:rsid w:val="002267F3"/>
    <w:rsid w:val="002268ED"/>
    <w:rsid w:val="00227095"/>
    <w:rsid w:val="00227318"/>
    <w:rsid w:val="002277B3"/>
    <w:rsid w:val="00230AF0"/>
    <w:rsid w:val="0023158F"/>
    <w:rsid w:val="0023180B"/>
    <w:rsid w:val="002327AC"/>
    <w:rsid w:val="00232AAD"/>
    <w:rsid w:val="00233458"/>
    <w:rsid w:val="002335D0"/>
    <w:rsid w:val="00234616"/>
    <w:rsid w:val="00234A21"/>
    <w:rsid w:val="00235829"/>
    <w:rsid w:val="00235934"/>
    <w:rsid w:val="00236297"/>
    <w:rsid w:val="002367BF"/>
    <w:rsid w:val="0023695E"/>
    <w:rsid w:val="00236A8C"/>
    <w:rsid w:val="00240104"/>
    <w:rsid w:val="002404D1"/>
    <w:rsid w:val="00240864"/>
    <w:rsid w:val="00241D00"/>
    <w:rsid w:val="00242235"/>
    <w:rsid w:val="00242E13"/>
    <w:rsid w:val="00245FDB"/>
    <w:rsid w:val="002460E5"/>
    <w:rsid w:val="002468DB"/>
    <w:rsid w:val="00246B7C"/>
    <w:rsid w:val="0024707E"/>
    <w:rsid w:val="00247123"/>
    <w:rsid w:val="002476A4"/>
    <w:rsid w:val="00247813"/>
    <w:rsid w:val="00247A14"/>
    <w:rsid w:val="002516C6"/>
    <w:rsid w:val="0025185E"/>
    <w:rsid w:val="00251DD8"/>
    <w:rsid w:val="00251F9B"/>
    <w:rsid w:val="00252DE4"/>
    <w:rsid w:val="002530CD"/>
    <w:rsid w:val="00253B0A"/>
    <w:rsid w:val="00253B20"/>
    <w:rsid w:val="00253C26"/>
    <w:rsid w:val="00254171"/>
    <w:rsid w:val="002559B0"/>
    <w:rsid w:val="0025639B"/>
    <w:rsid w:val="00256C2C"/>
    <w:rsid w:val="00261E46"/>
    <w:rsid w:val="00262FBD"/>
    <w:rsid w:val="002646ED"/>
    <w:rsid w:val="00264849"/>
    <w:rsid w:val="002650DD"/>
    <w:rsid w:val="00265C63"/>
    <w:rsid w:val="00265DFF"/>
    <w:rsid w:val="00266D1D"/>
    <w:rsid w:val="0026706B"/>
    <w:rsid w:val="00267400"/>
    <w:rsid w:val="002705BF"/>
    <w:rsid w:val="002713B9"/>
    <w:rsid w:val="002719C5"/>
    <w:rsid w:val="002726EC"/>
    <w:rsid w:val="00272BD2"/>
    <w:rsid w:val="00272D7A"/>
    <w:rsid w:val="00273862"/>
    <w:rsid w:val="00273AE4"/>
    <w:rsid w:val="00274D79"/>
    <w:rsid w:val="002750AB"/>
    <w:rsid w:val="00275626"/>
    <w:rsid w:val="002757AD"/>
    <w:rsid w:val="00275B31"/>
    <w:rsid w:val="002765D3"/>
    <w:rsid w:val="002777D1"/>
    <w:rsid w:val="00281F1F"/>
    <w:rsid w:val="00282A7E"/>
    <w:rsid w:val="00282CB9"/>
    <w:rsid w:val="0028317B"/>
    <w:rsid w:val="002837F1"/>
    <w:rsid w:val="00283A8B"/>
    <w:rsid w:val="00284961"/>
    <w:rsid w:val="00284DA8"/>
    <w:rsid w:val="00285CB9"/>
    <w:rsid w:val="002868BB"/>
    <w:rsid w:val="00286EDA"/>
    <w:rsid w:val="00287213"/>
    <w:rsid w:val="002873B7"/>
    <w:rsid w:val="002918C9"/>
    <w:rsid w:val="00292B93"/>
    <w:rsid w:val="00292E11"/>
    <w:rsid w:val="00293E06"/>
    <w:rsid w:val="00294F9A"/>
    <w:rsid w:val="00295CDD"/>
    <w:rsid w:val="00296AD1"/>
    <w:rsid w:val="00297184"/>
    <w:rsid w:val="0029789A"/>
    <w:rsid w:val="002A0133"/>
    <w:rsid w:val="002A0370"/>
    <w:rsid w:val="002A072C"/>
    <w:rsid w:val="002A074B"/>
    <w:rsid w:val="002A081B"/>
    <w:rsid w:val="002A0E62"/>
    <w:rsid w:val="002A0E6C"/>
    <w:rsid w:val="002A165A"/>
    <w:rsid w:val="002A19CD"/>
    <w:rsid w:val="002A19DF"/>
    <w:rsid w:val="002A1CC0"/>
    <w:rsid w:val="002A1D61"/>
    <w:rsid w:val="002A2034"/>
    <w:rsid w:val="002A3BD1"/>
    <w:rsid w:val="002A48A4"/>
    <w:rsid w:val="002A5AA6"/>
    <w:rsid w:val="002A5D6B"/>
    <w:rsid w:val="002A7B0D"/>
    <w:rsid w:val="002A7EA7"/>
    <w:rsid w:val="002B0102"/>
    <w:rsid w:val="002B0770"/>
    <w:rsid w:val="002B19FC"/>
    <w:rsid w:val="002B2081"/>
    <w:rsid w:val="002B2293"/>
    <w:rsid w:val="002B248A"/>
    <w:rsid w:val="002B2B99"/>
    <w:rsid w:val="002B349C"/>
    <w:rsid w:val="002B34C7"/>
    <w:rsid w:val="002B382D"/>
    <w:rsid w:val="002B5367"/>
    <w:rsid w:val="002B5526"/>
    <w:rsid w:val="002B55BB"/>
    <w:rsid w:val="002B6A24"/>
    <w:rsid w:val="002B794A"/>
    <w:rsid w:val="002B7F39"/>
    <w:rsid w:val="002C0574"/>
    <w:rsid w:val="002C215E"/>
    <w:rsid w:val="002C24DC"/>
    <w:rsid w:val="002C28C2"/>
    <w:rsid w:val="002C36F0"/>
    <w:rsid w:val="002C4129"/>
    <w:rsid w:val="002C5B0B"/>
    <w:rsid w:val="002C5E1E"/>
    <w:rsid w:val="002C6D41"/>
    <w:rsid w:val="002C7004"/>
    <w:rsid w:val="002C701B"/>
    <w:rsid w:val="002D0E31"/>
    <w:rsid w:val="002D1741"/>
    <w:rsid w:val="002D17F2"/>
    <w:rsid w:val="002D17FB"/>
    <w:rsid w:val="002D181B"/>
    <w:rsid w:val="002D25BC"/>
    <w:rsid w:val="002D4050"/>
    <w:rsid w:val="002D5AD6"/>
    <w:rsid w:val="002D65F2"/>
    <w:rsid w:val="002D6FE4"/>
    <w:rsid w:val="002D7289"/>
    <w:rsid w:val="002D77D9"/>
    <w:rsid w:val="002D7FEC"/>
    <w:rsid w:val="002E1184"/>
    <w:rsid w:val="002E164A"/>
    <w:rsid w:val="002E1FD2"/>
    <w:rsid w:val="002E379E"/>
    <w:rsid w:val="002E4845"/>
    <w:rsid w:val="002E4E54"/>
    <w:rsid w:val="002F1642"/>
    <w:rsid w:val="002F16D1"/>
    <w:rsid w:val="002F2DC9"/>
    <w:rsid w:val="002F31BC"/>
    <w:rsid w:val="002F6476"/>
    <w:rsid w:val="002F6BE3"/>
    <w:rsid w:val="002F7595"/>
    <w:rsid w:val="003005E3"/>
    <w:rsid w:val="003011C5"/>
    <w:rsid w:val="003019D9"/>
    <w:rsid w:val="003043B7"/>
    <w:rsid w:val="00304A72"/>
    <w:rsid w:val="00304AD7"/>
    <w:rsid w:val="00306B99"/>
    <w:rsid w:val="00306E5A"/>
    <w:rsid w:val="00310346"/>
    <w:rsid w:val="00310993"/>
    <w:rsid w:val="00311248"/>
    <w:rsid w:val="003119D3"/>
    <w:rsid w:val="00311C11"/>
    <w:rsid w:val="00312DF2"/>
    <w:rsid w:val="003133A3"/>
    <w:rsid w:val="00315292"/>
    <w:rsid w:val="0031623E"/>
    <w:rsid w:val="003173F9"/>
    <w:rsid w:val="00317931"/>
    <w:rsid w:val="00320EDB"/>
    <w:rsid w:val="00322BFE"/>
    <w:rsid w:val="00322E14"/>
    <w:rsid w:val="00323DE7"/>
    <w:rsid w:val="003248BC"/>
    <w:rsid w:val="0032552A"/>
    <w:rsid w:val="003266BC"/>
    <w:rsid w:val="003266E7"/>
    <w:rsid w:val="00326DA4"/>
    <w:rsid w:val="00326E41"/>
    <w:rsid w:val="00327D3B"/>
    <w:rsid w:val="0033068F"/>
    <w:rsid w:val="003314E7"/>
    <w:rsid w:val="003331DD"/>
    <w:rsid w:val="00333B55"/>
    <w:rsid w:val="00333DFE"/>
    <w:rsid w:val="003340C3"/>
    <w:rsid w:val="00334898"/>
    <w:rsid w:val="003355F5"/>
    <w:rsid w:val="00335DB7"/>
    <w:rsid w:val="0033611E"/>
    <w:rsid w:val="00336B14"/>
    <w:rsid w:val="003370CB"/>
    <w:rsid w:val="00337366"/>
    <w:rsid w:val="003378FD"/>
    <w:rsid w:val="003408DF"/>
    <w:rsid w:val="00340E1F"/>
    <w:rsid w:val="003423C1"/>
    <w:rsid w:val="00343239"/>
    <w:rsid w:val="003433F9"/>
    <w:rsid w:val="0034370A"/>
    <w:rsid w:val="0034373D"/>
    <w:rsid w:val="0034406E"/>
    <w:rsid w:val="003441DE"/>
    <w:rsid w:val="00344381"/>
    <w:rsid w:val="0034498E"/>
    <w:rsid w:val="00344C06"/>
    <w:rsid w:val="0034546F"/>
    <w:rsid w:val="00345F61"/>
    <w:rsid w:val="00346060"/>
    <w:rsid w:val="0034662C"/>
    <w:rsid w:val="00347025"/>
    <w:rsid w:val="00347055"/>
    <w:rsid w:val="0035084F"/>
    <w:rsid w:val="00350B0E"/>
    <w:rsid w:val="00350B0F"/>
    <w:rsid w:val="00351398"/>
    <w:rsid w:val="0035145C"/>
    <w:rsid w:val="00351FF1"/>
    <w:rsid w:val="003520B0"/>
    <w:rsid w:val="00352C47"/>
    <w:rsid w:val="00354022"/>
    <w:rsid w:val="003545C7"/>
    <w:rsid w:val="0035525F"/>
    <w:rsid w:val="003552E1"/>
    <w:rsid w:val="00355EDD"/>
    <w:rsid w:val="00356ABB"/>
    <w:rsid w:val="003579D7"/>
    <w:rsid w:val="00357E82"/>
    <w:rsid w:val="0036234C"/>
    <w:rsid w:val="0036239A"/>
    <w:rsid w:val="0036268B"/>
    <w:rsid w:val="003629D8"/>
    <w:rsid w:val="00363658"/>
    <w:rsid w:val="003637D7"/>
    <w:rsid w:val="003643EA"/>
    <w:rsid w:val="00364623"/>
    <w:rsid w:val="00364FA2"/>
    <w:rsid w:val="00365149"/>
    <w:rsid w:val="0036675D"/>
    <w:rsid w:val="00367D77"/>
    <w:rsid w:val="00367F35"/>
    <w:rsid w:val="0037072D"/>
    <w:rsid w:val="003717BC"/>
    <w:rsid w:val="00373432"/>
    <w:rsid w:val="00373595"/>
    <w:rsid w:val="0037383C"/>
    <w:rsid w:val="00373B80"/>
    <w:rsid w:val="003740D1"/>
    <w:rsid w:val="00374610"/>
    <w:rsid w:val="00374D49"/>
    <w:rsid w:val="00375AAF"/>
    <w:rsid w:val="00376049"/>
    <w:rsid w:val="0037742C"/>
    <w:rsid w:val="00377C65"/>
    <w:rsid w:val="00380062"/>
    <w:rsid w:val="00380300"/>
    <w:rsid w:val="00381740"/>
    <w:rsid w:val="0038265D"/>
    <w:rsid w:val="00382AE5"/>
    <w:rsid w:val="00382CD1"/>
    <w:rsid w:val="00382F62"/>
    <w:rsid w:val="003830BF"/>
    <w:rsid w:val="003832CD"/>
    <w:rsid w:val="00383B7B"/>
    <w:rsid w:val="00384906"/>
    <w:rsid w:val="00384A7A"/>
    <w:rsid w:val="00384C28"/>
    <w:rsid w:val="00384C75"/>
    <w:rsid w:val="0038562C"/>
    <w:rsid w:val="00385E5B"/>
    <w:rsid w:val="003869A2"/>
    <w:rsid w:val="003878C7"/>
    <w:rsid w:val="00390834"/>
    <w:rsid w:val="00391F3A"/>
    <w:rsid w:val="00393E81"/>
    <w:rsid w:val="00393EC2"/>
    <w:rsid w:val="00396AAB"/>
    <w:rsid w:val="00396FC3"/>
    <w:rsid w:val="003974E9"/>
    <w:rsid w:val="003A19D9"/>
    <w:rsid w:val="003A27E7"/>
    <w:rsid w:val="003A35C4"/>
    <w:rsid w:val="003A3D44"/>
    <w:rsid w:val="003A3E0B"/>
    <w:rsid w:val="003A4042"/>
    <w:rsid w:val="003A4080"/>
    <w:rsid w:val="003A4B9E"/>
    <w:rsid w:val="003A4BE8"/>
    <w:rsid w:val="003A5051"/>
    <w:rsid w:val="003A5378"/>
    <w:rsid w:val="003A5D19"/>
    <w:rsid w:val="003A6B38"/>
    <w:rsid w:val="003A7EAF"/>
    <w:rsid w:val="003B11C4"/>
    <w:rsid w:val="003B28DF"/>
    <w:rsid w:val="003B2C6D"/>
    <w:rsid w:val="003B3E71"/>
    <w:rsid w:val="003B5068"/>
    <w:rsid w:val="003B52C0"/>
    <w:rsid w:val="003B537E"/>
    <w:rsid w:val="003B53C8"/>
    <w:rsid w:val="003B6764"/>
    <w:rsid w:val="003B6B03"/>
    <w:rsid w:val="003B6B05"/>
    <w:rsid w:val="003B6BCE"/>
    <w:rsid w:val="003B6CA1"/>
    <w:rsid w:val="003B741F"/>
    <w:rsid w:val="003C0197"/>
    <w:rsid w:val="003C02AF"/>
    <w:rsid w:val="003C0611"/>
    <w:rsid w:val="003C0B9E"/>
    <w:rsid w:val="003C17BB"/>
    <w:rsid w:val="003C1FA0"/>
    <w:rsid w:val="003C3AD8"/>
    <w:rsid w:val="003C3C6F"/>
    <w:rsid w:val="003C444E"/>
    <w:rsid w:val="003C5F2F"/>
    <w:rsid w:val="003C75D4"/>
    <w:rsid w:val="003D01DE"/>
    <w:rsid w:val="003D0E20"/>
    <w:rsid w:val="003D1660"/>
    <w:rsid w:val="003D2133"/>
    <w:rsid w:val="003D2581"/>
    <w:rsid w:val="003D2C2D"/>
    <w:rsid w:val="003D2ED2"/>
    <w:rsid w:val="003D3549"/>
    <w:rsid w:val="003D3559"/>
    <w:rsid w:val="003D53FF"/>
    <w:rsid w:val="003D58A3"/>
    <w:rsid w:val="003D639E"/>
    <w:rsid w:val="003D74D5"/>
    <w:rsid w:val="003D76B2"/>
    <w:rsid w:val="003E04E4"/>
    <w:rsid w:val="003E18B7"/>
    <w:rsid w:val="003E2185"/>
    <w:rsid w:val="003E391A"/>
    <w:rsid w:val="003E4B15"/>
    <w:rsid w:val="003E56F1"/>
    <w:rsid w:val="003E64AD"/>
    <w:rsid w:val="003E6ED9"/>
    <w:rsid w:val="003E7007"/>
    <w:rsid w:val="003E7332"/>
    <w:rsid w:val="003E7519"/>
    <w:rsid w:val="003F075D"/>
    <w:rsid w:val="003F0EC7"/>
    <w:rsid w:val="003F1B2D"/>
    <w:rsid w:val="003F1D10"/>
    <w:rsid w:val="003F2621"/>
    <w:rsid w:val="003F2D19"/>
    <w:rsid w:val="003F2E72"/>
    <w:rsid w:val="003F34C7"/>
    <w:rsid w:val="003F461E"/>
    <w:rsid w:val="003F4668"/>
    <w:rsid w:val="003F48C4"/>
    <w:rsid w:val="003F5569"/>
    <w:rsid w:val="003F5580"/>
    <w:rsid w:val="003F65E2"/>
    <w:rsid w:val="003F7533"/>
    <w:rsid w:val="004003FC"/>
    <w:rsid w:val="00402B8A"/>
    <w:rsid w:val="00402FBA"/>
    <w:rsid w:val="004030EE"/>
    <w:rsid w:val="00404F46"/>
    <w:rsid w:val="00405037"/>
    <w:rsid w:val="0040519C"/>
    <w:rsid w:val="004053F8"/>
    <w:rsid w:val="00406500"/>
    <w:rsid w:val="004074E3"/>
    <w:rsid w:val="004078AB"/>
    <w:rsid w:val="004078D0"/>
    <w:rsid w:val="00410066"/>
    <w:rsid w:val="004103FF"/>
    <w:rsid w:val="004109F6"/>
    <w:rsid w:val="00410C16"/>
    <w:rsid w:val="004111B4"/>
    <w:rsid w:val="00411DBF"/>
    <w:rsid w:val="00415662"/>
    <w:rsid w:val="0041659C"/>
    <w:rsid w:val="0041756F"/>
    <w:rsid w:val="00417A9B"/>
    <w:rsid w:val="0042029F"/>
    <w:rsid w:val="004209B4"/>
    <w:rsid w:val="004211DE"/>
    <w:rsid w:val="00421734"/>
    <w:rsid w:val="00422EA0"/>
    <w:rsid w:val="00426AE0"/>
    <w:rsid w:val="00426F4E"/>
    <w:rsid w:val="00430CD9"/>
    <w:rsid w:val="00431042"/>
    <w:rsid w:val="0043171F"/>
    <w:rsid w:val="00431A1F"/>
    <w:rsid w:val="004338DC"/>
    <w:rsid w:val="00434907"/>
    <w:rsid w:val="00434915"/>
    <w:rsid w:val="004357C2"/>
    <w:rsid w:val="0043628B"/>
    <w:rsid w:val="004364F6"/>
    <w:rsid w:val="004375BD"/>
    <w:rsid w:val="0044066A"/>
    <w:rsid w:val="00440CB3"/>
    <w:rsid w:val="00441548"/>
    <w:rsid w:val="004417EF"/>
    <w:rsid w:val="0044257A"/>
    <w:rsid w:val="00443288"/>
    <w:rsid w:val="004432ED"/>
    <w:rsid w:val="00443DAF"/>
    <w:rsid w:val="00443F86"/>
    <w:rsid w:val="00445573"/>
    <w:rsid w:val="00446117"/>
    <w:rsid w:val="0044625D"/>
    <w:rsid w:val="004463D1"/>
    <w:rsid w:val="00446BF4"/>
    <w:rsid w:val="004478FE"/>
    <w:rsid w:val="00447FD7"/>
    <w:rsid w:val="0045266D"/>
    <w:rsid w:val="00452D6F"/>
    <w:rsid w:val="00452F26"/>
    <w:rsid w:val="00453099"/>
    <w:rsid w:val="004533E4"/>
    <w:rsid w:val="00453821"/>
    <w:rsid w:val="0045464A"/>
    <w:rsid w:val="00454B9D"/>
    <w:rsid w:val="00454FF9"/>
    <w:rsid w:val="004551D2"/>
    <w:rsid w:val="004566B6"/>
    <w:rsid w:val="00456A70"/>
    <w:rsid w:val="00457917"/>
    <w:rsid w:val="00457E64"/>
    <w:rsid w:val="00457F15"/>
    <w:rsid w:val="0046003F"/>
    <w:rsid w:val="00461C74"/>
    <w:rsid w:val="00461CC3"/>
    <w:rsid w:val="0046336A"/>
    <w:rsid w:val="00463474"/>
    <w:rsid w:val="00464B94"/>
    <w:rsid w:val="0046501A"/>
    <w:rsid w:val="00465DCA"/>
    <w:rsid w:val="004668F5"/>
    <w:rsid w:val="00466AD3"/>
    <w:rsid w:val="0046758A"/>
    <w:rsid w:val="00467B4F"/>
    <w:rsid w:val="00470177"/>
    <w:rsid w:val="00472067"/>
    <w:rsid w:val="0047238D"/>
    <w:rsid w:val="00472A48"/>
    <w:rsid w:val="00472C87"/>
    <w:rsid w:val="00472EC8"/>
    <w:rsid w:val="00473123"/>
    <w:rsid w:val="00473B54"/>
    <w:rsid w:val="00474305"/>
    <w:rsid w:val="00474868"/>
    <w:rsid w:val="00474A1A"/>
    <w:rsid w:val="0047577F"/>
    <w:rsid w:val="0047591A"/>
    <w:rsid w:val="00475979"/>
    <w:rsid w:val="0047612C"/>
    <w:rsid w:val="00476B51"/>
    <w:rsid w:val="00476D8D"/>
    <w:rsid w:val="00476DFA"/>
    <w:rsid w:val="00476EC8"/>
    <w:rsid w:val="00476EFF"/>
    <w:rsid w:val="0047791B"/>
    <w:rsid w:val="00477C21"/>
    <w:rsid w:val="0048009B"/>
    <w:rsid w:val="004805C4"/>
    <w:rsid w:val="004808B8"/>
    <w:rsid w:val="00480B31"/>
    <w:rsid w:val="00480C6A"/>
    <w:rsid w:val="00481225"/>
    <w:rsid w:val="00481807"/>
    <w:rsid w:val="00481B1E"/>
    <w:rsid w:val="00482BD0"/>
    <w:rsid w:val="00484464"/>
    <w:rsid w:val="00484898"/>
    <w:rsid w:val="0048537D"/>
    <w:rsid w:val="00486B08"/>
    <w:rsid w:val="00487950"/>
    <w:rsid w:val="00487972"/>
    <w:rsid w:val="00490B19"/>
    <w:rsid w:val="0049161A"/>
    <w:rsid w:val="004917B1"/>
    <w:rsid w:val="00491835"/>
    <w:rsid w:val="00492EAB"/>
    <w:rsid w:val="004939E1"/>
    <w:rsid w:val="00493B22"/>
    <w:rsid w:val="00494C68"/>
    <w:rsid w:val="00495ACC"/>
    <w:rsid w:val="004968F3"/>
    <w:rsid w:val="004974DD"/>
    <w:rsid w:val="00497502"/>
    <w:rsid w:val="00497A16"/>
    <w:rsid w:val="004A0073"/>
    <w:rsid w:val="004A0996"/>
    <w:rsid w:val="004A10ED"/>
    <w:rsid w:val="004A1736"/>
    <w:rsid w:val="004A1B2D"/>
    <w:rsid w:val="004A1D6D"/>
    <w:rsid w:val="004A2011"/>
    <w:rsid w:val="004A2F80"/>
    <w:rsid w:val="004A4AE6"/>
    <w:rsid w:val="004A564A"/>
    <w:rsid w:val="004A64B1"/>
    <w:rsid w:val="004A64C7"/>
    <w:rsid w:val="004A7295"/>
    <w:rsid w:val="004B1A76"/>
    <w:rsid w:val="004B1BBA"/>
    <w:rsid w:val="004B1D28"/>
    <w:rsid w:val="004B2D29"/>
    <w:rsid w:val="004B3379"/>
    <w:rsid w:val="004B459F"/>
    <w:rsid w:val="004B631D"/>
    <w:rsid w:val="004C0038"/>
    <w:rsid w:val="004C026B"/>
    <w:rsid w:val="004C09CD"/>
    <w:rsid w:val="004C0ED2"/>
    <w:rsid w:val="004C1FE2"/>
    <w:rsid w:val="004C2642"/>
    <w:rsid w:val="004C2E90"/>
    <w:rsid w:val="004C30C6"/>
    <w:rsid w:val="004C47A5"/>
    <w:rsid w:val="004C4A6B"/>
    <w:rsid w:val="004C5E08"/>
    <w:rsid w:val="004C6106"/>
    <w:rsid w:val="004D080E"/>
    <w:rsid w:val="004D0CD4"/>
    <w:rsid w:val="004D0DB2"/>
    <w:rsid w:val="004D0EA0"/>
    <w:rsid w:val="004D0F45"/>
    <w:rsid w:val="004D1889"/>
    <w:rsid w:val="004D2018"/>
    <w:rsid w:val="004D26D8"/>
    <w:rsid w:val="004D290D"/>
    <w:rsid w:val="004D52C4"/>
    <w:rsid w:val="004D5348"/>
    <w:rsid w:val="004D53CA"/>
    <w:rsid w:val="004D5809"/>
    <w:rsid w:val="004D5A91"/>
    <w:rsid w:val="004D6044"/>
    <w:rsid w:val="004D6340"/>
    <w:rsid w:val="004D6461"/>
    <w:rsid w:val="004D6576"/>
    <w:rsid w:val="004D7C5F"/>
    <w:rsid w:val="004E0CDC"/>
    <w:rsid w:val="004E1081"/>
    <w:rsid w:val="004E1206"/>
    <w:rsid w:val="004E14D2"/>
    <w:rsid w:val="004E244B"/>
    <w:rsid w:val="004E2450"/>
    <w:rsid w:val="004E2951"/>
    <w:rsid w:val="004E2BFF"/>
    <w:rsid w:val="004E2F88"/>
    <w:rsid w:val="004E3279"/>
    <w:rsid w:val="004E4307"/>
    <w:rsid w:val="004E57CB"/>
    <w:rsid w:val="004E5A78"/>
    <w:rsid w:val="004E5B11"/>
    <w:rsid w:val="004E5ECD"/>
    <w:rsid w:val="004E6DCC"/>
    <w:rsid w:val="004E75BF"/>
    <w:rsid w:val="004E7DA0"/>
    <w:rsid w:val="004E7E1E"/>
    <w:rsid w:val="004F0122"/>
    <w:rsid w:val="004F0C9C"/>
    <w:rsid w:val="004F2641"/>
    <w:rsid w:val="004F2A50"/>
    <w:rsid w:val="004F2D0C"/>
    <w:rsid w:val="004F3567"/>
    <w:rsid w:val="004F387B"/>
    <w:rsid w:val="004F3979"/>
    <w:rsid w:val="004F4F46"/>
    <w:rsid w:val="004F58EF"/>
    <w:rsid w:val="004F5997"/>
    <w:rsid w:val="004F5F42"/>
    <w:rsid w:val="004F66EE"/>
    <w:rsid w:val="004F69DA"/>
    <w:rsid w:val="004F6E33"/>
    <w:rsid w:val="004F72C2"/>
    <w:rsid w:val="004F7696"/>
    <w:rsid w:val="00500000"/>
    <w:rsid w:val="00501500"/>
    <w:rsid w:val="005019E5"/>
    <w:rsid w:val="00501F08"/>
    <w:rsid w:val="005030A8"/>
    <w:rsid w:val="005043D4"/>
    <w:rsid w:val="00505B7F"/>
    <w:rsid w:val="00506DBE"/>
    <w:rsid w:val="005076AD"/>
    <w:rsid w:val="00510568"/>
    <w:rsid w:val="00510CBE"/>
    <w:rsid w:val="00511448"/>
    <w:rsid w:val="00511818"/>
    <w:rsid w:val="00511AA1"/>
    <w:rsid w:val="00511E30"/>
    <w:rsid w:val="005128BF"/>
    <w:rsid w:val="0051292D"/>
    <w:rsid w:val="00512B7B"/>
    <w:rsid w:val="005133F5"/>
    <w:rsid w:val="00513B02"/>
    <w:rsid w:val="00513C92"/>
    <w:rsid w:val="00513F8E"/>
    <w:rsid w:val="00515B6B"/>
    <w:rsid w:val="00515CAA"/>
    <w:rsid w:val="00515CE4"/>
    <w:rsid w:val="00516698"/>
    <w:rsid w:val="00516739"/>
    <w:rsid w:val="00516B02"/>
    <w:rsid w:val="00520A1A"/>
    <w:rsid w:val="00521271"/>
    <w:rsid w:val="0052252D"/>
    <w:rsid w:val="00522720"/>
    <w:rsid w:val="00522F43"/>
    <w:rsid w:val="00523D34"/>
    <w:rsid w:val="00524854"/>
    <w:rsid w:val="00524E56"/>
    <w:rsid w:val="00524E9C"/>
    <w:rsid w:val="00524F84"/>
    <w:rsid w:val="0052534A"/>
    <w:rsid w:val="0052662D"/>
    <w:rsid w:val="0052663A"/>
    <w:rsid w:val="00527044"/>
    <w:rsid w:val="0052709B"/>
    <w:rsid w:val="00531A23"/>
    <w:rsid w:val="00532785"/>
    <w:rsid w:val="00534599"/>
    <w:rsid w:val="00534B69"/>
    <w:rsid w:val="005357D4"/>
    <w:rsid w:val="0053657F"/>
    <w:rsid w:val="0053699E"/>
    <w:rsid w:val="005401A0"/>
    <w:rsid w:val="005402EB"/>
    <w:rsid w:val="00541353"/>
    <w:rsid w:val="00542290"/>
    <w:rsid w:val="00543EE9"/>
    <w:rsid w:val="00545154"/>
    <w:rsid w:val="00545402"/>
    <w:rsid w:val="00546E51"/>
    <w:rsid w:val="005473F1"/>
    <w:rsid w:val="005474FB"/>
    <w:rsid w:val="00547617"/>
    <w:rsid w:val="00547A01"/>
    <w:rsid w:val="005500EB"/>
    <w:rsid w:val="00550BC4"/>
    <w:rsid w:val="00551237"/>
    <w:rsid w:val="00551947"/>
    <w:rsid w:val="00551E4F"/>
    <w:rsid w:val="00551E6C"/>
    <w:rsid w:val="00552354"/>
    <w:rsid w:val="00553850"/>
    <w:rsid w:val="0055428E"/>
    <w:rsid w:val="005554AA"/>
    <w:rsid w:val="005567D8"/>
    <w:rsid w:val="005571E0"/>
    <w:rsid w:val="0056053D"/>
    <w:rsid w:val="0056071F"/>
    <w:rsid w:val="00560BA3"/>
    <w:rsid w:val="00560DDA"/>
    <w:rsid w:val="00561613"/>
    <w:rsid w:val="005623B5"/>
    <w:rsid w:val="005633B7"/>
    <w:rsid w:val="00563985"/>
    <w:rsid w:val="00564622"/>
    <w:rsid w:val="005649CF"/>
    <w:rsid w:val="00565188"/>
    <w:rsid w:val="005653B1"/>
    <w:rsid w:val="00566427"/>
    <w:rsid w:val="005664EF"/>
    <w:rsid w:val="0056749E"/>
    <w:rsid w:val="0056753B"/>
    <w:rsid w:val="005679C7"/>
    <w:rsid w:val="00567C4F"/>
    <w:rsid w:val="0057049B"/>
    <w:rsid w:val="00570947"/>
    <w:rsid w:val="00570A5B"/>
    <w:rsid w:val="00570FD9"/>
    <w:rsid w:val="00571275"/>
    <w:rsid w:val="00572927"/>
    <w:rsid w:val="00572B63"/>
    <w:rsid w:val="00573617"/>
    <w:rsid w:val="00573D46"/>
    <w:rsid w:val="00574600"/>
    <w:rsid w:val="00575C55"/>
    <w:rsid w:val="00576250"/>
    <w:rsid w:val="00580886"/>
    <w:rsid w:val="005808BA"/>
    <w:rsid w:val="00580A2D"/>
    <w:rsid w:val="00581AB9"/>
    <w:rsid w:val="0058230C"/>
    <w:rsid w:val="0058294B"/>
    <w:rsid w:val="00582C0F"/>
    <w:rsid w:val="00584334"/>
    <w:rsid w:val="005844BD"/>
    <w:rsid w:val="00584780"/>
    <w:rsid w:val="00584BBA"/>
    <w:rsid w:val="00584C7A"/>
    <w:rsid w:val="00584DE2"/>
    <w:rsid w:val="0058538C"/>
    <w:rsid w:val="00590A36"/>
    <w:rsid w:val="00590CA8"/>
    <w:rsid w:val="00590CEA"/>
    <w:rsid w:val="005910B6"/>
    <w:rsid w:val="0059154B"/>
    <w:rsid w:val="0059256D"/>
    <w:rsid w:val="0059269A"/>
    <w:rsid w:val="005926EB"/>
    <w:rsid w:val="005944A0"/>
    <w:rsid w:val="0059579B"/>
    <w:rsid w:val="0059670A"/>
    <w:rsid w:val="0059694F"/>
    <w:rsid w:val="00597096"/>
    <w:rsid w:val="005A1010"/>
    <w:rsid w:val="005A1069"/>
    <w:rsid w:val="005A11A3"/>
    <w:rsid w:val="005A126E"/>
    <w:rsid w:val="005A2758"/>
    <w:rsid w:val="005A2813"/>
    <w:rsid w:val="005A3194"/>
    <w:rsid w:val="005A3DBE"/>
    <w:rsid w:val="005A5077"/>
    <w:rsid w:val="005A7114"/>
    <w:rsid w:val="005A7E7B"/>
    <w:rsid w:val="005B01A3"/>
    <w:rsid w:val="005B2424"/>
    <w:rsid w:val="005B2FD4"/>
    <w:rsid w:val="005B306B"/>
    <w:rsid w:val="005B37A1"/>
    <w:rsid w:val="005B415E"/>
    <w:rsid w:val="005B471A"/>
    <w:rsid w:val="005B4BCF"/>
    <w:rsid w:val="005B510A"/>
    <w:rsid w:val="005B5B05"/>
    <w:rsid w:val="005B673C"/>
    <w:rsid w:val="005B681A"/>
    <w:rsid w:val="005B6E08"/>
    <w:rsid w:val="005B6F0B"/>
    <w:rsid w:val="005B7FB0"/>
    <w:rsid w:val="005C00D8"/>
    <w:rsid w:val="005C2106"/>
    <w:rsid w:val="005C2497"/>
    <w:rsid w:val="005C27AF"/>
    <w:rsid w:val="005C2CFB"/>
    <w:rsid w:val="005C3150"/>
    <w:rsid w:val="005C37C0"/>
    <w:rsid w:val="005C3E59"/>
    <w:rsid w:val="005C474F"/>
    <w:rsid w:val="005C4B6D"/>
    <w:rsid w:val="005C512E"/>
    <w:rsid w:val="005C64B7"/>
    <w:rsid w:val="005C6BD0"/>
    <w:rsid w:val="005C72F8"/>
    <w:rsid w:val="005C7587"/>
    <w:rsid w:val="005C7F61"/>
    <w:rsid w:val="005D00D5"/>
    <w:rsid w:val="005D0601"/>
    <w:rsid w:val="005D2B2E"/>
    <w:rsid w:val="005D2E3D"/>
    <w:rsid w:val="005D355B"/>
    <w:rsid w:val="005D36E6"/>
    <w:rsid w:val="005D3BA7"/>
    <w:rsid w:val="005D4E71"/>
    <w:rsid w:val="005D5CBB"/>
    <w:rsid w:val="005D626F"/>
    <w:rsid w:val="005D6348"/>
    <w:rsid w:val="005D65F5"/>
    <w:rsid w:val="005D6946"/>
    <w:rsid w:val="005D7BA4"/>
    <w:rsid w:val="005E004D"/>
    <w:rsid w:val="005E1875"/>
    <w:rsid w:val="005E261A"/>
    <w:rsid w:val="005E3321"/>
    <w:rsid w:val="005E434D"/>
    <w:rsid w:val="005E4D75"/>
    <w:rsid w:val="005E5DA9"/>
    <w:rsid w:val="005E6005"/>
    <w:rsid w:val="005E72AB"/>
    <w:rsid w:val="005E7306"/>
    <w:rsid w:val="005E7419"/>
    <w:rsid w:val="005F1180"/>
    <w:rsid w:val="005F1550"/>
    <w:rsid w:val="005F16AE"/>
    <w:rsid w:val="005F1D71"/>
    <w:rsid w:val="005F254B"/>
    <w:rsid w:val="005F3E1B"/>
    <w:rsid w:val="005F4139"/>
    <w:rsid w:val="005F4243"/>
    <w:rsid w:val="005F47B9"/>
    <w:rsid w:val="005F4BE5"/>
    <w:rsid w:val="005F53BA"/>
    <w:rsid w:val="005F5780"/>
    <w:rsid w:val="005F5B46"/>
    <w:rsid w:val="005F76A3"/>
    <w:rsid w:val="00600233"/>
    <w:rsid w:val="006010F0"/>
    <w:rsid w:val="006015DD"/>
    <w:rsid w:val="006024DC"/>
    <w:rsid w:val="0060325E"/>
    <w:rsid w:val="00603272"/>
    <w:rsid w:val="006033DC"/>
    <w:rsid w:val="0060401A"/>
    <w:rsid w:val="00604CAF"/>
    <w:rsid w:val="006050F9"/>
    <w:rsid w:val="0060544E"/>
    <w:rsid w:val="006075C8"/>
    <w:rsid w:val="00607E2D"/>
    <w:rsid w:val="006102C9"/>
    <w:rsid w:val="00610463"/>
    <w:rsid w:val="0061232E"/>
    <w:rsid w:val="00613611"/>
    <w:rsid w:val="0061396A"/>
    <w:rsid w:val="00613BE2"/>
    <w:rsid w:val="00613CA8"/>
    <w:rsid w:val="006149E1"/>
    <w:rsid w:val="00614DCB"/>
    <w:rsid w:val="0061594A"/>
    <w:rsid w:val="00615C2F"/>
    <w:rsid w:val="00615CC3"/>
    <w:rsid w:val="00617E24"/>
    <w:rsid w:val="00620F47"/>
    <w:rsid w:val="00621096"/>
    <w:rsid w:val="00621842"/>
    <w:rsid w:val="00621910"/>
    <w:rsid w:val="00624C50"/>
    <w:rsid w:val="00625D62"/>
    <w:rsid w:val="00626733"/>
    <w:rsid w:val="00626B93"/>
    <w:rsid w:val="00626D27"/>
    <w:rsid w:val="00627DF9"/>
    <w:rsid w:val="00630102"/>
    <w:rsid w:val="006305FC"/>
    <w:rsid w:val="0063111B"/>
    <w:rsid w:val="00631691"/>
    <w:rsid w:val="00632958"/>
    <w:rsid w:val="00634065"/>
    <w:rsid w:val="00634600"/>
    <w:rsid w:val="00634615"/>
    <w:rsid w:val="00634D98"/>
    <w:rsid w:val="0063597C"/>
    <w:rsid w:val="00635C0D"/>
    <w:rsid w:val="00635CEF"/>
    <w:rsid w:val="00636179"/>
    <w:rsid w:val="00637C98"/>
    <w:rsid w:val="00637C9B"/>
    <w:rsid w:val="006403B9"/>
    <w:rsid w:val="0064043F"/>
    <w:rsid w:val="006406E7"/>
    <w:rsid w:val="00640FCB"/>
    <w:rsid w:val="00643206"/>
    <w:rsid w:val="006452FF"/>
    <w:rsid w:val="0064677C"/>
    <w:rsid w:val="006468D1"/>
    <w:rsid w:val="00646DAF"/>
    <w:rsid w:val="00647853"/>
    <w:rsid w:val="00647A35"/>
    <w:rsid w:val="00647B00"/>
    <w:rsid w:val="00650EA2"/>
    <w:rsid w:val="00651B74"/>
    <w:rsid w:val="00652675"/>
    <w:rsid w:val="00653269"/>
    <w:rsid w:val="00653471"/>
    <w:rsid w:val="006539C0"/>
    <w:rsid w:val="00653A59"/>
    <w:rsid w:val="00654361"/>
    <w:rsid w:val="0065511F"/>
    <w:rsid w:val="0065512A"/>
    <w:rsid w:val="0065526D"/>
    <w:rsid w:val="006552D8"/>
    <w:rsid w:val="00655815"/>
    <w:rsid w:val="006559E9"/>
    <w:rsid w:val="00655DB3"/>
    <w:rsid w:val="00656351"/>
    <w:rsid w:val="00656CA8"/>
    <w:rsid w:val="0065755F"/>
    <w:rsid w:val="00657D4A"/>
    <w:rsid w:val="006600AF"/>
    <w:rsid w:val="00660805"/>
    <w:rsid w:val="00661954"/>
    <w:rsid w:val="0066250E"/>
    <w:rsid w:val="006626E2"/>
    <w:rsid w:val="00663132"/>
    <w:rsid w:val="0066324A"/>
    <w:rsid w:val="00664D3E"/>
    <w:rsid w:val="006650C3"/>
    <w:rsid w:val="006651A9"/>
    <w:rsid w:val="00665D5A"/>
    <w:rsid w:val="00666309"/>
    <w:rsid w:val="0066682F"/>
    <w:rsid w:val="00666BC4"/>
    <w:rsid w:val="00666CC7"/>
    <w:rsid w:val="0066768C"/>
    <w:rsid w:val="00670078"/>
    <w:rsid w:val="00670890"/>
    <w:rsid w:val="00670A83"/>
    <w:rsid w:val="00670C70"/>
    <w:rsid w:val="00671D7B"/>
    <w:rsid w:val="006721A7"/>
    <w:rsid w:val="00672967"/>
    <w:rsid w:val="0067317B"/>
    <w:rsid w:val="00673183"/>
    <w:rsid w:val="0067355A"/>
    <w:rsid w:val="0067360B"/>
    <w:rsid w:val="00673A68"/>
    <w:rsid w:val="00674325"/>
    <w:rsid w:val="00674AAF"/>
    <w:rsid w:val="00674B03"/>
    <w:rsid w:val="006750B2"/>
    <w:rsid w:val="006756F2"/>
    <w:rsid w:val="00675E4D"/>
    <w:rsid w:val="0067683C"/>
    <w:rsid w:val="00676E86"/>
    <w:rsid w:val="00677112"/>
    <w:rsid w:val="0068041F"/>
    <w:rsid w:val="00680711"/>
    <w:rsid w:val="006808EE"/>
    <w:rsid w:val="006818A9"/>
    <w:rsid w:val="00681BD1"/>
    <w:rsid w:val="006824A7"/>
    <w:rsid w:val="00685079"/>
    <w:rsid w:val="0068507A"/>
    <w:rsid w:val="00685088"/>
    <w:rsid w:val="006850E9"/>
    <w:rsid w:val="006855DB"/>
    <w:rsid w:val="006858E7"/>
    <w:rsid w:val="00686673"/>
    <w:rsid w:val="00686A45"/>
    <w:rsid w:val="00687089"/>
    <w:rsid w:val="0068746F"/>
    <w:rsid w:val="00690673"/>
    <w:rsid w:val="0069089C"/>
    <w:rsid w:val="006919BE"/>
    <w:rsid w:val="00693080"/>
    <w:rsid w:val="00693B4E"/>
    <w:rsid w:val="00693B9C"/>
    <w:rsid w:val="00693D21"/>
    <w:rsid w:val="006954AE"/>
    <w:rsid w:val="00695765"/>
    <w:rsid w:val="00696A04"/>
    <w:rsid w:val="006A00E7"/>
    <w:rsid w:val="006A02F6"/>
    <w:rsid w:val="006A1D74"/>
    <w:rsid w:val="006A1EB0"/>
    <w:rsid w:val="006A1F0A"/>
    <w:rsid w:val="006A34C9"/>
    <w:rsid w:val="006A46F0"/>
    <w:rsid w:val="006A5755"/>
    <w:rsid w:val="006A60D2"/>
    <w:rsid w:val="006A65DF"/>
    <w:rsid w:val="006A773B"/>
    <w:rsid w:val="006B1246"/>
    <w:rsid w:val="006B138F"/>
    <w:rsid w:val="006B1406"/>
    <w:rsid w:val="006B1EB2"/>
    <w:rsid w:val="006B1F8A"/>
    <w:rsid w:val="006B1FB1"/>
    <w:rsid w:val="006B2990"/>
    <w:rsid w:val="006B3C6D"/>
    <w:rsid w:val="006B4326"/>
    <w:rsid w:val="006B4457"/>
    <w:rsid w:val="006B46DD"/>
    <w:rsid w:val="006B4989"/>
    <w:rsid w:val="006B597D"/>
    <w:rsid w:val="006B5C58"/>
    <w:rsid w:val="006B5CAB"/>
    <w:rsid w:val="006B5EE6"/>
    <w:rsid w:val="006B7FBB"/>
    <w:rsid w:val="006C0CAB"/>
    <w:rsid w:val="006C1CAB"/>
    <w:rsid w:val="006C2B0D"/>
    <w:rsid w:val="006C303E"/>
    <w:rsid w:val="006C3861"/>
    <w:rsid w:val="006C4038"/>
    <w:rsid w:val="006C4530"/>
    <w:rsid w:val="006C5A83"/>
    <w:rsid w:val="006C5ADA"/>
    <w:rsid w:val="006C61A5"/>
    <w:rsid w:val="006C66E6"/>
    <w:rsid w:val="006C7300"/>
    <w:rsid w:val="006D0154"/>
    <w:rsid w:val="006D050B"/>
    <w:rsid w:val="006D1894"/>
    <w:rsid w:val="006D197D"/>
    <w:rsid w:val="006D22BF"/>
    <w:rsid w:val="006D27FB"/>
    <w:rsid w:val="006D28C1"/>
    <w:rsid w:val="006D2F70"/>
    <w:rsid w:val="006D34C1"/>
    <w:rsid w:val="006D3CE1"/>
    <w:rsid w:val="006D5D6B"/>
    <w:rsid w:val="006D677C"/>
    <w:rsid w:val="006D733A"/>
    <w:rsid w:val="006D7A0F"/>
    <w:rsid w:val="006E01A9"/>
    <w:rsid w:val="006E07B9"/>
    <w:rsid w:val="006E0921"/>
    <w:rsid w:val="006E1D36"/>
    <w:rsid w:val="006E207E"/>
    <w:rsid w:val="006E3136"/>
    <w:rsid w:val="006E3A61"/>
    <w:rsid w:val="006E3F01"/>
    <w:rsid w:val="006E3F64"/>
    <w:rsid w:val="006E454E"/>
    <w:rsid w:val="006E4FCB"/>
    <w:rsid w:val="006E570A"/>
    <w:rsid w:val="006F0694"/>
    <w:rsid w:val="006F07CB"/>
    <w:rsid w:val="006F0D0A"/>
    <w:rsid w:val="006F113D"/>
    <w:rsid w:val="006F1344"/>
    <w:rsid w:val="006F1499"/>
    <w:rsid w:val="006F222A"/>
    <w:rsid w:val="006F26E9"/>
    <w:rsid w:val="006F3A55"/>
    <w:rsid w:val="006F43E1"/>
    <w:rsid w:val="006F4736"/>
    <w:rsid w:val="006F6502"/>
    <w:rsid w:val="006F6638"/>
    <w:rsid w:val="006F6C13"/>
    <w:rsid w:val="006F732E"/>
    <w:rsid w:val="00700870"/>
    <w:rsid w:val="00700B52"/>
    <w:rsid w:val="0070188E"/>
    <w:rsid w:val="0070193B"/>
    <w:rsid w:val="00702453"/>
    <w:rsid w:val="007037D4"/>
    <w:rsid w:val="007042E1"/>
    <w:rsid w:val="00704307"/>
    <w:rsid w:val="00704DCF"/>
    <w:rsid w:val="007050BB"/>
    <w:rsid w:val="0070605E"/>
    <w:rsid w:val="007104D3"/>
    <w:rsid w:val="00710755"/>
    <w:rsid w:val="0071087A"/>
    <w:rsid w:val="00710A7E"/>
    <w:rsid w:val="007133B6"/>
    <w:rsid w:val="007135E7"/>
    <w:rsid w:val="00714122"/>
    <w:rsid w:val="007161CC"/>
    <w:rsid w:val="007164A7"/>
    <w:rsid w:val="00717019"/>
    <w:rsid w:val="0071782C"/>
    <w:rsid w:val="0072104B"/>
    <w:rsid w:val="007216C9"/>
    <w:rsid w:val="00722D95"/>
    <w:rsid w:val="0072312A"/>
    <w:rsid w:val="00723984"/>
    <w:rsid w:val="00723ABB"/>
    <w:rsid w:val="00723F58"/>
    <w:rsid w:val="007242A5"/>
    <w:rsid w:val="007244B3"/>
    <w:rsid w:val="00724668"/>
    <w:rsid w:val="007247F2"/>
    <w:rsid w:val="00724B8C"/>
    <w:rsid w:val="0072534B"/>
    <w:rsid w:val="00725524"/>
    <w:rsid w:val="007261DB"/>
    <w:rsid w:val="0072756E"/>
    <w:rsid w:val="00727AE3"/>
    <w:rsid w:val="00727B42"/>
    <w:rsid w:val="00730542"/>
    <w:rsid w:val="00730A45"/>
    <w:rsid w:val="00730E3C"/>
    <w:rsid w:val="00730EFC"/>
    <w:rsid w:val="00731DA1"/>
    <w:rsid w:val="007337A0"/>
    <w:rsid w:val="00733978"/>
    <w:rsid w:val="00733CC8"/>
    <w:rsid w:val="0073612D"/>
    <w:rsid w:val="0073670F"/>
    <w:rsid w:val="00737251"/>
    <w:rsid w:val="00740DF7"/>
    <w:rsid w:val="00741605"/>
    <w:rsid w:val="0074171D"/>
    <w:rsid w:val="00741DB0"/>
    <w:rsid w:val="00743817"/>
    <w:rsid w:val="00743ADD"/>
    <w:rsid w:val="00743C37"/>
    <w:rsid w:val="00743DD5"/>
    <w:rsid w:val="0074458E"/>
    <w:rsid w:val="00744846"/>
    <w:rsid w:val="0074548C"/>
    <w:rsid w:val="0074574D"/>
    <w:rsid w:val="007470E9"/>
    <w:rsid w:val="00747334"/>
    <w:rsid w:val="00750F6D"/>
    <w:rsid w:val="00751422"/>
    <w:rsid w:val="00752156"/>
    <w:rsid w:val="0075288E"/>
    <w:rsid w:val="00753117"/>
    <w:rsid w:val="00753600"/>
    <w:rsid w:val="007538D5"/>
    <w:rsid w:val="0075434F"/>
    <w:rsid w:val="007558BC"/>
    <w:rsid w:val="00755A41"/>
    <w:rsid w:val="00755B15"/>
    <w:rsid w:val="00755BB0"/>
    <w:rsid w:val="00755D46"/>
    <w:rsid w:val="0075609A"/>
    <w:rsid w:val="007565C1"/>
    <w:rsid w:val="007567FF"/>
    <w:rsid w:val="00756B90"/>
    <w:rsid w:val="00756FCA"/>
    <w:rsid w:val="0075780B"/>
    <w:rsid w:val="00761C92"/>
    <w:rsid w:val="00761D8C"/>
    <w:rsid w:val="00763078"/>
    <w:rsid w:val="007636BD"/>
    <w:rsid w:val="00763C6D"/>
    <w:rsid w:val="00763EE3"/>
    <w:rsid w:val="00764680"/>
    <w:rsid w:val="007649F0"/>
    <w:rsid w:val="00764DCE"/>
    <w:rsid w:val="0076777F"/>
    <w:rsid w:val="00767CD2"/>
    <w:rsid w:val="0077014A"/>
    <w:rsid w:val="007704FC"/>
    <w:rsid w:val="00770C0C"/>
    <w:rsid w:val="00770D9F"/>
    <w:rsid w:val="00771264"/>
    <w:rsid w:val="007713EC"/>
    <w:rsid w:val="00771470"/>
    <w:rsid w:val="0077158B"/>
    <w:rsid w:val="0077167E"/>
    <w:rsid w:val="00772399"/>
    <w:rsid w:val="00773595"/>
    <w:rsid w:val="0077479C"/>
    <w:rsid w:val="007752E2"/>
    <w:rsid w:val="007756CA"/>
    <w:rsid w:val="00776723"/>
    <w:rsid w:val="0077687A"/>
    <w:rsid w:val="00776977"/>
    <w:rsid w:val="007773F5"/>
    <w:rsid w:val="00777CF0"/>
    <w:rsid w:val="00777E42"/>
    <w:rsid w:val="00780880"/>
    <w:rsid w:val="00780A56"/>
    <w:rsid w:val="00781BCA"/>
    <w:rsid w:val="00781BF6"/>
    <w:rsid w:val="00781C43"/>
    <w:rsid w:val="00782210"/>
    <w:rsid w:val="007826F7"/>
    <w:rsid w:val="00782A26"/>
    <w:rsid w:val="007837FF"/>
    <w:rsid w:val="00784554"/>
    <w:rsid w:val="00784D2B"/>
    <w:rsid w:val="00784E0D"/>
    <w:rsid w:val="007855EB"/>
    <w:rsid w:val="007876AF"/>
    <w:rsid w:val="007906D5"/>
    <w:rsid w:val="00790BE1"/>
    <w:rsid w:val="0079121B"/>
    <w:rsid w:val="00791666"/>
    <w:rsid w:val="00791915"/>
    <w:rsid w:val="00791C6B"/>
    <w:rsid w:val="00791C75"/>
    <w:rsid w:val="00791DFE"/>
    <w:rsid w:val="00792176"/>
    <w:rsid w:val="007921B9"/>
    <w:rsid w:val="007922AC"/>
    <w:rsid w:val="007922D3"/>
    <w:rsid w:val="00792BEB"/>
    <w:rsid w:val="00793407"/>
    <w:rsid w:val="0079391B"/>
    <w:rsid w:val="00793E58"/>
    <w:rsid w:val="00794B83"/>
    <w:rsid w:val="0079531D"/>
    <w:rsid w:val="00795686"/>
    <w:rsid w:val="00796A0A"/>
    <w:rsid w:val="00796DD9"/>
    <w:rsid w:val="007972D3"/>
    <w:rsid w:val="007973E2"/>
    <w:rsid w:val="007A0060"/>
    <w:rsid w:val="007A0CB3"/>
    <w:rsid w:val="007A23C8"/>
    <w:rsid w:val="007A2968"/>
    <w:rsid w:val="007A29F6"/>
    <w:rsid w:val="007A324F"/>
    <w:rsid w:val="007A41A0"/>
    <w:rsid w:val="007A41D1"/>
    <w:rsid w:val="007A4F9A"/>
    <w:rsid w:val="007A5989"/>
    <w:rsid w:val="007A7F91"/>
    <w:rsid w:val="007B059C"/>
    <w:rsid w:val="007B0D90"/>
    <w:rsid w:val="007B16B0"/>
    <w:rsid w:val="007B20F9"/>
    <w:rsid w:val="007B3506"/>
    <w:rsid w:val="007B3D5D"/>
    <w:rsid w:val="007B46A7"/>
    <w:rsid w:val="007B4860"/>
    <w:rsid w:val="007B4A6A"/>
    <w:rsid w:val="007B520B"/>
    <w:rsid w:val="007B55EF"/>
    <w:rsid w:val="007B5ED6"/>
    <w:rsid w:val="007B5F97"/>
    <w:rsid w:val="007B6015"/>
    <w:rsid w:val="007B661B"/>
    <w:rsid w:val="007B78F2"/>
    <w:rsid w:val="007B7E2C"/>
    <w:rsid w:val="007C0C77"/>
    <w:rsid w:val="007C0F2B"/>
    <w:rsid w:val="007C1B16"/>
    <w:rsid w:val="007C3741"/>
    <w:rsid w:val="007C4F85"/>
    <w:rsid w:val="007C563C"/>
    <w:rsid w:val="007C6487"/>
    <w:rsid w:val="007C6B71"/>
    <w:rsid w:val="007C7972"/>
    <w:rsid w:val="007D037A"/>
    <w:rsid w:val="007D1188"/>
    <w:rsid w:val="007D1256"/>
    <w:rsid w:val="007D2C51"/>
    <w:rsid w:val="007D2E9D"/>
    <w:rsid w:val="007D2EF4"/>
    <w:rsid w:val="007D40B0"/>
    <w:rsid w:val="007D4680"/>
    <w:rsid w:val="007D4B0D"/>
    <w:rsid w:val="007D5270"/>
    <w:rsid w:val="007D7891"/>
    <w:rsid w:val="007D7A53"/>
    <w:rsid w:val="007E065C"/>
    <w:rsid w:val="007E1863"/>
    <w:rsid w:val="007E232C"/>
    <w:rsid w:val="007E4C46"/>
    <w:rsid w:val="007E61FC"/>
    <w:rsid w:val="007F1F6C"/>
    <w:rsid w:val="007F3165"/>
    <w:rsid w:val="007F550E"/>
    <w:rsid w:val="007F5650"/>
    <w:rsid w:val="007F74B2"/>
    <w:rsid w:val="00800B11"/>
    <w:rsid w:val="00801223"/>
    <w:rsid w:val="00801DFF"/>
    <w:rsid w:val="008036A5"/>
    <w:rsid w:val="00803C45"/>
    <w:rsid w:val="00803E95"/>
    <w:rsid w:val="008044DE"/>
    <w:rsid w:val="008048FE"/>
    <w:rsid w:val="00804E5D"/>
    <w:rsid w:val="00804EC8"/>
    <w:rsid w:val="0080534A"/>
    <w:rsid w:val="008062B6"/>
    <w:rsid w:val="00806855"/>
    <w:rsid w:val="0081080E"/>
    <w:rsid w:val="00811178"/>
    <w:rsid w:val="00811D5C"/>
    <w:rsid w:val="00811E58"/>
    <w:rsid w:val="00812A3A"/>
    <w:rsid w:val="00812ACA"/>
    <w:rsid w:val="008135DB"/>
    <w:rsid w:val="008136F6"/>
    <w:rsid w:val="00814514"/>
    <w:rsid w:val="00815C01"/>
    <w:rsid w:val="00815DB6"/>
    <w:rsid w:val="0081658B"/>
    <w:rsid w:val="0081660E"/>
    <w:rsid w:val="00817594"/>
    <w:rsid w:val="008177E5"/>
    <w:rsid w:val="008179A3"/>
    <w:rsid w:val="00817BAE"/>
    <w:rsid w:val="00820C3F"/>
    <w:rsid w:val="00821B8C"/>
    <w:rsid w:val="00821CA3"/>
    <w:rsid w:val="00821F36"/>
    <w:rsid w:val="00821FD0"/>
    <w:rsid w:val="0082247B"/>
    <w:rsid w:val="00822F43"/>
    <w:rsid w:val="0082330D"/>
    <w:rsid w:val="00823848"/>
    <w:rsid w:val="00823F4C"/>
    <w:rsid w:val="0082500C"/>
    <w:rsid w:val="008254AA"/>
    <w:rsid w:val="00825B00"/>
    <w:rsid w:val="008264E8"/>
    <w:rsid w:val="00827575"/>
    <w:rsid w:val="008276DE"/>
    <w:rsid w:val="0082795F"/>
    <w:rsid w:val="00827E41"/>
    <w:rsid w:val="00832358"/>
    <w:rsid w:val="008325C2"/>
    <w:rsid w:val="00832A0C"/>
    <w:rsid w:val="00833568"/>
    <w:rsid w:val="00834EC3"/>
    <w:rsid w:val="00836B76"/>
    <w:rsid w:val="0083774B"/>
    <w:rsid w:val="00837A4C"/>
    <w:rsid w:val="008401B6"/>
    <w:rsid w:val="00840EB2"/>
    <w:rsid w:val="00841F59"/>
    <w:rsid w:val="0084329F"/>
    <w:rsid w:val="0084394C"/>
    <w:rsid w:val="00843B83"/>
    <w:rsid w:val="00843F44"/>
    <w:rsid w:val="008457A8"/>
    <w:rsid w:val="00845B46"/>
    <w:rsid w:val="00845BA8"/>
    <w:rsid w:val="008460BA"/>
    <w:rsid w:val="008462E0"/>
    <w:rsid w:val="00846622"/>
    <w:rsid w:val="00846897"/>
    <w:rsid w:val="00846B46"/>
    <w:rsid w:val="00846CC9"/>
    <w:rsid w:val="00847078"/>
    <w:rsid w:val="00847F9D"/>
    <w:rsid w:val="00850309"/>
    <w:rsid w:val="00850A6D"/>
    <w:rsid w:val="00851418"/>
    <w:rsid w:val="008514F5"/>
    <w:rsid w:val="00851E81"/>
    <w:rsid w:val="00852AC3"/>
    <w:rsid w:val="00852D46"/>
    <w:rsid w:val="00854546"/>
    <w:rsid w:val="0085616F"/>
    <w:rsid w:val="008561C8"/>
    <w:rsid w:val="0085637F"/>
    <w:rsid w:val="00856538"/>
    <w:rsid w:val="00860019"/>
    <w:rsid w:val="00860AC4"/>
    <w:rsid w:val="00860FF7"/>
    <w:rsid w:val="00861CBE"/>
    <w:rsid w:val="00862517"/>
    <w:rsid w:val="00863981"/>
    <w:rsid w:val="008639EA"/>
    <w:rsid w:val="00865DD3"/>
    <w:rsid w:val="00866357"/>
    <w:rsid w:val="008665C3"/>
    <w:rsid w:val="008665FA"/>
    <w:rsid w:val="008666EC"/>
    <w:rsid w:val="00866CCE"/>
    <w:rsid w:val="00867525"/>
    <w:rsid w:val="008700CB"/>
    <w:rsid w:val="0087032F"/>
    <w:rsid w:val="0087035A"/>
    <w:rsid w:val="00870DB2"/>
    <w:rsid w:val="008716DE"/>
    <w:rsid w:val="00871905"/>
    <w:rsid w:val="00871A74"/>
    <w:rsid w:val="00871BBD"/>
    <w:rsid w:val="0087283F"/>
    <w:rsid w:val="00872F40"/>
    <w:rsid w:val="00875DA8"/>
    <w:rsid w:val="00875E9F"/>
    <w:rsid w:val="00876AA2"/>
    <w:rsid w:val="00876C6F"/>
    <w:rsid w:val="0087719A"/>
    <w:rsid w:val="0087745B"/>
    <w:rsid w:val="008815B9"/>
    <w:rsid w:val="0088212D"/>
    <w:rsid w:val="00882BF6"/>
    <w:rsid w:val="00882BFA"/>
    <w:rsid w:val="00883052"/>
    <w:rsid w:val="008833D9"/>
    <w:rsid w:val="00883B9D"/>
    <w:rsid w:val="00884B4E"/>
    <w:rsid w:val="00885D56"/>
    <w:rsid w:val="008865FC"/>
    <w:rsid w:val="00887B35"/>
    <w:rsid w:val="00890762"/>
    <w:rsid w:val="008909DD"/>
    <w:rsid w:val="00890B46"/>
    <w:rsid w:val="0089146F"/>
    <w:rsid w:val="0089209E"/>
    <w:rsid w:val="008924E0"/>
    <w:rsid w:val="00893018"/>
    <w:rsid w:val="00893C15"/>
    <w:rsid w:val="0089439F"/>
    <w:rsid w:val="00894AA1"/>
    <w:rsid w:val="00894F16"/>
    <w:rsid w:val="00895151"/>
    <w:rsid w:val="00895805"/>
    <w:rsid w:val="008962EB"/>
    <w:rsid w:val="0089644E"/>
    <w:rsid w:val="00896A77"/>
    <w:rsid w:val="00897B93"/>
    <w:rsid w:val="008A0724"/>
    <w:rsid w:val="008A0F32"/>
    <w:rsid w:val="008A1055"/>
    <w:rsid w:val="008A118F"/>
    <w:rsid w:val="008A1768"/>
    <w:rsid w:val="008A1797"/>
    <w:rsid w:val="008A2CB2"/>
    <w:rsid w:val="008A3678"/>
    <w:rsid w:val="008A4B97"/>
    <w:rsid w:val="008A4BDE"/>
    <w:rsid w:val="008A5E85"/>
    <w:rsid w:val="008A61D2"/>
    <w:rsid w:val="008A688C"/>
    <w:rsid w:val="008B04E3"/>
    <w:rsid w:val="008B0C43"/>
    <w:rsid w:val="008B117B"/>
    <w:rsid w:val="008B16D6"/>
    <w:rsid w:val="008B1BC2"/>
    <w:rsid w:val="008B1C1E"/>
    <w:rsid w:val="008B414C"/>
    <w:rsid w:val="008B5F92"/>
    <w:rsid w:val="008B656F"/>
    <w:rsid w:val="008B718D"/>
    <w:rsid w:val="008B74D5"/>
    <w:rsid w:val="008B7F22"/>
    <w:rsid w:val="008C00F6"/>
    <w:rsid w:val="008C06CF"/>
    <w:rsid w:val="008C142A"/>
    <w:rsid w:val="008C3A57"/>
    <w:rsid w:val="008C3B1F"/>
    <w:rsid w:val="008C425B"/>
    <w:rsid w:val="008C453A"/>
    <w:rsid w:val="008C4D71"/>
    <w:rsid w:val="008C5D26"/>
    <w:rsid w:val="008C6151"/>
    <w:rsid w:val="008C647B"/>
    <w:rsid w:val="008C6681"/>
    <w:rsid w:val="008C6856"/>
    <w:rsid w:val="008C6B2F"/>
    <w:rsid w:val="008D0C46"/>
    <w:rsid w:val="008D17E9"/>
    <w:rsid w:val="008D1CA3"/>
    <w:rsid w:val="008D24E8"/>
    <w:rsid w:val="008D2663"/>
    <w:rsid w:val="008D31CE"/>
    <w:rsid w:val="008D32C9"/>
    <w:rsid w:val="008D34DC"/>
    <w:rsid w:val="008D4906"/>
    <w:rsid w:val="008D4E84"/>
    <w:rsid w:val="008D613B"/>
    <w:rsid w:val="008D642D"/>
    <w:rsid w:val="008D68D9"/>
    <w:rsid w:val="008D6B5F"/>
    <w:rsid w:val="008D798F"/>
    <w:rsid w:val="008D7F45"/>
    <w:rsid w:val="008E0049"/>
    <w:rsid w:val="008E043D"/>
    <w:rsid w:val="008E0D23"/>
    <w:rsid w:val="008E1279"/>
    <w:rsid w:val="008E14C6"/>
    <w:rsid w:val="008E1F98"/>
    <w:rsid w:val="008E2294"/>
    <w:rsid w:val="008E22B0"/>
    <w:rsid w:val="008E3061"/>
    <w:rsid w:val="008E3B61"/>
    <w:rsid w:val="008E4CFA"/>
    <w:rsid w:val="008E4D6E"/>
    <w:rsid w:val="008E5461"/>
    <w:rsid w:val="008E6377"/>
    <w:rsid w:val="008E723D"/>
    <w:rsid w:val="008E7250"/>
    <w:rsid w:val="008E72BC"/>
    <w:rsid w:val="008F0249"/>
    <w:rsid w:val="008F0B44"/>
    <w:rsid w:val="008F1A5D"/>
    <w:rsid w:val="008F29A9"/>
    <w:rsid w:val="008F304C"/>
    <w:rsid w:val="008F3B70"/>
    <w:rsid w:val="008F4BE4"/>
    <w:rsid w:val="008F4CC4"/>
    <w:rsid w:val="008F5113"/>
    <w:rsid w:val="008F5409"/>
    <w:rsid w:val="008F5FA0"/>
    <w:rsid w:val="008F609C"/>
    <w:rsid w:val="008F6EAC"/>
    <w:rsid w:val="008F6EB8"/>
    <w:rsid w:val="008F736A"/>
    <w:rsid w:val="008F76D5"/>
    <w:rsid w:val="008F7CD2"/>
    <w:rsid w:val="008F7F59"/>
    <w:rsid w:val="009015B6"/>
    <w:rsid w:val="00901742"/>
    <w:rsid w:val="00902091"/>
    <w:rsid w:val="00902D72"/>
    <w:rsid w:val="009031EB"/>
    <w:rsid w:val="00903666"/>
    <w:rsid w:val="009038EE"/>
    <w:rsid w:val="00903C50"/>
    <w:rsid w:val="009041FE"/>
    <w:rsid w:val="00904B89"/>
    <w:rsid w:val="00904EC5"/>
    <w:rsid w:val="009052AB"/>
    <w:rsid w:val="00905A30"/>
    <w:rsid w:val="009064BC"/>
    <w:rsid w:val="00906EB2"/>
    <w:rsid w:val="009118ED"/>
    <w:rsid w:val="00912228"/>
    <w:rsid w:val="009123EB"/>
    <w:rsid w:val="00912C1F"/>
    <w:rsid w:val="00913206"/>
    <w:rsid w:val="00914451"/>
    <w:rsid w:val="009144D8"/>
    <w:rsid w:val="00914E4C"/>
    <w:rsid w:val="00914EB8"/>
    <w:rsid w:val="009169E8"/>
    <w:rsid w:val="009220A4"/>
    <w:rsid w:val="009227ED"/>
    <w:rsid w:val="00922DDA"/>
    <w:rsid w:val="00923C29"/>
    <w:rsid w:val="00927FBA"/>
    <w:rsid w:val="009303E9"/>
    <w:rsid w:val="00930C04"/>
    <w:rsid w:val="00930D21"/>
    <w:rsid w:val="0093129A"/>
    <w:rsid w:val="00931C87"/>
    <w:rsid w:val="00933456"/>
    <w:rsid w:val="00933AF1"/>
    <w:rsid w:val="00933D27"/>
    <w:rsid w:val="00933E34"/>
    <w:rsid w:val="00933FE0"/>
    <w:rsid w:val="009347A0"/>
    <w:rsid w:val="009360BD"/>
    <w:rsid w:val="009362B9"/>
    <w:rsid w:val="009368B1"/>
    <w:rsid w:val="00936997"/>
    <w:rsid w:val="009375EA"/>
    <w:rsid w:val="00937B70"/>
    <w:rsid w:val="00937E79"/>
    <w:rsid w:val="0094093A"/>
    <w:rsid w:val="009409F9"/>
    <w:rsid w:val="00941191"/>
    <w:rsid w:val="00941740"/>
    <w:rsid w:val="0094179D"/>
    <w:rsid w:val="00941B88"/>
    <w:rsid w:val="00941DE5"/>
    <w:rsid w:val="00941F77"/>
    <w:rsid w:val="00942830"/>
    <w:rsid w:val="00942BCE"/>
    <w:rsid w:val="00943C0E"/>
    <w:rsid w:val="009445E7"/>
    <w:rsid w:val="0094469E"/>
    <w:rsid w:val="00944B4C"/>
    <w:rsid w:val="00944BAF"/>
    <w:rsid w:val="0094617B"/>
    <w:rsid w:val="009465A9"/>
    <w:rsid w:val="00947A29"/>
    <w:rsid w:val="009503F0"/>
    <w:rsid w:val="00950908"/>
    <w:rsid w:val="009517EE"/>
    <w:rsid w:val="00952CB7"/>
    <w:rsid w:val="00953393"/>
    <w:rsid w:val="00954A42"/>
    <w:rsid w:val="0095584E"/>
    <w:rsid w:val="00955890"/>
    <w:rsid w:val="009601DF"/>
    <w:rsid w:val="009615E3"/>
    <w:rsid w:val="00961621"/>
    <w:rsid w:val="00961D22"/>
    <w:rsid w:val="0096216A"/>
    <w:rsid w:val="0096313E"/>
    <w:rsid w:val="0096372A"/>
    <w:rsid w:val="00963B32"/>
    <w:rsid w:val="00963C44"/>
    <w:rsid w:val="00963CEE"/>
    <w:rsid w:val="009643BD"/>
    <w:rsid w:val="00964BAF"/>
    <w:rsid w:val="0096546B"/>
    <w:rsid w:val="00965FA5"/>
    <w:rsid w:val="0096666F"/>
    <w:rsid w:val="0097051D"/>
    <w:rsid w:val="00970DBD"/>
    <w:rsid w:val="0097144C"/>
    <w:rsid w:val="00971E5D"/>
    <w:rsid w:val="00972386"/>
    <w:rsid w:val="00972BD6"/>
    <w:rsid w:val="00972D76"/>
    <w:rsid w:val="009730C1"/>
    <w:rsid w:val="00974AB3"/>
    <w:rsid w:val="00974E28"/>
    <w:rsid w:val="00975B65"/>
    <w:rsid w:val="00977763"/>
    <w:rsid w:val="00980378"/>
    <w:rsid w:val="00980510"/>
    <w:rsid w:val="00980807"/>
    <w:rsid w:val="00983267"/>
    <w:rsid w:val="00983D73"/>
    <w:rsid w:val="009842C2"/>
    <w:rsid w:val="0098432D"/>
    <w:rsid w:val="00985F9F"/>
    <w:rsid w:val="009866FF"/>
    <w:rsid w:val="00986ED9"/>
    <w:rsid w:val="009901BE"/>
    <w:rsid w:val="00990D60"/>
    <w:rsid w:val="00990DF8"/>
    <w:rsid w:val="009914C2"/>
    <w:rsid w:val="009914FC"/>
    <w:rsid w:val="0099245A"/>
    <w:rsid w:val="009925B7"/>
    <w:rsid w:val="0099269A"/>
    <w:rsid w:val="00993C45"/>
    <w:rsid w:val="009944BA"/>
    <w:rsid w:val="0099467B"/>
    <w:rsid w:val="0099484B"/>
    <w:rsid w:val="00995226"/>
    <w:rsid w:val="00995A3B"/>
    <w:rsid w:val="00996105"/>
    <w:rsid w:val="0099731F"/>
    <w:rsid w:val="00997761"/>
    <w:rsid w:val="00997BA9"/>
    <w:rsid w:val="009A090C"/>
    <w:rsid w:val="009A1497"/>
    <w:rsid w:val="009A2198"/>
    <w:rsid w:val="009A2D2B"/>
    <w:rsid w:val="009A33F5"/>
    <w:rsid w:val="009A4A53"/>
    <w:rsid w:val="009A4CA5"/>
    <w:rsid w:val="009A7269"/>
    <w:rsid w:val="009A7E98"/>
    <w:rsid w:val="009B1A86"/>
    <w:rsid w:val="009B2258"/>
    <w:rsid w:val="009B3AD5"/>
    <w:rsid w:val="009B4578"/>
    <w:rsid w:val="009B47C6"/>
    <w:rsid w:val="009B47FF"/>
    <w:rsid w:val="009B4B06"/>
    <w:rsid w:val="009B4B77"/>
    <w:rsid w:val="009B68C0"/>
    <w:rsid w:val="009C04B3"/>
    <w:rsid w:val="009C17B9"/>
    <w:rsid w:val="009C21B5"/>
    <w:rsid w:val="009C2726"/>
    <w:rsid w:val="009C2DE2"/>
    <w:rsid w:val="009C2E58"/>
    <w:rsid w:val="009C34D0"/>
    <w:rsid w:val="009C45FA"/>
    <w:rsid w:val="009C5E6C"/>
    <w:rsid w:val="009C66D6"/>
    <w:rsid w:val="009C6948"/>
    <w:rsid w:val="009C7823"/>
    <w:rsid w:val="009D067B"/>
    <w:rsid w:val="009D06C6"/>
    <w:rsid w:val="009D1991"/>
    <w:rsid w:val="009D2072"/>
    <w:rsid w:val="009D2709"/>
    <w:rsid w:val="009D29A9"/>
    <w:rsid w:val="009D2BD9"/>
    <w:rsid w:val="009D33CE"/>
    <w:rsid w:val="009D36FA"/>
    <w:rsid w:val="009D3C0D"/>
    <w:rsid w:val="009D50DE"/>
    <w:rsid w:val="009D7936"/>
    <w:rsid w:val="009E0745"/>
    <w:rsid w:val="009E12A1"/>
    <w:rsid w:val="009E1F38"/>
    <w:rsid w:val="009E40D3"/>
    <w:rsid w:val="009E6530"/>
    <w:rsid w:val="009E6F2F"/>
    <w:rsid w:val="009E7EEC"/>
    <w:rsid w:val="009F09C0"/>
    <w:rsid w:val="009F0CB7"/>
    <w:rsid w:val="009F1B43"/>
    <w:rsid w:val="009F1E65"/>
    <w:rsid w:val="009F26CF"/>
    <w:rsid w:val="009F3075"/>
    <w:rsid w:val="009F3CC5"/>
    <w:rsid w:val="009F3D94"/>
    <w:rsid w:val="009F3F13"/>
    <w:rsid w:val="009F4306"/>
    <w:rsid w:val="009F4D5E"/>
    <w:rsid w:val="009F652F"/>
    <w:rsid w:val="009F7072"/>
    <w:rsid w:val="00A00070"/>
    <w:rsid w:val="00A000FA"/>
    <w:rsid w:val="00A012BD"/>
    <w:rsid w:val="00A01308"/>
    <w:rsid w:val="00A02963"/>
    <w:rsid w:val="00A02CF4"/>
    <w:rsid w:val="00A03508"/>
    <w:rsid w:val="00A04580"/>
    <w:rsid w:val="00A04A1A"/>
    <w:rsid w:val="00A04FCB"/>
    <w:rsid w:val="00A050C5"/>
    <w:rsid w:val="00A0588C"/>
    <w:rsid w:val="00A1031A"/>
    <w:rsid w:val="00A11615"/>
    <w:rsid w:val="00A12063"/>
    <w:rsid w:val="00A123BC"/>
    <w:rsid w:val="00A12E3F"/>
    <w:rsid w:val="00A136AD"/>
    <w:rsid w:val="00A13B0F"/>
    <w:rsid w:val="00A13C10"/>
    <w:rsid w:val="00A14083"/>
    <w:rsid w:val="00A145C1"/>
    <w:rsid w:val="00A163EC"/>
    <w:rsid w:val="00A179FE"/>
    <w:rsid w:val="00A204A5"/>
    <w:rsid w:val="00A21A8C"/>
    <w:rsid w:val="00A21DB5"/>
    <w:rsid w:val="00A21E77"/>
    <w:rsid w:val="00A2366F"/>
    <w:rsid w:val="00A24C0E"/>
    <w:rsid w:val="00A26F9B"/>
    <w:rsid w:val="00A2721B"/>
    <w:rsid w:val="00A27ACF"/>
    <w:rsid w:val="00A305FD"/>
    <w:rsid w:val="00A30D58"/>
    <w:rsid w:val="00A31703"/>
    <w:rsid w:val="00A31814"/>
    <w:rsid w:val="00A31D7D"/>
    <w:rsid w:val="00A32093"/>
    <w:rsid w:val="00A321E5"/>
    <w:rsid w:val="00A335C8"/>
    <w:rsid w:val="00A33AB7"/>
    <w:rsid w:val="00A33BC8"/>
    <w:rsid w:val="00A343AF"/>
    <w:rsid w:val="00A348E9"/>
    <w:rsid w:val="00A372CE"/>
    <w:rsid w:val="00A37E50"/>
    <w:rsid w:val="00A401D3"/>
    <w:rsid w:val="00A40A14"/>
    <w:rsid w:val="00A41981"/>
    <w:rsid w:val="00A41D34"/>
    <w:rsid w:val="00A42D46"/>
    <w:rsid w:val="00A43022"/>
    <w:rsid w:val="00A44604"/>
    <w:rsid w:val="00A44E17"/>
    <w:rsid w:val="00A459C1"/>
    <w:rsid w:val="00A459C6"/>
    <w:rsid w:val="00A46416"/>
    <w:rsid w:val="00A46AB3"/>
    <w:rsid w:val="00A46E54"/>
    <w:rsid w:val="00A475C4"/>
    <w:rsid w:val="00A504F6"/>
    <w:rsid w:val="00A5089A"/>
    <w:rsid w:val="00A50B15"/>
    <w:rsid w:val="00A50DE4"/>
    <w:rsid w:val="00A510A4"/>
    <w:rsid w:val="00A55F07"/>
    <w:rsid w:val="00A55FB1"/>
    <w:rsid w:val="00A56209"/>
    <w:rsid w:val="00A576ED"/>
    <w:rsid w:val="00A5774A"/>
    <w:rsid w:val="00A57820"/>
    <w:rsid w:val="00A5790A"/>
    <w:rsid w:val="00A61ABE"/>
    <w:rsid w:val="00A61C2B"/>
    <w:rsid w:val="00A62F8B"/>
    <w:rsid w:val="00A63237"/>
    <w:rsid w:val="00A6390D"/>
    <w:rsid w:val="00A64E2F"/>
    <w:rsid w:val="00A651BA"/>
    <w:rsid w:val="00A65715"/>
    <w:rsid w:val="00A65C73"/>
    <w:rsid w:val="00A65E02"/>
    <w:rsid w:val="00A66300"/>
    <w:rsid w:val="00A66323"/>
    <w:rsid w:val="00A666C2"/>
    <w:rsid w:val="00A673D6"/>
    <w:rsid w:val="00A67D44"/>
    <w:rsid w:val="00A7178C"/>
    <w:rsid w:val="00A71F2D"/>
    <w:rsid w:val="00A71FDD"/>
    <w:rsid w:val="00A723A3"/>
    <w:rsid w:val="00A72C51"/>
    <w:rsid w:val="00A7392C"/>
    <w:rsid w:val="00A74DAC"/>
    <w:rsid w:val="00A74DBC"/>
    <w:rsid w:val="00A74EA0"/>
    <w:rsid w:val="00A7569B"/>
    <w:rsid w:val="00A7749C"/>
    <w:rsid w:val="00A80B8E"/>
    <w:rsid w:val="00A81FE6"/>
    <w:rsid w:val="00A8287A"/>
    <w:rsid w:val="00A8351A"/>
    <w:rsid w:val="00A83CCF"/>
    <w:rsid w:val="00A83DCE"/>
    <w:rsid w:val="00A84495"/>
    <w:rsid w:val="00A845F6"/>
    <w:rsid w:val="00A84B51"/>
    <w:rsid w:val="00A85E96"/>
    <w:rsid w:val="00A87480"/>
    <w:rsid w:val="00A90257"/>
    <w:rsid w:val="00A90B7F"/>
    <w:rsid w:val="00A911D1"/>
    <w:rsid w:val="00A91B49"/>
    <w:rsid w:val="00A92059"/>
    <w:rsid w:val="00A921B6"/>
    <w:rsid w:val="00A924D2"/>
    <w:rsid w:val="00A92794"/>
    <w:rsid w:val="00A938C0"/>
    <w:rsid w:val="00A942FF"/>
    <w:rsid w:val="00A95638"/>
    <w:rsid w:val="00A96C2B"/>
    <w:rsid w:val="00AA1D14"/>
    <w:rsid w:val="00AA2321"/>
    <w:rsid w:val="00AA2B25"/>
    <w:rsid w:val="00AA31A6"/>
    <w:rsid w:val="00AA3E09"/>
    <w:rsid w:val="00AA3FB7"/>
    <w:rsid w:val="00AA48A9"/>
    <w:rsid w:val="00AA4D91"/>
    <w:rsid w:val="00AA4D9B"/>
    <w:rsid w:val="00AA53A0"/>
    <w:rsid w:val="00AA675F"/>
    <w:rsid w:val="00AA6CA5"/>
    <w:rsid w:val="00AB066C"/>
    <w:rsid w:val="00AB087F"/>
    <w:rsid w:val="00AB0CBD"/>
    <w:rsid w:val="00AB120E"/>
    <w:rsid w:val="00AB14DC"/>
    <w:rsid w:val="00AB19E4"/>
    <w:rsid w:val="00AB20B1"/>
    <w:rsid w:val="00AB2478"/>
    <w:rsid w:val="00AB2AED"/>
    <w:rsid w:val="00AB3B94"/>
    <w:rsid w:val="00AB3E6D"/>
    <w:rsid w:val="00AB402B"/>
    <w:rsid w:val="00AB4E21"/>
    <w:rsid w:val="00AB69F7"/>
    <w:rsid w:val="00AC029E"/>
    <w:rsid w:val="00AC0BFC"/>
    <w:rsid w:val="00AC0FDD"/>
    <w:rsid w:val="00AC1A65"/>
    <w:rsid w:val="00AC2BE0"/>
    <w:rsid w:val="00AC2D7D"/>
    <w:rsid w:val="00AC4360"/>
    <w:rsid w:val="00AC4B13"/>
    <w:rsid w:val="00AC5405"/>
    <w:rsid w:val="00AC5FA5"/>
    <w:rsid w:val="00AC5FEC"/>
    <w:rsid w:val="00AC788B"/>
    <w:rsid w:val="00AD09A5"/>
    <w:rsid w:val="00AD14D8"/>
    <w:rsid w:val="00AD1A9B"/>
    <w:rsid w:val="00AD219B"/>
    <w:rsid w:val="00AD289C"/>
    <w:rsid w:val="00AD2CA8"/>
    <w:rsid w:val="00AD355E"/>
    <w:rsid w:val="00AD3D10"/>
    <w:rsid w:val="00AD4DC6"/>
    <w:rsid w:val="00AD69D1"/>
    <w:rsid w:val="00AD7036"/>
    <w:rsid w:val="00AD729C"/>
    <w:rsid w:val="00AE110C"/>
    <w:rsid w:val="00AE1325"/>
    <w:rsid w:val="00AE35AA"/>
    <w:rsid w:val="00AE38A0"/>
    <w:rsid w:val="00AE46BA"/>
    <w:rsid w:val="00AE4C1B"/>
    <w:rsid w:val="00AE664B"/>
    <w:rsid w:val="00AE6BEA"/>
    <w:rsid w:val="00AF0A4F"/>
    <w:rsid w:val="00AF1DCE"/>
    <w:rsid w:val="00AF2807"/>
    <w:rsid w:val="00AF36CE"/>
    <w:rsid w:val="00AF387B"/>
    <w:rsid w:val="00AF39C5"/>
    <w:rsid w:val="00AF3CAA"/>
    <w:rsid w:val="00AF43B0"/>
    <w:rsid w:val="00AF4539"/>
    <w:rsid w:val="00AF4D50"/>
    <w:rsid w:val="00AF667B"/>
    <w:rsid w:val="00AF7BA5"/>
    <w:rsid w:val="00AF7CE6"/>
    <w:rsid w:val="00B006A4"/>
    <w:rsid w:val="00B01587"/>
    <w:rsid w:val="00B0178A"/>
    <w:rsid w:val="00B01A51"/>
    <w:rsid w:val="00B02ABC"/>
    <w:rsid w:val="00B03045"/>
    <w:rsid w:val="00B03BDF"/>
    <w:rsid w:val="00B046E7"/>
    <w:rsid w:val="00B04A32"/>
    <w:rsid w:val="00B05AD9"/>
    <w:rsid w:val="00B05EF1"/>
    <w:rsid w:val="00B0634E"/>
    <w:rsid w:val="00B06BBE"/>
    <w:rsid w:val="00B0758E"/>
    <w:rsid w:val="00B11866"/>
    <w:rsid w:val="00B11BAD"/>
    <w:rsid w:val="00B120EB"/>
    <w:rsid w:val="00B12AE6"/>
    <w:rsid w:val="00B12DE9"/>
    <w:rsid w:val="00B15163"/>
    <w:rsid w:val="00B1619D"/>
    <w:rsid w:val="00B17002"/>
    <w:rsid w:val="00B20DB1"/>
    <w:rsid w:val="00B22E81"/>
    <w:rsid w:val="00B2305E"/>
    <w:rsid w:val="00B25154"/>
    <w:rsid w:val="00B252AE"/>
    <w:rsid w:val="00B258C4"/>
    <w:rsid w:val="00B266E2"/>
    <w:rsid w:val="00B279AA"/>
    <w:rsid w:val="00B30070"/>
    <w:rsid w:val="00B30A2B"/>
    <w:rsid w:val="00B31AA0"/>
    <w:rsid w:val="00B31EF9"/>
    <w:rsid w:val="00B327DF"/>
    <w:rsid w:val="00B33673"/>
    <w:rsid w:val="00B33B75"/>
    <w:rsid w:val="00B3404A"/>
    <w:rsid w:val="00B340CE"/>
    <w:rsid w:val="00B340EC"/>
    <w:rsid w:val="00B344C1"/>
    <w:rsid w:val="00B346E3"/>
    <w:rsid w:val="00B35A43"/>
    <w:rsid w:val="00B36244"/>
    <w:rsid w:val="00B36336"/>
    <w:rsid w:val="00B36641"/>
    <w:rsid w:val="00B371BD"/>
    <w:rsid w:val="00B40875"/>
    <w:rsid w:val="00B40AD2"/>
    <w:rsid w:val="00B410C7"/>
    <w:rsid w:val="00B413DD"/>
    <w:rsid w:val="00B413F5"/>
    <w:rsid w:val="00B423F9"/>
    <w:rsid w:val="00B42B48"/>
    <w:rsid w:val="00B42BD3"/>
    <w:rsid w:val="00B43705"/>
    <w:rsid w:val="00B44049"/>
    <w:rsid w:val="00B4509A"/>
    <w:rsid w:val="00B45139"/>
    <w:rsid w:val="00B47106"/>
    <w:rsid w:val="00B478D4"/>
    <w:rsid w:val="00B51D20"/>
    <w:rsid w:val="00B5216E"/>
    <w:rsid w:val="00B5355E"/>
    <w:rsid w:val="00B53BA9"/>
    <w:rsid w:val="00B53D4B"/>
    <w:rsid w:val="00B54040"/>
    <w:rsid w:val="00B540FE"/>
    <w:rsid w:val="00B542A2"/>
    <w:rsid w:val="00B54D4E"/>
    <w:rsid w:val="00B550D4"/>
    <w:rsid w:val="00B55BD2"/>
    <w:rsid w:val="00B563FF"/>
    <w:rsid w:val="00B566C2"/>
    <w:rsid w:val="00B567E0"/>
    <w:rsid w:val="00B5757D"/>
    <w:rsid w:val="00B613FE"/>
    <w:rsid w:val="00B620CD"/>
    <w:rsid w:val="00B63584"/>
    <w:rsid w:val="00B64432"/>
    <w:rsid w:val="00B646EB"/>
    <w:rsid w:val="00B64BC8"/>
    <w:rsid w:val="00B653CA"/>
    <w:rsid w:val="00B66A3E"/>
    <w:rsid w:val="00B6798F"/>
    <w:rsid w:val="00B67DD1"/>
    <w:rsid w:val="00B7011F"/>
    <w:rsid w:val="00B703E3"/>
    <w:rsid w:val="00B70B4B"/>
    <w:rsid w:val="00B71E9A"/>
    <w:rsid w:val="00B73854"/>
    <w:rsid w:val="00B74890"/>
    <w:rsid w:val="00B74A1B"/>
    <w:rsid w:val="00B74FA1"/>
    <w:rsid w:val="00B75635"/>
    <w:rsid w:val="00B75D35"/>
    <w:rsid w:val="00B7610F"/>
    <w:rsid w:val="00B76384"/>
    <w:rsid w:val="00B773C6"/>
    <w:rsid w:val="00B77AC2"/>
    <w:rsid w:val="00B77F57"/>
    <w:rsid w:val="00B810BE"/>
    <w:rsid w:val="00B81776"/>
    <w:rsid w:val="00B81793"/>
    <w:rsid w:val="00B81861"/>
    <w:rsid w:val="00B81BC9"/>
    <w:rsid w:val="00B82BCA"/>
    <w:rsid w:val="00B835AD"/>
    <w:rsid w:val="00B83C02"/>
    <w:rsid w:val="00B83F05"/>
    <w:rsid w:val="00B86064"/>
    <w:rsid w:val="00B86F46"/>
    <w:rsid w:val="00B87653"/>
    <w:rsid w:val="00B87B60"/>
    <w:rsid w:val="00B87D7B"/>
    <w:rsid w:val="00B87F57"/>
    <w:rsid w:val="00B90FE0"/>
    <w:rsid w:val="00B928E7"/>
    <w:rsid w:val="00B93D9A"/>
    <w:rsid w:val="00B94C15"/>
    <w:rsid w:val="00B94DBC"/>
    <w:rsid w:val="00B965F8"/>
    <w:rsid w:val="00B9674D"/>
    <w:rsid w:val="00B96770"/>
    <w:rsid w:val="00B96F12"/>
    <w:rsid w:val="00B97413"/>
    <w:rsid w:val="00B97685"/>
    <w:rsid w:val="00B97A20"/>
    <w:rsid w:val="00BA07C0"/>
    <w:rsid w:val="00BA1A5D"/>
    <w:rsid w:val="00BA297F"/>
    <w:rsid w:val="00BA2F02"/>
    <w:rsid w:val="00BA32D4"/>
    <w:rsid w:val="00BA3718"/>
    <w:rsid w:val="00BA371F"/>
    <w:rsid w:val="00BA3751"/>
    <w:rsid w:val="00BA3ABA"/>
    <w:rsid w:val="00BA6276"/>
    <w:rsid w:val="00BB100A"/>
    <w:rsid w:val="00BB126C"/>
    <w:rsid w:val="00BB13FE"/>
    <w:rsid w:val="00BB253B"/>
    <w:rsid w:val="00BB2A06"/>
    <w:rsid w:val="00BB2D78"/>
    <w:rsid w:val="00BB3165"/>
    <w:rsid w:val="00BB3858"/>
    <w:rsid w:val="00BB3EF1"/>
    <w:rsid w:val="00BB44D4"/>
    <w:rsid w:val="00BB4745"/>
    <w:rsid w:val="00BB6621"/>
    <w:rsid w:val="00BB6DA0"/>
    <w:rsid w:val="00BB7F4D"/>
    <w:rsid w:val="00BC0773"/>
    <w:rsid w:val="00BC0ECB"/>
    <w:rsid w:val="00BC13CF"/>
    <w:rsid w:val="00BC19AC"/>
    <w:rsid w:val="00BC2CD0"/>
    <w:rsid w:val="00BC341B"/>
    <w:rsid w:val="00BC3A6C"/>
    <w:rsid w:val="00BC46BA"/>
    <w:rsid w:val="00BC6743"/>
    <w:rsid w:val="00BC7ACE"/>
    <w:rsid w:val="00BC7C84"/>
    <w:rsid w:val="00BD0B4D"/>
    <w:rsid w:val="00BD13B4"/>
    <w:rsid w:val="00BD14DA"/>
    <w:rsid w:val="00BD1579"/>
    <w:rsid w:val="00BD1AAD"/>
    <w:rsid w:val="00BD1B83"/>
    <w:rsid w:val="00BD277A"/>
    <w:rsid w:val="00BD4189"/>
    <w:rsid w:val="00BD5360"/>
    <w:rsid w:val="00BD549F"/>
    <w:rsid w:val="00BD5BD0"/>
    <w:rsid w:val="00BD5BEA"/>
    <w:rsid w:val="00BD667D"/>
    <w:rsid w:val="00BD6F93"/>
    <w:rsid w:val="00BD70B9"/>
    <w:rsid w:val="00BD7CEF"/>
    <w:rsid w:val="00BD7EDB"/>
    <w:rsid w:val="00BE0016"/>
    <w:rsid w:val="00BE11B1"/>
    <w:rsid w:val="00BE1626"/>
    <w:rsid w:val="00BE1627"/>
    <w:rsid w:val="00BE1FD4"/>
    <w:rsid w:val="00BE2A1C"/>
    <w:rsid w:val="00BE43E2"/>
    <w:rsid w:val="00BE440F"/>
    <w:rsid w:val="00BE635D"/>
    <w:rsid w:val="00BE65E1"/>
    <w:rsid w:val="00BE6619"/>
    <w:rsid w:val="00BE66B4"/>
    <w:rsid w:val="00BE67CB"/>
    <w:rsid w:val="00BE7C5C"/>
    <w:rsid w:val="00BF02AB"/>
    <w:rsid w:val="00BF0E28"/>
    <w:rsid w:val="00BF0FF5"/>
    <w:rsid w:val="00BF15E3"/>
    <w:rsid w:val="00BF16D4"/>
    <w:rsid w:val="00BF23F7"/>
    <w:rsid w:val="00BF251B"/>
    <w:rsid w:val="00BF2728"/>
    <w:rsid w:val="00BF2D8D"/>
    <w:rsid w:val="00BF2EF9"/>
    <w:rsid w:val="00BF3108"/>
    <w:rsid w:val="00BF318E"/>
    <w:rsid w:val="00BF4159"/>
    <w:rsid w:val="00BF4AAF"/>
    <w:rsid w:val="00BF518E"/>
    <w:rsid w:val="00BF74A1"/>
    <w:rsid w:val="00BF7792"/>
    <w:rsid w:val="00BF78A3"/>
    <w:rsid w:val="00C00B1E"/>
    <w:rsid w:val="00C01E1F"/>
    <w:rsid w:val="00C01EDE"/>
    <w:rsid w:val="00C01FD1"/>
    <w:rsid w:val="00C02771"/>
    <w:rsid w:val="00C03572"/>
    <w:rsid w:val="00C035A2"/>
    <w:rsid w:val="00C03D9B"/>
    <w:rsid w:val="00C0434E"/>
    <w:rsid w:val="00C04DB7"/>
    <w:rsid w:val="00C05243"/>
    <w:rsid w:val="00C06F6C"/>
    <w:rsid w:val="00C07548"/>
    <w:rsid w:val="00C10169"/>
    <w:rsid w:val="00C11225"/>
    <w:rsid w:val="00C11CD8"/>
    <w:rsid w:val="00C125D7"/>
    <w:rsid w:val="00C12A61"/>
    <w:rsid w:val="00C12DCC"/>
    <w:rsid w:val="00C13844"/>
    <w:rsid w:val="00C13B95"/>
    <w:rsid w:val="00C13EC6"/>
    <w:rsid w:val="00C13F41"/>
    <w:rsid w:val="00C14575"/>
    <w:rsid w:val="00C1496A"/>
    <w:rsid w:val="00C15B68"/>
    <w:rsid w:val="00C2018F"/>
    <w:rsid w:val="00C2215D"/>
    <w:rsid w:val="00C221F5"/>
    <w:rsid w:val="00C2246F"/>
    <w:rsid w:val="00C22921"/>
    <w:rsid w:val="00C22FC8"/>
    <w:rsid w:val="00C23134"/>
    <w:rsid w:val="00C232C0"/>
    <w:rsid w:val="00C23684"/>
    <w:rsid w:val="00C23DF3"/>
    <w:rsid w:val="00C244A1"/>
    <w:rsid w:val="00C26A10"/>
    <w:rsid w:val="00C27BFD"/>
    <w:rsid w:val="00C303F2"/>
    <w:rsid w:val="00C31153"/>
    <w:rsid w:val="00C31BE5"/>
    <w:rsid w:val="00C31D06"/>
    <w:rsid w:val="00C3237B"/>
    <w:rsid w:val="00C323FE"/>
    <w:rsid w:val="00C325CE"/>
    <w:rsid w:val="00C32E86"/>
    <w:rsid w:val="00C33615"/>
    <w:rsid w:val="00C34676"/>
    <w:rsid w:val="00C34752"/>
    <w:rsid w:val="00C349C2"/>
    <w:rsid w:val="00C34BE4"/>
    <w:rsid w:val="00C34C72"/>
    <w:rsid w:val="00C350BB"/>
    <w:rsid w:val="00C3525B"/>
    <w:rsid w:val="00C356D0"/>
    <w:rsid w:val="00C35AD4"/>
    <w:rsid w:val="00C3680C"/>
    <w:rsid w:val="00C37061"/>
    <w:rsid w:val="00C37A08"/>
    <w:rsid w:val="00C37D08"/>
    <w:rsid w:val="00C40D1C"/>
    <w:rsid w:val="00C41E0F"/>
    <w:rsid w:val="00C423A6"/>
    <w:rsid w:val="00C43CB8"/>
    <w:rsid w:val="00C450F8"/>
    <w:rsid w:val="00C45D28"/>
    <w:rsid w:val="00C464F2"/>
    <w:rsid w:val="00C46540"/>
    <w:rsid w:val="00C47ACE"/>
    <w:rsid w:val="00C511F0"/>
    <w:rsid w:val="00C51B76"/>
    <w:rsid w:val="00C52157"/>
    <w:rsid w:val="00C524F2"/>
    <w:rsid w:val="00C52530"/>
    <w:rsid w:val="00C53419"/>
    <w:rsid w:val="00C5376D"/>
    <w:rsid w:val="00C54A0A"/>
    <w:rsid w:val="00C54E50"/>
    <w:rsid w:val="00C5505C"/>
    <w:rsid w:val="00C561D5"/>
    <w:rsid w:val="00C56579"/>
    <w:rsid w:val="00C56926"/>
    <w:rsid w:val="00C56C18"/>
    <w:rsid w:val="00C570EC"/>
    <w:rsid w:val="00C57574"/>
    <w:rsid w:val="00C576C7"/>
    <w:rsid w:val="00C57C65"/>
    <w:rsid w:val="00C600F0"/>
    <w:rsid w:val="00C60A16"/>
    <w:rsid w:val="00C613AB"/>
    <w:rsid w:val="00C61B98"/>
    <w:rsid w:val="00C61ED7"/>
    <w:rsid w:val="00C62A3E"/>
    <w:rsid w:val="00C63AEE"/>
    <w:rsid w:val="00C640A3"/>
    <w:rsid w:val="00C64721"/>
    <w:rsid w:val="00C655E9"/>
    <w:rsid w:val="00C674E5"/>
    <w:rsid w:val="00C67585"/>
    <w:rsid w:val="00C67BB6"/>
    <w:rsid w:val="00C67C82"/>
    <w:rsid w:val="00C70AFD"/>
    <w:rsid w:val="00C70BB5"/>
    <w:rsid w:val="00C71687"/>
    <w:rsid w:val="00C724B7"/>
    <w:rsid w:val="00C72505"/>
    <w:rsid w:val="00C74049"/>
    <w:rsid w:val="00C7495B"/>
    <w:rsid w:val="00C74BC5"/>
    <w:rsid w:val="00C75225"/>
    <w:rsid w:val="00C755FD"/>
    <w:rsid w:val="00C75639"/>
    <w:rsid w:val="00C75BD7"/>
    <w:rsid w:val="00C75EEB"/>
    <w:rsid w:val="00C7644E"/>
    <w:rsid w:val="00C80373"/>
    <w:rsid w:val="00C80433"/>
    <w:rsid w:val="00C80B5C"/>
    <w:rsid w:val="00C80F98"/>
    <w:rsid w:val="00C810B9"/>
    <w:rsid w:val="00C823DB"/>
    <w:rsid w:val="00C82993"/>
    <w:rsid w:val="00C86189"/>
    <w:rsid w:val="00C862CB"/>
    <w:rsid w:val="00C86626"/>
    <w:rsid w:val="00C86A02"/>
    <w:rsid w:val="00C8792A"/>
    <w:rsid w:val="00C90058"/>
    <w:rsid w:val="00C91284"/>
    <w:rsid w:val="00C91566"/>
    <w:rsid w:val="00C91C26"/>
    <w:rsid w:val="00C91C64"/>
    <w:rsid w:val="00C91CCD"/>
    <w:rsid w:val="00C94222"/>
    <w:rsid w:val="00C94C27"/>
    <w:rsid w:val="00C955FA"/>
    <w:rsid w:val="00C958B8"/>
    <w:rsid w:val="00C95D16"/>
    <w:rsid w:val="00C978F7"/>
    <w:rsid w:val="00C97ADE"/>
    <w:rsid w:val="00C97B64"/>
    <w:rsid w:val="00C97DD1"/>
    <w:rsid w:val="00CA04EE"/>
    <w:rsid w:val="00CA05B1"/>
    <w:rsid w:val="00CA06C8"/>
    <w:rsid w:val="00CA06F5"/>
    <w:rsid w:val="00CA0703"/>
    <w:rsid w:val="00CA0CDF"/>
    <w:rsid w:val="00CA1EAD"/>
    <w:rsid w:val="00CA3185"/>
    <w:rsid w:val="00CA3829"/>
    <w:rsid w:val="00CA3C03"/>
    <w:rsid w:val="00CA3FBC"/>
    <w:rsid w:val="00CA48D4"/>
    <w:rsid w:val="00CA50D4"/>
    <w:rsid w:val="00CA5711"/>
    <w:rsid w:val="00CA577F"/>
    <w:rsid w:val="00CA58D0"/>
    <w:rsid w:val="00CA647B"/>
    <w:rsid w:val="00CA74F5"/>
    <w:rsid w:val="00CB1F10"/>
    <w:rsid w:val="00CB2A55"/>
    <w:rsid w:val="00CB3D2E"/>
    <w:rsid w:val="00CB43B8"/>
    <w:rsid w:val="00CB5E05"/>
    <w:rsid w:val="00CB692C"/>
    <w:rsid w:val="00CB7661"/>
    <w:rsid w:val="00CB7AC8"/>
    <w:rsid w:val="00CC084E"/>
    <w:rsid w:val="00CC137F"/>
    <w:rsid w:val="00CC1934"/>
    <w:rsid w:val="00CC1F30"/>
    <w:rsid w:val="00CC2330"/>
    <w:rsid w:val="00CC24E3"/>
    <w:rsid w:val="00CC3A76"/>
    <w:rsid w:val="00CC3FF9"/>
    <w:rsid w:val="00CC3FFB"/>
    <w:rsid w:val="00CC4276"/>
    <w:rsid w:val="00CC4BDB"/>
    <w:rsid w:val="00CC4ED5"/>
    <w:rsid w:val="00CC53AC"/>
    <w:rsid w:val="00CC699C"/>
    <w:rsid w:val="00CC6C66"/>
    <w:rsid w:val="00CC6EC0"/>
    <w:rsid w:val="00CD13C9"/>
    <w:rsid w:val="00CD1483"/>
    <w:rsid w:val="00CD1522"/>
    <w:rsid w:val="00CD20A3"/>
    <w:rsid w:val="00CD26AA"/>
    <w:rsid w:val="00CD2F9F"/>
    <w:rsid w:val="00CD33D0"/>
    <w:rsid w:val="00CD4391"/>
    <w:rsid w:val="00CD43D4"/>
    <w:rsid w:val="00CD449D"/>
    <w:rsid w:val="00CD553D"/>
    <w:rsid w:val="00CD6604"/>
    <w:rsid w:val="00CD69EE"/>
    <w:rsid w:val="00CE0F0D"/>
    <w:rsid w:val="00CE2033"/>
    <w:rsid w:val="00CE2719"/>
    <w:rsid w:val="00CE3940"/>
    <w:rsid w:val="00CE4366"/>
    <w:rsid w:val="00CE438A"/>
    <w:rsid w:val="00CE5358"/>
    <w:rsid w:val="00CE6189"/>
    <w:rsid w:val="00CE650D"/>
    <w:rsid w:val="00CE7111"/>
    <w:rsid w:val="00CF003B"/>
    <w:rsid w:val="00CF0074"/>
    <w:rsid w:val="00CF0628"/>
    <w:rsid w:val="00CF0FD1"/>
    <w:rsid w:val="00CF15A9"/>
    <w:rsid w:val="00CF1957"/>
    <w:rsid w:val="00CF1B0E"/>
    <w:rsid w:val="00CF2076"/>
    <w:rsid w:val="00CF2C33"/>
    <w:rsid w:val="00CF3717"/>
    <w:rsid w:val="00CF3D02"/>
    <w:rsid w:val="00CF3DD8"/>
    <w:rsid w:val="00CF42D9"/>
    <w:rsid w:val="00CF53FB"/>
    <w:rsid w:val="00CF5874"/>
    <w:rsid w:val="00CF5F55"/>
    <w:rsid w:val="00CF6664"/>
    <w:rsid w:val="00CF68BF"/>
    <w:rsid w:val="00CF7F60"/>
    <w:rsid w:val="00D01B1D"/>
    <w:rsid w:val="00D020FB"/>
    <w:rsid w:val="00D02564"/>
    <w:rsid w:val="00D02B69"/>
    <w:rsid w:val="00D02FF6"/>
    <w:rsid w:val="00D035F8"/>
    <w:rsid w:val="00D042AD"/>
    <w:rsid w:val="00D05797"/>
    <w:rsid w:val="00D05D85"/>
    <w:rsid w:val="00D06790"/>
    <w:rsid w:val="00D06D33"/>
    <w:rsid w:val="00D06D66"/>
    <w:rsid w:val="00D0712A"/>
    <w:rsid w:val="00D0750E"/>
    <w:rsid w:val="00D078AD"/>
    <w:rsid w:val="00D10DB0"/>
    <w:rsid w:val="00D111D8"/>
    <w:rsid w:val="00D11362"/>
    <w:rsid w:val="00D11889"/>
    <w:rsid w:val="00D12E0A"/>
    <w:rsid w:val="00D1335D"/>
    <w:rsid w:val="00D14040"/>
    <w:rsid w:val="00D150F1"/>
    <w:rsid w:val="00D157AB"/>
    <w:rsid w:val="00D16248"/>
    <w:rsid w:val="00D17162"/>
    <w:rsid w:val="00D203C9"/>
    <w:rsid w:val="00D212C2"/>
    <w:rsid w:val="00D22BF4"/>
    <w:rsid w:val="00D2431F"/>
    <w:rsid w:val="00D245D2"/>
    <w:rsid w:val="00D24BE4"/>
    <w:rsid w:val="00D268B1"/>
    <w:rsid w:val="00D27385"/>
    <w:rsid w:val="00D30FA7"/>
    <w:rsid w:val="00D33133"/>
    <w:rsid w:val="00D335E1"/>
    <w:rsid w:val="00D34182"/>
    <w:rsid w:val="00D344F0"/>
    <w:rsid w:val="00D3492C"/>
    <w:rsid w:val="00D34FFB"/>
    <w:rsid w:val="00D350E7"/>
    <w:rsid w:val="00D3643B"/>
    <w:rsid w:val="00D366CB"/>
    <w:rsid w:val="00D3691F"/>
    <w:rsid w:val="00D36D22"/>
    <w:rsid w:val="00D375CF"/>
    <w:rsid w:val="00D37E78"/>
    <w:rsid w:val="00D4044F"/>
    <w:rsid w:val="00D416E4"/>
    <w:rsid w:val="00D41C5A"/>
    <w:rsid w:val="00D421D1"/>
    <w:rsid w:val="00D437B7"/>
    <w:rsid w:val="00D444D6"/>
    <w:rsid w:val="00D45554"/>
    <w:rsid w:val="00D4672C"/>
    <w:rsid w:val="00D46882"/>
    <w:rsid w:val="00D46CFD"/>
    <w:rsid w:val="00D46F8B"/>
    <w:rsid w:val="00D47D57"/>
    <w:rsid w:val="00D500AB"/>
    <w:rsid w:val="00D514C3"/>
    <w:rsid w:val="00D51761"/>
    <w:rsid w:val="00D51797"/>
    <w:rsid w:val="00D517A9"/>
    <w:rsid w:val="00D5194F"/>
    <w:rsid w:val="00D51D20"/>
    <w:rsid w:val="00D51E74"/>
    <w:rsid w:val="00D51F15"/>
    <w:rsid w:val="00D52AD0"/>
    <w:rsid w:val="00D52E33"/>
    <w:rsid w:val="00D52F52"/>
    <w:rsid w:val="00D53206"/>
    <w:rsid w:val="00D53BE7"/>
    <w:rsid w:val="00D5437F"/>
    <w:rsid w:val="00D54A81"/>
    <w:rsid w:val="00D5741F"/>
    <w:rsid w:val="00D57B1E"/>
    <w:rsid w:val="00D6080A"/>
    <w:rsid w:val="00D6234D"/>
    <w:rsid w:val="00D62607"/>
    <w:rsid w:val="00D6338B"/>
    <w:rsid w:val="00D6341A"/>
    <w:rsid w:val="00D655B4"/>
    <w:rsid w:val="00D665A6"/>
    <w:rsid w:val="00D66A08"/>
    <w:rsid w:val="00D67845"/>
    <w:rsid w:val="00D702FF"/>
    <w:rsid w:val="00D7051A"/>
    <w:rsid w:val="00D70C27"/>
    <w:rsid w:val="00D70FF2"/>
    <w:rsid w:val="00D7177E"/>
    <w:rsid w:val="00D72510"/>
    <w:rsid w:val="00D72EF3"/>
    <w:rsid w:val="00D734A6"/>
    <w:rsid w:val="00D7499D"/>
    <w:rsid w:val="00D749EC"/>
    <w:rsid w:val="00D74D5A"/>
    <w:rsid w:val="00D75136"/>
    <w:rsid w:val="00D75DFD"/>
    <w:rsid w:val="00D760FF"/>
    <w:rsid w:val="00D76435"/>
    <w:rsid w:val="00D76F49"/>
    <w:rsid w:val="00D77182"/>
    <w:rsid w:val="00D7754B"/>
    <w:rsid w:val="00D775CE"/>
    <w:rsid w:val="00D77BD9"/>
    <w:rsid w:val="00D77E32"/>
    <w:rsid w:val="00D77FF3"/>
    <w:rsid w:val="00D80AFC"/>
    <w:rsid w:val="00D81428"/>
    <w:rsid w:val="00D817E3"/>
    <w:rsid w:val="00D8182A"/>
    <w:rsid w:val="00D8184D"/>
    <w:rsid w:val="00D820C1"/>
    <w:rsid w:val="00D82258"/>
    <w:rsid w:val="00D82C76"/>
    <w:rsid w:val="00D83262"/>
    <w:rsid w:val="00D83CD7"/>
    <w:rsid w:val="00D84DB6"/>
    <w:rsid w:val="00D864FA"/>
    <w:rsid w:val="00D87266"/>
    <w:rsid w:val="00D876FF"/>
    <w:rsid w:val="00D90E0B"/>
    <w:rsid w:val="00D92190"/>
    <w:rsid w:val="00D926F6"/>
    <w:rsid w:val="00D92D0F"/>
    <w:rsid w:val="00D92DC1"/>
    <w:rsid w:val="00D92ECC"/>
    <w:rsid w:val="00D93E52"/>
    <w:rsid w:val="00D940B2"/>
    <w:rsid w:val="00D9421D"/>
    <w:rsid w:val="00D94CAC"/>
    <w:rsid w:val="00D9511E"/>
    <w:rsid w:val="00D95EEF"/>
    <w:rsid w:val="00D9613A"/>
    <w:rsid w:val="00DA082A"/>
    <w:rsid w:val="00DA10D1"/>
    <w:rsid w:val="00DA16E8"/>
    <w:rsid w:val="00DA20ED"/>
    <w:rsid w:val="00DA256E"/>
    <w:rsid w:val="00DA2DC6"/>
    <w:rsid w:val="00DA2E3B"/>
    <w:rsid w:val="00DA332C"/>
    <w:rsid w:val="00DA353A"/>
    <w:rsid w:val="00DA3A9B"/>
    <w:rsid w:val="00DA4B7C"/>
    <w:rsid w:val="00DA64BF"/>
    <w:rsid w:val="00DA7230"/>
    <w:rsid w:val="00DA7C34"/>
    <w:rsid w:val="00DB135E"/>
    <w:rsid w:val="00DB1710"/>
    <w:rsid w:val="00DB1EFF"/>
    <w:rsid w:val="00DB21E9"/>
    <w:rsid w:val="00DB242E"/>
    <w:rsid w:val="00DB250F"/>
    <w:rsid w:val="00DB2FFB"/>
    <w:rsid w:val="00DB3D9C"/>
    <w:rsid w:val="00DB46ED"/>
    <w:rsid w:val="00DB4C3A"/>
    <w:rsid w:val="00DB5767"/>
    <w:rsid w:val="00DB605D"/>
    <w:rsid w:val="00DB6888"/>
    <w:rsid w:val="00DB76E5"/>
    <w:rsid w:val="00DB7CE9"/>
    <w:rsid w:val="00DC0123"/>
    <w:rsid w:val="00DC0911"/>
    <w:rsid w:val="00DC152A"/>
    <w:rsid w:val="00DC29DC"/>
    <w:rsid w:val="00DC39C7"/>
    <w:rsid w:val="00DC4013"/>
    <w:rsid w:val="00DC444C"/>
    <w:rsid w:val="00DC4F7B"/>
    <w:rsid w:val="00DC5037"/>
    <w:rsid w:val="00DC5085"/>
    <w:rsid w:val="00DC5604"/>
    <w:rsid w:val="00DC5A3D"/>
    <w:rsid w:val="00DC5DD4"/>
    <w:rsid w:val="00DC6B59"/>
    <w:rsid w:val="00DC713C"/>
    <w:rsid w:val="00DC764C"/>
    <w:rsid w:val="00DC7FCB"/>
    <w:rsid w:val="00DD04DC"/>
    <w:rsid w:val="00DD070C"/>
    <w:rsid w:val="00DD0F1F"/>
    <w:rsid w:val="00DD1ABF"/>
    <w:rsid w:val="00DD1EB9"/>
    <w:rsid w:val="00DD1ECA"/>
    <w:rsid w:val="00DD2253"/>
    <w:rsid w:val="00DD2323"/>
    <w:rsid w:val="00DD2914"/>
    <w:rsid w:val="00DD2A5C"/>
    <w:rsid w:val="00DD2EEA"/>
    <w:rsid w:val="00DD3898"/>
    <w:rsid w:val="00DD506D"/>
    <w:rsid w:val="00DD60FA"/>
    <w:rsid w:val="00DD6C19"/>
    <w:rsid w:val="00DD6C6F"/>
    <w:rsid w:val="00DD798D"/>
    <w:rsid w:val="00DD7A77"/>
    <w:rsid w:val="00DD7E49"/>
    <w:rsid w:val="00DE09B4"/>
    <w:rsid w:val="00DE18A6"/>
    <w:rsid w:val="00DE2087"/>
    <w:rsid w:val="00DE2209"/>
    <w:rsid w:val="00DE2AAA"/>
    <w:rsid w:val="00DE2E41"/>
    <w:rsid w:val="00DE42CB"/>
    <w:rsid w:val="00DE4746"/>
    <w:rsid w:val="00DE4CFD"/>
    <w:rsid w:val="00DE5A51"/>
    <w:rsid w:val="00DE5B70"/>
    <w:rsid w:val="00DE67C1"/>
    <w:rsid w:val="00DE75F4"/>
    <w:rsid w:val="00DE7790"/>
    <w:rsid w:val="00DE7912"/>
    <w:rsid w:val="00DF0DAF"/>
    <w:rsid w:val="00DF10AA"/>
    <w:rsid w:val="00DF1AA5"/>
    <w:rsid w:val="00DF221F"/>
    <w:rsid w:val="00DF2E6E"/>
    <w:rsid w:val="00DF3058"/>
    <w:rsid w:val="00DF3191"/>
    <w:rsid w:val="00DF31CB"/>
    <w:rsid w:val="00DF3A18"/>
    <w:rsid w:val="00DF3BFA"/>
    <w:rsid w:val="00DF4689"/>
    <w:rsid w:val="00DF5284"/>
    <w:rsid w:val="00DF595B"/>
    <w:rsid w:val="00DF60AB"/>
    <w:rsid w:val="00DF6364"/>
    <w:rsid w:val="00DF7513"/>
    <w:rsid w:val="00DF7A1C"/>
    <w:rsid w:val="00E00857"/>
    <w:rsid w:val="00E00CCC"/>
    <w:rsid w:val="00E00CD9"/>
    <w:rsid w:val="00E01F8F"/>
    <w:rsid w:val="00E02150"/>
    <w:rsid w:val="00E029DA"/>
    <w:rsid w:val="00E03B8E"/>
    <w:rsid w:val="00E045C2"/>
    <w:rsid w:val="00E04C5B"/>
    <w:rsid w:val="00E0544F"/>
    <w:rsid w:val="00E06567"/>
    <w:rsid w:val="00E075A8"/>
    <w:rsid w:val="00E11360"/>
    <w:rsid w:val="00E12A05"/>
    <w:rsid w:val="00E15C34"/>
    <w:rsid w:val="00E208FD"/>
    <w:rsid w:val="00E2090C"/>
    <w:rsid w:val="00E2092E"/>
    <w:rsid w:val="00E20AE2"/>
    <w:rsid w:val="00E20B30"/>
    <w:rsid w:val="00E20B6E"/>
    <w:rsid w:val="00E20C1B"/>
    <w:rsid w:val="00E20E04"/>
    <w:rsid w:val="00E21092"/>
    <w:rsid w:val="00E22073"/>
    <w:rsid w:val="00E22A27"/>
    <w:rsid w:val="00E22B0B"/>
    <w:rsid w:val="00E22C5A"/>
    <w:rsid w:val="00E22EEC"/>
    <w:rsid w:val="00E2376D"/>
    <w:rsid w:val="00E23888"/>
    <w:rsid w:val="00E23952"/>
    <w:rsid w:val="00E24013"/>
    <w:rsid w:val="00E24365"/>
    <w:rsid w:val="00E24521"/>
    <w:rsid w:val="00E2563B"/>
    <w:rsid w:val="00E256DF"/>
    <w:rsid w:val="00E25BFB"/>
    <w:rsid w:val="00E25C55"/>
    <w:rsid w:val="00E26444"/>
    <w:rsid w:val="00E2669A"/>
    <w:rsid w:val="00E26AF7"/>
    <w:rsid w:val="00E2799F"/>
    <w:rsid w:val="00E279C3"/>
    <w:rsid w:val="00E30BFA"/>
    <w:rsid w:val="00E30CD6"/>
    <w:rsid w:val="00E30D04"/>
    <w:rsid w:val="00E3197D"/>
    <w:rsid w:val="00E31DD0"/>
    <w:rsid w:val="00E31E80"/>
    <w:rsid w:val="00E3309E"/>
    <w:rsid w:val="00E33CB1"/>
    <w:rsid w:val="00E33E25"/>
    <w:rsid w:val="00E346FA"/>
    <w:rsid w:val="00E34925"/>
    <w:rsid w:val="00E3675C"/>
    <w:rsid w:val="00E36970"/>
    <w:rsid w:val="00E3703F"/>
    <w:rsid w:val="00E40197"/>
    <w:rsid w:val="00E404FE"/>
    <w:rsid w:val="00E41392"/>
    <w:rsid w:val="00E41852"/>
    <w:rsid w:val="00E41EA8"/>
    <w:rsid w:val="00E4433D"/>
    <w:rsid w:val="00E45365"/>
    <w:rsid w:val="00E453EA"/>
    <w:rsid w:val="00E462AB"/>
    <w:rsid w:val="00E466B5"/>
    <w:rsid w:val="00E47116"/>
    <w:rsid w:val="00E47DFC"/>
    <w:rsid w:val="00E50042"/>
    <w:rsid w:val="00E50642"/>
    <w:rsid w:val="00E51C8B"/>
    <w:rsid w:val="00E51FF7"/>
    <w:rsid w:val="00E52B7C"/>
    <w:rsid w:val="00E5398C"/>
    <w:rsid w:val="00E53EF8"/>
    <w:rsid w:val="00E53F57"/>
    <w:rsid w:val="00E53F93"/>
    <w:rsid w:val="00E54885"/>
    <w:rsid w:val="00E54B78"/>
    <w:rsid w:val="00E57F25"/>
    <w:rsid w:val="00E6014E"/>
    <w:rsid w:val="00E60364"/>
    <w:rsid w:val="00E60494"/>
    <w:rsid w:val="00E60ACC"/>
    <w:rsid w:val="00E60F2E"/>
    <w:rsid w:val="00E61FFD"/>
    <w:rsid w:val="00E6519B"/>
    <w:rsid w:val="00E65896"/>
    <w:rsid w:val="00E6610B"/>
    <w:rsid w:val="00E6664F"/>
    <w:rsid w:val="00E67124"/>
    <w:rsid w:val="00E67262"/>
    <w:rsid w:val="00E676C7"/>
    <w:rsid w:val="00E71327"/>
    <w:rsid w:val="00E71378"/>
    <w:rsid w:val="00E715F3"/>
    <w:rsid w:val="00E72022"/>
    <w:rsid w:val="00E727C5"/>
    <w:rsid w:val="00E74178"/>
    <w:rsid w:val="00E7456D"/>
    <w:rsid w:val="00E75DC5"/>
    <w:rsid w:val="00E77610"/>
    <w:rsid w:val="00E77AE9"/>
    <w:rsid w:val="00E77B24"/>
    <w:rsid w:val="00E80026"/>
    <w:rsid w:val="00E8024F"/>
    <w:rsid w:val="00E82175"/>
    <w:rsid w:val="00E82D2F"/>
    <w:rsid w:val="00E82E16"/>
    <w:rsid w:val="00E833CB"/>
    <w:rsid w:val="00E8487F"/>
    <w:rsid w:val="00E848BB"/>
    <w:rsid w:val="00E86817"/>
    <w:rsid w:val="00E87F9F"/>
    <w:rsid w:val="00E90415"/>
    <w:rsid w:val="00E9089B"/>
    <w:rsid w:val="00E90A4C"/>
    <w:rsid w:val="00E9115D"/>
    <w:rsid w:val="00E9181B"/>
    <w:rsid w:val="00E9191B"/>
    <w:rsid w:val="00E928B3"/>
    <w:rsid w:val="00E930B3"/>
    <w:rsid w:val="00E937D8"/>
    <w:rsid w:val="00E93DCA"/>
    <w:rsid w:val="00E93EC6"/>
    <w:rsid w:val="00E9622C"/>
    <w:rsid w:val="00E963A4"/>
    <w:rsid w:val="00E97079"/>
    <w:rsid w:val="00E976AD"/>
    <w:rsid w:val="00E97E83"/>
    <w:rsid w:val="00EA0B79"/>
    <w:rsid w:val="00EA0E15"/>
    <w:rsid w:val="00EA101A"/>
    <w:rsid w:val="00EA190B"/>
    <w:rsid w:val="00EA1A3B"/>
    <w:rsid w:val="00EA3482"/>
    <w:rsid w:val="00EA4ADE"/>
    <w:rsid w:val="00EA4D9D"/>
    <w:rsid w:val="00EA5E6F"/>
    <w:rsid w:val="00EA6188"/>
    <w:rsid w:val="00EA7E51"/>
    <w:rsid w:val="00EB01BD"/>
    <w:rsid w:val="00EB0881"/>
    <w:rsid w:val="00EB0B93"/>
    <w:rsid w:val="00EB10E6"/>
    <w:rsid w:val="00EB40E7"/>
    <w:rsid w:val="00EB4907"/>
    <w:rsid w:val="00EB4B1A"/>
    <w:rsid w:val="00EB5094"/>
    <w:rsid w:val="00EB5B24"/>
    <w:rsid w:val="00EB7071"/>
    <w:rsid w:val="00EB780D"/>
    <w:rsid w:val="00EB7EB1"/>
    <w:rsid w:val="00EC0018"/>
    <w:rsid w:val="00EC15BC"/>
    <w:rsid w:val="00EC2570"/>
    <w:rsid w:val="00EC32F3"/>
    <w:rsid w:val="00EC3ED8"/>
    <w:rsid w:val="00EC3F8C"/>
    <w:rsid w:val="00EC442D"/>
    <w:rsid w:val="00EC4C6E"/>
    <w:rsid w:val="00EC5571"/>
    <w:rsid w:val="00EC56C8"/>
    <w:rsid w:val="00EC62F8"/>
    <w:rsid w:val="00EC6544"/>
    <w:rsid w:val="00EC6C4D"/>
    <w:rsid w:val="00EC7A3E"/>
    <w:rsid w:val="00EC7AAD"/>
    <w:rsid w:val="00ED0757"/>
    <w:rsid w:val="00ED1020"/>
    <w:rsid w:val="00ED145E"/>
    <w:rsid w:val="00ED1881"/>
    <w:rsid w:val="00ED2F27"/>
    <w:rsid w:val="00ED3F59"/>
    <w:rsid w:val="00ED46ED"/>
    <w:rsid w:val="00ED54A0"/>
    <w:rsid w:val="00ED6538"/>
    <w:rsid w:val="00ED6B14"/>
    <w:rsid w:val="00ED7A3D"/>
    <w:rsid w:val="00ED7E2A"/>
    <w:rsid w:val="00ED7FF1"/>
    <w:rsid w:val="00EE0812"/>
    <w:rsid w:val="00EE1553"/>
    <w:rsid w:val="00EE358C"/>
    <w:rsid w:val="00EE3670"/>
    <w:rsid w:val="00EE3B5D"/>
    <w:rsid w:val="00EE3CEB"/>
    <w:rsid w:val="00EE5523"/>
    <w:rsid w:val="00EE61E0"/>
    <w:rsid w:val="00EE676E"/>
    <w:rsid w:val="00EE681F"/>
    <w:rsid w:val="00EE6A4D"/>
    <w:rsid w:val="00EE6D87"/>
    <w:rsid w:val="00EE7106"/>
    <w:rsid w:val="00EE723B"/>
    <w:rsid w:val="00EE72A3"/>
    <w:rsid w:val="00EE72DB"/>
    <w:rsid w:val="00EE7357"/>
    <w:rsid w:val="00EE7DC6"/>
    <w:rsid w:val="00EF0329"/>
    <w:rsid w:val="00EF1C48"/>
    <w:rsid w:val="00EF2932"/>
    <w:rsid w:val="00EF2B91"/>
    <w:rsid w:val="00EF3A34"/>
    <w:rsid w:val="00EF4906"/>
    <w:rsid w:val="00EF533B"/>
    <w:rsid w:val="00EF55B1"/>
    <w:rsid w:val="00EF613E"/>
    <w:rsid w:val="00EF69EA"/>
    <w:rsid w:val="00EF6B9B"/>
    <w:rsid w:val="00EF6EE0"/>
    <w:rsid w:val="00F00273"/>
    <w:rsid w:val="00F008A1"/>
    <w:rsid w:val="00F00AD1"/>
    <w:rsid w:val="00F02148"/>
    <w:rsid w:val="00F023D7"/>
    <w:rsid w:val="00F02FED"/>
    <w:rsid w:val="00F034F7"/>
    <w:rsid w:val="00F0421F"/>
    <w:rsid w:val="00F04B03"/>
    <w:rsid w:val="00F04F7C"/>
    <w:rsid w:val="00F0521D"/>
    <w:rsid w:val="00F06454"/>
    <w:rsid w:val="00F064F2"/>
    <w:rsid w:val="00F068DF"/>
    <w:rsid w:val="00F06A59"/>
    <w:rsid w:val="00F0736E"/>
    <w:rsid w:val="00F0752A"/>
    <w:rsid w:val="00F079BC"/>
    <w:rsid w:val="00F07F44"/>
    <w:rsid w:val="00F104DD"/>
    <w:rsid w:val="00F10EF0"/>
    <w:rsid w:val="00F12529"/>
    <w:rsid w:val="00F13D23"/>
    <w:rsid w:val="00F164C1"/>
    <w:rsid w:val="00F17461"/>
    <w:rsid w:val="00F177D1"/>
    <w:rsid w:val="00F17C61"/>
    <w:rsid w:val="00F2023A"/>
    <w:rsid w:val="00F212A3"/>
    <w:rsid w:val="00F21C8E"/>
    <w:rsid w:val="00F21D1A"/>
    <w:rsid w:val="00F23C05"/>
    <w:rsid w:val="00F23C0D"/>
    <w:rsid w:val="00F23C70"/>
    <w:rsid w:val="00F2422F"/>
    <w:rsid w:val="00F25369"/>
    <w:rsid w:val="00F25465"/>
    <w:rsid w:val="00F25838"/>
    <w:rsid w:val="00F26D70"/>
    <w:rsid w:val="00F26F59"/>
    <w:rsid w:val="00F27377"/>
    <w:rsid w:val="00F27C2F"/>
    <w:rsid w:val="00F27C48"/>
    <w:rsid w:val="00F30817"/>
    <w:rsid w:val="00F33D02"/>
    <w:rsid w:val="00F343DE"/>
    <w:rsid w:val="00F34BAC"/>
    <w:rsid w:val="00F352FF"/>
    <w:rsid w:val="00F35727"/>
    <w:rsid w:val="00F36178"/>
    <w:rsid w:val="00F36825"/>
    <w:rsid w:val="00F36A53"/>
    <w:rsid w:val="00F36B97"/>
    <w:rsid w:val="00F36F56"/>
    <w:rsid w:val="00F3741C"/>
    <w:rsid w:val="00F37645"/>
    <w:rsid w:val="00F42542"/>
    <w:rsid w:val="00F43EE7"/>
    <w:rsid w:val="00F45F7C"/>
    <w:rsid w:val="00F460B9"/>
    <w:rsid w:val="00F465E7"/>
    <w:rsid w:val="00F47A4F"/>
    <w:rsid w:val="00F51242"/>
    <w:rsid w:val="00F514E6"/>
    <w:rsid w:val="00F5154D"/>
    <w:rsid w:val="00F519F3"/>
    <w:rsid w:val="00F52A30"/>
    <w:rsid w:val="00F52B99"/>
    <w:rsid w:val="00F5350A"/>
    <w:rsid w:val="00F551C9"/>
    <w:rsid w:val="00F555AF"/>
    <w:rsid w:val="00F557BC"/>
    <w:rsid w:val="00F55DA3"/>
    <w:rsid w:val="00F568B3"/>
    <w:rsid w:val="00F568F0"/>
    <w:rsid w:val="00F56C59"/>
    <w:rsid w:val="00F57A51"/>
    <w:rsid w:val="00F57C2E"/>
    <w:rsid w:val="00F609BE"/>
    <w:rsid w:val="00F60F79"/>
    <w:rsid w:val="00F61CD4"/>
    <w:rsid w:val="00F6207A"/>
    <w:rsid w:val="00F623CE"/>
    <w:rsid w:val="00F62DB9"/>
    <w:rsid w:val="00F63016"/>
    <w:rsid w:val="00F633A5"/>
    <w:rsid w:val="00F63A4D"/>
    <w:rsid w:val="00F63B4E"/>
    <w:rsid w:val="00F63C9F"/>
    <w:rsid w:val="00F63CAD"/>
    <w:rsid w:val="00F644A8"/>
    <w:rsid w:val="00F668EA"/>
    <w:rsid w:val="00F67397"/>
    <w:rsid w:val="00F67D38"/>
    <w:rsid w:val="00F67E12"/>
    <w:rsid w:val="00F70306"/>
    <w:rsid w:val="00F72340"/>
    <w:rsid w:val="00F72AB1"/>
    <w:rsid w:val="00F733EA"/>
    <w:rsid w:val="00F742B4"/>
    <w:rsid w:val="00F74AD1"/>
    <w:rsid w:val="00F7540B"/>
    <w:rsid w:val="00F75472"/>
    <w:rsid w:val="00F7584D"/>
    <w:rsid w:val="00F75E08"/>
    <w:rsid w:val="00F764AA"/>
    <w:rsid w:val="00F7658E"/>
    <w:rsid w:val="00F76890"/>
    <w:rsid w:val="00F76980"/>
    <w:rsid w:val="00F76A47"/>
    <w:rsid w:val="00F77323"/>
    <w:rsid w:val="00F77549"/>
    <w:rsid w:val="00F77D5C"/>
    <w:rsid w:val="00F80406"/>
    <w:rsid w:val="00F80CB9"/>
    <w:rsid w:val="00F80EDD"/>
    <w:rsid w:val="00F81E17"/>
    <w:rsid w:val="00F82D4B"/>
    <w:rsid w:val="00F83719"/>
    <w:rsid w:val="00F83AB7"/>
    <w:rsid w:val="00F83B0B"/>
    <w:rsid w:val="00F8444A"/>
    <w:rsid w:val="00F8557B"/>
    <w:rsid w:val="00F8561F"/>
    <w:rsid w:val="00F861C8"/>
    <w:rsid w:val="00F8674C"/>
    <w:rsid w:val="00F86A58"/>
    <w:rsid w:val="00F87896"/>
    <w:rsid w:val="00F878A5"/>
    <w:rsid w:val="00F916B2"/>
    <w:rsid w:val="00F91D15"/>
    <w:rsid w:val="00F92B78"/>
    <w:rsid w:val="00F9316B"/>
    <w:rsid w:val="00F93255"/>
    <w:rsid w:val="00F94C34"/>
    <w:rsid w:val="00F94D5C"/>
    <w:rsid w:val="00F969DD"/>
    <w:rsid w:val="00F96C04"/>
    <w:rsid w:val="00F97101"/>
    <w:rsid w:val="00F9710B"/>
    <w:rsid w:val="00F971BE"/>
    <w:rsid w:val="00F9795A"/>
    <w:rsid w:val="00FA0986"/>
    <w:rsid w:val="00FA0FE9"/>
    <w:rsid w:val="00FA10E6"/>
    <w:rsid w:val="00FA12D3"/>
    <w:rsid w:val="00FA1476"/>
    <w:rsid w:val="00FA16E3"/>
    <w:rsid w:val="00FA183C"/>
    <w:rsid w:val="00FA3ACE"/>
    <w:rsid w:val="00FA45C3"/>
    <w:rsid w:val="00FA515E"/>
    <w:rsid w:val="00FA6249"/>
    <w:rsid w:val="00FA6DE0"/>
    <w:rsid w:val="00FA754C"/>
    <w:rsid w:val="00FA7DBA"/>
    <w:rsid w:val="00FB0E0B"/>
    <w:rsid w:val="00FB24DB"/>
    <w:rsid w:val="00FB27F4"/>
    <w:rsid w:val="00FB317C"/>
    <w:rsid w:val="00FB34D3"/>
    <w:rsid w:val="00FB4929"/>
    <w:rsid w:val="00FB496C"/>
    <w:rsid w:val="00FB4A55"/>
    <w:rsid w:val="00FB4E7A"/>
    <w:rsid w:val="00FC0D5A"/>
    <w:rsid w:val="00FC1367"/>
    <w:rsid w:val="00FC182C"/>
    <w:rsid w:val="00FC1F69"/>
    <w:rsid w:val="00FC32D2"/>
    <w:rsid w:val="00FC349D"/>
    <w:rsid w:val="00FC5D22"/>
    <w:rsid w:val="00FC73C3"/>
    <w:rsid w:val="00FC7751"/>
    <w:rsid w:val="00FC784F"/>
    <w:rsid w:val="00FD06D1"/>
    <w:rsid w:val="00FD078D"/>
    <w:rsid w:val="00FD19EC"/>
    <w:rsid w:val="00FD309F"/>
    <w:rsid w:val="00FD3C7E"/>
    <w:rsid w:val="00FD4FD2"/>
    <w:rsid w:val="00FD510A"/>
    <w:rsid w:val="00FD51E7"/>
    <w:rsid w:val="00FD590D"/>
    <w:rsid w:val="00FD5BA2"/>
    <w:rsid w:val="00FD6A33"/>
    <w:rsid w:val="00FD7690"/>
    <w:rsid w:val="00FD78AB"/>
    <w:rsid w:val="00FD7DBA"/>
    <w:rsid w:val="00FD7E70"/>
    <w:rsid w:val="00FE06A8"/>
    <w:rsid w:val="00FE1B48"/>
    <w:rsid w:val="00FE1ECF"/>
    <w:rsid w:val="00FE210A"/>
    <w:rsid w:val="00FE2D24"/>
    <w:rsid w:val="00FE32D2"/>
    <w:rsid w:val="00FE3BDD"/>
    <w:rsid w:val="00FE3E0D"/>
    <w:rsid w:val="00FE40AE"/>
    <w:rsid w:val="00FE569E"/>
    <w:rsid w:val="00FE731F"/>
    <w:rsid w:val="00FE7D5F"/>
    <w:rsid w:val="00FF175D"/>
    <w:rsid w:val="00FF2198"/>
    <w:rsid w:val="00FF31C2"/>
    <w:rsid w:val="00FF3B90"/>
    <w:rsid w:val="00FF3FBE"/>
    <w:rsid w:val="00FF5D44"/>
    <w:rsid w:val="00FF5F8C"/>
    <w:rsid w:val="00FF61A7"/>
    <w:rsid w:val="00FF68DF"/>
    <w:rsid w:val="00FF77F6"/>
    <w:rsid w:val="00FF79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366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D6A33"/>
    <w:pPr>
      <w:spacing w:after="0" w:line="360" w:lineRule="auto"/>
      <w:jc w:val="both"/>
    </w:pPr>
    <w:rPr>
      <w:rFonts w:ascii="Times New Roman" w:eastAsia="Calibri" w:hAnsi="Times New Roman" w:cs="Times New Roman"/>
      <w:sz w:val="26"/>
    </w:rPr>
  </w:style>
  <w:style w:type="paragraph" w:styleId="Heading1">
    <w:name w:val="heading 1"/>
    <w:basedOn w:val="Normal"/>
    <w:next w:val="Normal"/>
    <w:link w:val="Heading1Char"/>
    <w:autoRedefine/>
    <w:uiPriority w:val="9"/>
    <w:qFormat/>
    <w:rsid w:val="008D31CE"/>
    <w:pPr>
      <w:keepNext/>
      <w:keepLines/>
      <w:numPr>
        <w:numId w:val="3"/>
      </w:numPr>
      <w:spacing w:before="240"/>
      <w:jc w:val="left"/>
      <w:outlineLvl w:val="0"/>
    </w:pPr>
    <w:rPr>
      <w:rFonts w:eastAsiaTheme="majorEastAsia" w:cstheme="majorBidi"/>
      <w:b/>
      <w:bCs/>
      <w:sz w:val="32"/>
      <w:szCs w:val="28"/>
    </w:rPr>
  </w:style>
  <w:style w:type="paragraph" w:styleId="Heading2">
    <w:name w:val="heading 2"/>
    <w:basedOn w:val="Normal"/>
    <w:next w:val="Normal"/>
    <w:link w:val="Heading2Char"/>
    <w:autoRedefine/>
    <w:uiPriority w:val="9"/>
    <w:unhideWhenUsed/>
    <w:qFormat/>
    <w:rsid w:val="00B4509A"/>
    <w:pPr>
      <w:keepNext/>
      <w:keepLines/>
      <w:numPr>
        <w:ilvl w:val="1"/>
        <w:numId w:val="3"/>
      </w:numPr>
      <w:spacing w:before="120" w:after="120"/>
      <w:outlineLvl w:val="1"/>
    </w:pPr>
    <w:rPr>
      <w:rFonts w:eastAsiaTheme="majorEastAsia" w:cstheme="majorBidi"/>
      <w:b/>
      <w:bCs/>
      <w:sz w:val="30"/>
      <w:szCs w:val="26"/>
    </w:rPr>
  </w:style>
  <w:style w:type="paragraph" w:styleId="Heading3">
    <w:name w:val="heading 3"/>
    <w:basedOn w:val="Normal"/>
    <w:next w:val="Normal"/>
    <w:link w:val="Heading3Char"/>
    <w:autoRedefine/>
    <w:uiPriority w:val="9"/>
    <w:unhideWhenUsed/>
    <w:qFormat/>
    <w:rsid w:val="00BC0773"/>
    <w:pPr>
      <w:keepNext/>
      <w:keepLines/>
      <w:numPr>
        <w:ilvl w:val="2"/>
        <w:numId w:val="3"/>
      </w:numPr>
      <w:spacing w:before="120" w:after="120"/>
      <w:outlineLvl w:val="2"/>
    </w:pPr>
    <w:rPr>
      <w:rFonts w:eastAsiaTheme="majorEastAsia" w:cstheme="majorBidi"/>
      <w:b/>
      <w:bCs/>
      <w:sz w:val="28"/>
    </w:rPr>
  </w:style>
  <w:style w:type="paragraph" w:styleId="Heading4">
    <w:name w:val="heading 4"/>
    <w:basedOn w:val="Normal"/>
    <w:next w:val="Normal"/>
    <w:link w:val="Heading4Char"/>
    <w:autoRedefine/>
    <w:uiPriority w:val="9"/>
    <w:unhideWhenUsed/>
    <w:qFormat/>
    <w:rsid w:val="0073670F"/>
    <w:pPr>
      <w:keepNext/>
      <w:keepLines/>
      <w:numPr>
        <w:ilvl w:val="3"/>
        <w:numId w:val="3"/>
      </w:numPr>
      <w:spacing w:before="120" w:after="120"/>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5F4BE5"/>
    <w:pPr>
      <w:keepNext/>
      <w:keepLines/>
      <w:numPr>
        <w:ilvl w:val="4"/>
        <w:numId w:val="3"/>
      </w:numPr>
      <w:spacing w:before="200"/>
      <w:outlineLvl w:val="4"/>
    </w:pPr>
    <w:rPr>
      <w:rFonts w:eastAsiaTheme="majorEastAsia" w:cstheme="majorBidi"/>
      <w:b/>
    </w:rPr>
  </w:style>
  <w:style w:type="paragraph" w:styleId="Heading6">
    <w:name w:val="heading 6"/>
    <w:basedOn w:val="Normal"/>
    <w:next w:val="Normal"/>
    <w:link w:val="Heading6Char"/>
    <w:uiPriority w:val="9"/>
    <w:unhideWhenUsed/>
    <w:qFormat/>
    <w:rsid w:val="008F3B70"/>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autoRedefine/>
    <w:uiPriority w:val="9"/>
    <w:unhideWhenUsed/>
    <w:qFormat/>
    <w:rsid w:val="00FE40AE"/>
    <w:pPr>
      <w:keepNext/>
      <w:keepLines/>
      <w:numPr>
        <w:ilvl w:val="6"/>
        <w:numId w:val="3"/>
      </w:numPr>
      <w:spacing w:before="200"/>
      <w:outlineLvl w:val="6"/>
    </w:pPr>
    <w:rPr>
      <w:rFonts w:eastAsiaTheme="majorEastAsia" w:cstheme="majorBidi"/>
      <w:b/>
      <w:iCs/>
    </w:rPr>
  </w:style>
  <w:style w:type="paragraph" w:styleId="Heading8">
    <w:name w:val="heading 8"/>
    <w:basedOn w:val="Normal"/>
    <w:next w:val="Normal"/>
    <w:link w:val="Heading8Char"/>
    <w:uiPriority w:val="9"/>
    <w:semiHidden/>
    <w:unhideWhenUsed/>
    <w:qFormat/>
    <w:rsid w:val="008F3B7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F3B7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2A27"/>
    <w:pPr>
      <w:tabs>
        <w:tab w:val="center" w:pos="4680"/>
        <w:tab w:val="right" w:pos="9360"/>
      </w:tabs>
      <w:spacing w:line="240" w:lineRule="auto"/>
    </w:pPr>
  </w:style>
  <w:style w:type="character" w:customStyle="1" w:styleId="HeaderChar">
    <w:name w:val="Header Char"/>
    <w:basedOn w:val="DefaultParagraphFont"/>
    <w:link w:val="Header"/>
    <w:uiPriority w:val="99"/>
    <w:rsid w:val="00E22A27"/>
  </w:style>
  <w:style w:type="paragraph" w:styleId="Footer">
    <w:name w:val="footer"/>
    <w:basedOn w:val="Normal"/>
    <w:link w:val="FooterChar"/>
    <w:uiPriority w:val="99"/>
    <w:unhideWhenUsed/>
    <w:rsid w:val="00E22A27"/>
    <w:pPr>
      <w:tabs>
        <w:tab w:val="center" w:pos="4680"/>
        <w:tab w:val="right" w:pos="9360"/>
      </w:tabs>
      <w:spacing w:line="240" w:lineRule="auto"/>
    </w:pPr>
  </w:style>
  <w:style w:type="character" w:customStyle="1" w:styleId="FooterChar">
    <w:name w:val="Footer Char"/>
    <w:basedOn w:val="DefaultParagraphFont"/>
    <w:link w:val="Footer"/>
    <w:uiPriority w:val="99"/>
    <w:rsid w:val="00E22A27"/>
  </w:style>
  <w:style w:type="paragraph" w:styleId="BalloonText">
    <w:name w:val="Balloon Text"/>
    <w:basedOn w:val="Normal"/>
    <w:link w:val="BalloonTextChar"/>
    <w:uiPriority w:val="99"/>
    <w:semiHidden/>
    <w:unhideWhenUsed/>
    <w:rsid w:val="00E22A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2A27"/>
    <w:rPr>
      <w:rFonts w:ascii="Tahoma" w:hAnsi="Tahoma" w:cs="Tahoma"/>
      <w:sz w:val="16"/>
      <w:szCs w:val="16"/>
    </w:rPr>
  </w:style>
  <w:style w:type="table" w:styleId="TableGrid">
    <w:name w:val="Table Grid"/>
    <w:basedOn w:val="TableNormal"/>
    <w:uiPriority w:val="59"/>
    <w:rsid w:val="00E22A2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rsid w:val="00E22A27"/>
    <w:pPr>
      <w:spacing w:after="0" w:line="240" w:lineRule="auto"/>
    </w:pPr>
    <w:rPr>
      <w:rFonts w:ascii="Calibri" w:eastAsia="Calibri" w:hAnsi="Calibri" w:cs="Times New Roman"/>
    </w:rPr>
  </w:style>
  <w:style w:type="paragraph" w:styleId="Title">
    <w:name w:val="Title"/>
    <w:basedOn w:val="Normal"/>
    <w:next w:val="Normal"/>
    <w:link w:val="TitleChar"/>
    <w:autoRedefine/>
    <w:uiPriority w:val="10"/>
    <w:qFormat/>
    <w:rsid w:val="0081080E"/>
    <w:pPr>
      <w:spacing w:after="300" w:line="240" w:lineRule="auto"/>
      <w:contextualSpacing/>
      <w:jc w:val="center"/>
      <w:outlineLvl w:val="0"/>
    </w:pPr>
    <w:rPr>
      <w:rFonts w:eastAsiaTheme="majorEastAsia" w:cstheme="majorBidi"/>
      <w:b/>
      <w:spacing w:val="5"/>
      <w:kern w:val="28"/>
      <w:sz w:val="40"/>
      <w:szCs w:val="52"/>
    </w:rPr>
  </w:style>
  <w:style w:type="character" w:customStyle="1" w:styleId="TitleChar">
    <w:name w:val="Title Char"/>
    <w:basedOn w:val="DefaultParagraphFont"/>
    <w:link w:val="Title"/>
    <w:uiPriority w:val="10"/>
    <w:rsid w:val="0081080E"/>
    <w:rPr>
      <w:rFonts w:ascii="Times New Roman" w:eastAsiaTheme="majorEastAsia" w:hAnsi="Times New Roman" w:cstheme="majorBidi"/>
      <w:b/>
      <w:spacing w:val="5"/>
      <w:kern w:val="28"/>
      <w:sz w:val="40"/>
      <w:szCs w:val="52"/>
    </w:rPr>
  </w:style>
  <w:style w:type="table" w:customStyle="1" w:styleId="DTTSol">
    <w:name w:val="DTTSol"/>
    <w:basedOn w:val="TableNormal"/>
    <w:uiPriority w:val="99"/>
    <w:rsid w:val="00B566C2"/>
    <w:pPr>
      <w:spacing w:before="60" w:after="60" w:line="240" w:lineRule="auto"/>
    </w:pPr>
    <w:rPr>
      <w:rFonts w:ascii="Times New Roman" w:hAnsi="Times New Roman"/>
      <w:sz w:val="26"/>
    </w:rPr>
    <w:tblPr>
      <w:tblStyleRow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wordWrap/>
        <w:spacing w:beforeLines="0" w:before="60" w:beforeAutospacing="0" w:afterLines="0" w:after="60" w:afterAutospacing="0" w:line="240" w:lineRule="auto"/>
        <w:jc w:val="left"/>
      </w:pPr>
      <w:rPr>
        <w:b/>
        <w:color w:val="auto"/>
      </w:rPr>
      <w:tblPr/>
      <w:trPr>
        <w:tblHeader/>
      </w:trPr>
      <w:tcPr>
        <w:tcBorders>
          <w:bottom w:val="single" w:sz="12" w:space="0" w:color="632423" w:themeColor="accent2" w:themeShade="80"/>
        </w:tcBorders>
        <w:shd w:val="clear" w:color="auto" w:fill="F2DBDB" w:themeFill="accent2" w:themeFillTint="33"/>
        <w:vAlign w:val="center"/>
      </w:tcPr>
    </w:tblStylePr>
    <w:tblStylePr w:type="lastRow">
      <w:tblPr/>
      <w:tcPr>
        <w:tcBorders>
          <w:top w:val="single" w:sz="12" w:space="0" w:color="632423" w:themeColor="accent2" w:themeShade="80"/>
        </w:tcBorders>
        <w:shd w:val="clear" w:color="auto" w:fill="F2DBDB" w:themeFill="accent2" w:themeFillTint="33"/>
      </w:tcPr>
    </w:tblStylePr>
    <w:tblStylePr w:type="firstCol">
      <w:pPr>
        <w:jc w:val="left"/>
      </w:pPr>
      <w:rPr>
        <w:b/>
      </w:rPr>
      <w:tblPr/>
      <w:tcPr>
        <w:tcBorders>
          <w:right w:val="single" w:sz="12" w:space="0" w:color="632423" w:themeColor="accent2" w:themeShade="80"/>
        </w:tcBorders>
        <w:shd w:val="clear" w:color="auto" w:fill="F2DBDB" w:themeFill="accent2" w:themeFillTint="33"/>
        <w:vAlign w:val="center"/>
      </w:tcPr>
    </w:tblStylePr>
  </w:style>
  <w:style w:type="character" w:customStyle="1" w:styleId="Heading1Char">
    <w:name w:val="Heading 1 Char"/>
    <w:basedOn w:val="DefaultParagraphFont"/>
    <w:link w:val="Heading1"/>
    <w:uiPriority w:val="9"/>
    <w:rsid w:val="008D31CE"/>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B4509A"/>
    <w:rPr>
      <w:rFonts w:ascii="Times New Roman" w:eastAsiaTheme="majorEastAsia" w:hAnsi="Times New Roman" w:cstheme="majorBidi"/>
      <w:b/>
      <w:bCs/>
      <w:sz w:val="30"/>
      <w:szCs w:val="26"/>
    </w:rPr>
  </w:style>
  <w:style w:type="character" w:customStyle="1" w:styleId="Heading3Char">
    <w:name w:val="Heading 3 Char"/>
    <w:basedOn w:val="DefaultParagraphFont"/>
    <w:link w:val="Heading3"/>
    <w:uiPriority w:val="9"/>
    <w:rsid w:val="00BC0773"/>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73670F"/>
    <w:rPr>
      <w:rFonts w:ascii="Times New Roman" w:eastAsiaTheme="majorEastAsia" w:hAnsi="Times New Roman" w:cstheme="majorBidi"/>
      <w:b/>
      <w:bCs/>
      <w:iCs/>
      <w:sz w:val="26"/>
    </w:rPr>
  </w:style>
  <w:style w:type="character" w:customStyle="1" w:styleId="Heading5Char">
    <w:name w:val="Heading 5 Char"/>
    <w:basedOn w:val="DefaultParagraphFont"/>
    <w:link w:val="Heading5"/>
    <w:uiPriority w:val="9"/>
    <w:rsid w:val="005F4BE5"/>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rsid w:val="008F3B7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FE40AE"/>
    <w:rPr>
      <w:rFonts w:ascii="Times New Roman" w:eastAsiaTheme="majorEastAsia" w:hAnsi="Times New Roman" w:cstheme="majorBidi"/>
      <w:b/>
      <w:iCs/>
      <w:sz w:val="26"/>
    </w:rPr>
  </w:style>
  <w:style w:type="character" w:customStyle="1" w:styleId="Heading8Char">
    <w:name w:val="Heading 8 Char"/>
    <w:basedOn w:val="DefaultParagraphFont"/>
    <w:link w:val="Heading8"/>
    <w:uiPriority w:val="9"/>
    <w:semiHidden/>
    <w:rsid w:val="008F3B7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F3B7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FF3B90"/>
    <w:pPr>
      <w:spacing w:after="200" w:line="240" w:lineRule="auto"/>
      <w:jc w:val="center"/>
    </w:pPr>
    <w:rPr>
      <w:bCs/>
      <w:i/>
      <w:color w:val="0070C0"/>
      <w:sz w:val="24"/>
      <w:szCs w:val="18"/>
    </w:rPr>
  </w:style>
  <w:style w:type="paragraph" w:styleId="ListParagraph">
    <w:name w:val="List Paragraph"/>
    <w:basedOn w:val="Normal"/>
    <w:uiPriority w:val="34"/>
    <w:qFormat/>
    <w:rsid w:val="00BB6621"/>
    <w:pPr>
      <w:spacing w:after="200" w:line="276" w:lineRule="auto"/>
      <w:ind w:left="720"/>
      <w:contextualSpacing/>
    </w:pPr>
    <w:rPr>
      <w:rFonts w:eastAsiaTheme="minorHAnsi" w:cstheme="minorBidi"/>
      <w:lang w:val="vi-VN"/>
    </w:rPr>
  </w:style>
  <w:style w:type="paragraph" w:customStyle="1" w:styleId="UCName">
    <w:name w:val="UCName"/>
    <w:basedOn w:val="Normal"/>
    <w:autoRedefine/>
    <w:uiPriority w:val="3"/>
    <w:qFormat/>
    <w:rsid w:val="001E65F5"/>
    <w:pPr>
      <w:numPr>
        <w:numId w:val="2"/>
      </w:numPr>
      <w:spacing w:before="60"/>
      <w:outlineLvl w:val="5"/>
    </w:pPr>
    <w:rPr>
      <w:i/>
    </w:rPr>
  </w:style>
  <w:style w:type="paragraph" w:styleId="TOC1">
    <w:name w:val="toc 1"/>
    <w:basedOn w:val="Normal"/>
    <w:next w:val="Normal"/>
    <w:autoRedefine/>
    <w:uiPriority w:val="39"/>
    <w:unhideWhenUsed/>
    <w:rsid w:val="00474868"/>
    <w:pPr>
      <w:spacing w:after="100"/>
    </w:pPr>
  </w:style>
  <w:style w:type="paragraph" w:styleId="TOC2">
    <w:name w:val="toc 2"/>
    <w:basedOn w:val="Normal"/>
    <w:next w:val="Normal"/>
    <w:autoRedefine/>
    <w:uiPriority w:val="39"/>
    <w:unhideWhenUsed/>
    <w:rsid w:val="00474868"/>
    <w:pPr>
      <w:spacing w:after="100"/>
      <w:ind w:left="260"/>
    </w:pPr>
  </w:style>
  <w:style w:type="character" w:styleId="Hyperlink">
    <w:name w:val="Hyperlink"/>
    <w:basedOn w:val="DefaultParagraphFont"/>
    <w:uiPriority w:val="99"/>
    <w:unhideWhenUsed/>
    <w:rsid w:val="00474868"/>
    <w:rPr>
      <w:color w:val="0000FF" w:themeColor="hyperlink"/>
      <w:u w:val="single"/>
    </w:rPr>
  </w:style>
  <w:style w:type="character" w:styleId="CommentReference">
    <w:name w:val="annotation reference"/>
    <w:basedOn w:val="DefaultParagraphFont"/>
    <w:uiPriority w:val="99"/>
    <w:semiHidden/>
    <w:unhideWhenUsed/>
    <w:rsid w:val="001E29A8"/>
    <w:rPr>
      <w:sz w:val="16"/>
      <w:szCs w:val="16"/>
    </w:rPr>
  </w:style>
  <w:style w:type="paragraph" w:styleId="CommentText">
    <w:name w:val="annotation text"/>
    <w:basedOn w:val="Normal"/>
    <w:link w:val="CommentTextChar"/>
    <w:uiPriority w:val="99"/>
    <w:semiHidden/>
    <w:unhideWhenUsed/>
    <w:rsid w:val="001E29A8"/>
    <w:pPr>
      <w:spacing w:line="240" w:lineRule="auto"/>
    </w:pPr>
    <w:rPr>
      <w:sz w:val="20"/>
      <w:szCs w:val="20"/>
    </w:rPr>
  </w:style>
  <w:style w:type="character" w:customStyle="1" w:styleId="CommentTextChar">
    <w:name w:val="Comment Text Char"/>
    <w:basedOn w:val="DefaultParagraphFont"/>
    <w:link w:val="CommentText"/>
    <w:uiPriority w:val="99"/>
    <w:semiHidden/>
    <w:rsid w:val="001E29A8"/>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E29A8"/>
    <w:rPr>
      <w:b/>
      <w:bCs/>
    </w:rPr>
  </w:style>
  <w:style w:type="character" w:customStyle="1" w:styleId="CommentSubjectChar">
    <w:name w:val="Comment Subject Char"/>
    <w:basedOn w:val="CommentTextChar"/>
    <w:link w:val="CommentSubject"/>
    <w:uiPriority w:val="99"/>
    <w:semiHidden/>
    <w:rsid w:val="001E29A8"/>
    <w:rPr>
      <w:rFonts w:ascii="Times New Roman" w:eastAsia="Calibri" w:hAnsi="Times New Roman" w:cs="Times New Roman"/>
      <w:b/>
      <w:bCs/>
      <w:sz w:val="20"/>
      <w:szCs w:val="20"/>
    </w:rPr>
  </w:style>
  <w:style w:type="table" w:customStyle="1" w:styleId="GridTableLight">
    <w:name w:val="Grid Table Light"/>
    <w:basedOn w:val="TableNormal"/>
    <w:uiPriority w:val="40"/>
    <w:rsid w:val="00777E4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DTT-Ref">
    <w:name w:val="DTT-Ref"/>
    <w:basedOn w:val="DTTSol"/>
    <w:uiPriority w:val="99"/>
    <w:rsid w:val="000F6D64"/>
    <w:pPr>
      <w:spacing w:after="0"/>
    </w:pPr>
    <w:rPr>
      <w:i/>
    </w:rPr>
    <w:tblPr>
      <w:tblStyleRow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wordWrap/>
        <w:spacing w:beforeLines="0" w:before="60" w:beforeAutospacing="0" w:afterLines="0" w:after="60" w:afterAutospacing="0" w:line="240" w:lineRule="auto"/>
        <w:jc w:val="left"/>
      </w:pPr>
      <w:rPr>
        <w:b/>
        <w:color w:val="auto"/>
      </w:rPr>
      <w:tblPr/>
      <w:trPr>
        <w:tblHeader/>
      </w:tr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8ECEC"/>
        <w:vAlign w:val="center"/>
      </w:tcPr>
    </w:tblStylePr>
    <w:tblStylePr w:type="lastRow">
      <w:tblPr/>
      <w:tcPr>
        <w:tcBorders>
          <w:top w:val="single" w:sz="12" w:space="0" w:color="632423" w:themeColor="accent2" w:themeShade="80"/>
        </w:tcBorders>
        <w:shd w:val="clear" w:color="auto" w:fill="F2DBDB" w:themeFill="accent2" w:themeFillTint="33"/>
      </w:tcPr>
    </w:tblStylePr>
    <w:tblStylePr w:type="firstCol">
      <w:pPr>
        <w:jc w:val="left"/>
      </w:pPr>
      <w:rPr>
        <w:b/>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8ECEC"/>
        <w:vAlign w:val="center"/>
      </w:tcPr>
    </w:tblStylePr>
  </w:style>
  <w:style w:type="paragraph" w:customStyle="1" w:styleId="Chcnng">
    <w:name w:val="Chức năng"/>
    <w:basedOn w:val="Normal"/>
    <w:link w:val="ChcnngChar"/>
    <w:autoRedefine/>
    <w:uiPriority w:val="1"/>
    <w:qFormat/>
    <w:rsid w:val="00474A1A"/>
    <w:pPr>
      <w:numPr>
        <w:numId w:val="4"/>
      </w:numPr>
      <w:outlineLvl w:val="5"/>
    </w:pPr>
    <w:rPr>
      <w:rFonts w:eastAsiaTheme="minorHAnsi" w:cstheme="minorBidi"/>
      <w:b/>
      <w:lang w:val="vi-VN"/>
    </w:rPr>
  </w:style>
  <w:style w:type="character" w:customStyle="1" w:styleId="ChcnngChar">
    <w:name w:val="Chức năng Char"/>
    <w:basedOn w:val="DefaultParagraphFont"/>
    <w:link w:val="Chcnng"/>
    <w:uiPriority w:val="1"/>
    <w:rsid w:val="00474A1A"/>
    <w:rPr>
      <w:rFonts w:ascii="Times New Roman" w:hAnsi="Times New Roman"/>
      <w:b/>
      <w:sz w:val="26"/>
      <w:lang w:val="vi-VN"/>
    </w:rPr>
  </w:style>
  <w:style w:type="paragraph" w:styleId="TOC3">
    <w:name w:val="toc 3"/>
    <w:basedOn w:val="Normal"/>
    <w:next w:val="Normal"/>
    <w:autoRedefine/>
    <w:uiPriority w:val="39"/>
    <w:unhideWhenUsed/>
    <w:rsid w:val="00944B4C"/>
    <w:pPr>
      <w:spacing w:after="100" w:line="259" w:lineRule="auto"/>
      <w:ind w:left="440"/>
    </w:pPr>
    <w:rPr>
      <w:rFonts w:asciiTheme="minorHAnsi" w:eastAsiaTheme="minorEastAsia" w:hAnsiTheme="minorHAnsi" w:cstheme="minorBidi"/>
      <w:sz w:val="22"/>
    </w:rPr>
  </w:style>
  <w:style w:type="paragraph" w:styleId="TOC4">
    <w:name w:val="toc 4"/>
    <w:basedOn w:val="Normal"/>
    <w:next w:val="Normal"/>
    <w:autoRedefine/>
    <w:uiPriority w:val="39"/>
    <w:unhideWhenUsed/>
    <w:rsid w:val="00944B4C"/>
    <w:pPr>
      <w:spacing w:after="100" w:line="259"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944B4C"/>
    <w:pPr>
      <w:spacing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944B4C"/>
    <w:pPr>
      <w:spacing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944B4C"/>
    <w:pPr>
      <w:spacing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944B4C"/>
    <w:pPr>
      <w:spacing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944B4C"/>
    <w:pPr>
      <w:spacing w:after="100" w:line="259" w:lineRule="auto"/>
      <w:ind w:left="1760"/>
    </w:pPr>
    <w:rPr>
      <w:rFonts w:asciiTheme="minorHAnsi" w:eastAsiaTheme="minorEastAsia" w:hAnsiTheme="minorHAnsi" w:cstheme="minorBidi"/>
      <w:sz w:val="22"/>
    </w:rPr>
  </w:style>
  <w:style w:type="paragraph" w:customStyle="1" w:styleId="Chitit">
    <w:name w:val="Chi tiết"/>
    <w:link w:val="ChititChar"/>
    <w:uiPriority w:val="2"/>
    <w:qFormat/>
    <w:rsid w:val="00FD6A33"/>
    <w:pPr>
      <w:numPr>
        <w:ilvl w:val="1"/>
        <w:numId w:val="4"/>
      </w:numPr>
      <w:spacing w:before="60" w:after="60" w:line="240" w:lineRule="auto"/>
    </w:pPr>
    <w:rPr>
      <w:rFonts w:ascii="Times New Roman" w:hAnsi="Times New Roman"/>
      <w:sz w:val="26"/>
      <w:lang w:val="vi-VN"/>
    </w:rPr>
  </w:style>
  <w:style w:type="character" w:customStyle="1" w:styleId="ChititChar">
    <w:name w:val="Chi tiết Char"/>
    <w:basedOn w:val="ChcnngChar"/>
    <w:link w:val="Chitit"/>
    <w:uiPriority w:val="2"/>
    <w:rsid w:val="00FD6A33"/>
    <w:rPr>
      <w:rFonts w:ascii="Times New Roman" w:hAnsi="Times New Roman"/>
      <w:b w:val="0"/>
      <w:sz w:val="26"/>
      <w:lang w:val="vi-VN"/>
    </w:rPr>
  </w:style>
  <w:style w:type="paragraph" w:styleId="TableofFigures">
    <w:name w:val="table of figures"/>
    <w:basedOn w:val="Normal"/>
    <w:next w:val="Normal"/>
    <w:uiPriority w:val="99"/>
    <w:semiHidden/>
    <w:unhideWhenUsed/>
    <w:rsid w:val="00173121"/>
  </w:style>
  <w:style w:type="character" w:customStyle="1" w:styleId="UnresolvedMention">
    <w:name w:val="Unresolved Mention"/>
    <w:basedOn w:val="DefaultParagraphFont"/>
    <w:uiPriority w:val="99"/>
    <w:semiHidden/>
    <w:unhideWhenUsed/>
    <w:rsid w:val="00B31EF9"/>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D6A33"/>
    <w:pPr>
      <w:spacing w:after="0" w:line="360" w:lineRule="auto"/>
      <w:jc w:val="both"/>
    </w:pPr>
    <w:rPr>
      <w:rFonts w:ascii="Times New Roman" w:eastAsia="Calibri" w:hAnsi="Times New Roman" w:cs="Times New Roman"/>
      <w:sz w:val="26"/>
    </w:rPr>
  </w:style>
  <w:style w:type="paragraph" w:styleId="Heading1">
    <w:name w:val="heading 1"/>
    <w:basedOn w:val="Normal"/>
    <w:next w:val="Normal"/>
    <w:link w:val="Heading1Char"/>
    <w:autoRedefine/>
    <w:uiPriority w:val="9"/>
    <w:qFormat/>
    <w:rsid w:val="008D31CE"/>
    <w:pPr>
      <w:keepNext/>
      <w:keepLines/>
      <w:numPr>
        <w:numId w:val="3"/>
      </w:numPr>
      <w:spacing w:before="240"/>
      <w:jc w:val="left"/>
      <w:outlineLvl w:val="0"/>
    </w:pPr>
    <w:rPr>
      <w:rFonts w:eastAsiaTheme="majorEastAsia" w:cstheme="majorBidi"/>
      <w:b/>
      <w:bCs/>
      <w:sz w:val="32"/>
      <w:szCs w:val="28"/>
    </w:rPr>
  </w:style>
  <w:style w:type="paragraph" w:styleId="Heading2">
    <w:name w:val="heading 2"/>
    <w:basedOn w:val="Normal"/>
    <w:next w:val="Normal"/>
    <w:link w:val="Heading2Char"/>
    <w:autoRedefine/>
    <w:uiPriority w:val="9"/>
    <w:unhideWhenUsed/>
    <w:qFormat/>
    <w:rsid w:val="00B4509A"/>
    <w:pPr>
      <w:keepNext/>
      <w:keepLines/>
      <w:numPr>
        <w:ilvl w:val="1"/>
        <w:numId w:val="3"/>
      </w:numPr>
      <w:spacing w:before="120" w:after="120"/>
      <w:outlineLvl w:val="1"/>
    </w:pPr>
    <w:rPr>
      <w:rFonts w:eastAsiaTheme="majorEastAsia" w:cstheme="majorBidi"/>
      <w:b/>
      <w:bCs/>
      <w:sz w:val="30"/>
      <w:szCs w:val="26"/>
    </w:rPr>
  </w:style>
  <w:style w:type="paragraph" w:styleId="Heading3">
    <w:name w:val="heading 3"/>
    <w:basedOn w:val="Normal"/>
    <w:next w:val="Normal"/>
    <w:link w:val="Heading3Char"/>
    <w:autoRedefine/>
    <w:uiPriority w:val="9"/>
    <w:unhideWhenUsed/>
    <w:qFormat/>
    <w:rsid w:val="00BC0773"/>
    <w:pPr>
      <w:keepNext/>
      <w:keepLines/>
      <w:numPr>
        <w:ilvl w:val="2"/>
        <w:numId w:val="3"/>
      </w:numPr>
      <w:spacing w:before="120" w:after="120"/>
      <w:outlineLvl w:val="2"/>
    </w:pPr>
    <w:rPr>
      <w:rFonts w:eastAsiaTheme="majorEastAsia" w:cstheme="majorBidi"/>
      <w:b/>
      <w:bCs/>
      <w:sz w:val="28"/>
    </w:rPr>
  </w:style>
  <w:style w:type="paragraph" w:styleId="Heading4">
    <w:name w:val="heading 4"/>
    <w:basedOn w:val="Normal"/>
    <w:next w:val="Normal"/>
    <w:link w:val="Heading4Char"/>
    <w:autoRedefine/>
    <w:uiPriority w:val="9"/>
    <w:unhideWhenUsed/>
    <w:qFormat/>
    <w:rsid w:val="0073670F"/>
    <w:pPr>
      <w:keepNext/>
      <w:keepLines/>
      <w:numPr>
        <w:ilvl w:val="3"/>
        <w:numId w:val="3"/>
      </w:numPr>
      <w:spacing w:before="120" w:after="120"/>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5F4BE5"/>
    <w:pPr>
      <w:keepNext/>
      <w:keepLines/>
      <w:numPr>
        <w:ilvl w:val="4"/>
        <w:numId w:val="3"/>
      </w:numPr>
      <w:spacing w:before="200"/>
      <w:outlineLvl w:val="4"/>
    </w:pPr>
    <w:rPr>
      <w:rFonts w:eastAsiaTheme="majorEastAsia" w:cstheme="majorBidi"/>
      <w:b/>
    </w:rPr>
  </w:style>
  <w:style w:type="paragraph" w:styleId="Heading6">
    <w:name w:val="heading 6"/>
    <w:basedOn w:val="Normal"/>
    <w:next w:val="Normal"/>
    <w:link w:val="Heading6Char"/>
    <w:uiPriority w:val="9"/>
    <w:unhideWhenUsed/>
    <w:qFormat/>
    <w:rsid w:val="008F3B70"/>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autoRedefine/>
    <w:uiPriority w:val="9"/>
    <w:unhideWhenUsed/>
    <w:qFormat/>
    <w:rsid w:val="00FE40AE"/>
    <w:pPr>
      <w:keepNext/>
      <w:keepLines/>
      <w:numPr>
        <w:ilvl w:val="6"/>
        <w:numId w:val="3"/>
      </w:numPr>
      <w:spacing w:before="200"/>
      <w:outlineLvl w:val="6"/>
    </w:pPr>
    <w:rPr>
      <w:rFonts w:eastAsiaTheme="majorEastAsia" w:cstheme="majorBidi"/>
      <w:b/>
      <w:iCs/>
    </w:rPr>
  </w:style>
  <w:style w:type="paragraph" w:styleId="Heading8">
    <w:name w:val="heading 8"/>
    <w:basedOn w:val="Normal"/>
    <w:next w:val="Normal"/>
    <w:link w:val="Heading8Char"/>
    <w:uiPriority w:val="9"/>
    <w:semiHidden/>
    <w:unhideWhenUsed/>
    <w:qFormat/>
    <w:rsid w:val="008F3B7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F3B7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2A27"/>
    <w:pPr>
      <w:tabs>
        <w:tab w:val="center" w:pos="4680"/>
        <w:tab w:val="right" w:pos="9360"/>
      </w:tabs>
      <w:spacing w:line="240" w:lineRule="auto"/>
    </w:pPr>
  </w:style>
  <w:style w:type="character" w:customStyle="1" w:styleId="HeaderChar">
    <w:name w:val="Header Char"/>
    <w:basedOn w:val="DefaultParagraphFont"/>
    <w:link w:val="Header"/>
    <w:uiPriority w:val="99"/>
    <w:rsid w:val="00E22A27"/>
  </w:style>
  <w:style w:type="paragraph" w:styleId="Footer">
    <w:name w:val="footer"/>
    <w:basedOn w:val="Normal"/>
    <w:link w:val="FooterChar"/>
    <w:uiPriority w:val="99"/>
    <w:unhideWhenUsed/>
    <w:rsid w:val="00E22A27"/>
    <w:pPr>
      <w:tabs>
        <w:tab w:val="center" w:pos="4680"/>
        <w:tab w:val="right" w:pos="9360"/>
      </w:tabs>
      <w:spacing w:line="240" w:lineRule="auto"/>
    </w:pPr>
  </w:style>
  <w:style w:type="character" w:customStyle="1" w:styleId="FooterChar">
    <w:name w:val="Footer Char"/>
    <w:basedOn w:val="DefaultParagraphFont"/>
    <w:link w:val="Footer"/>
    <w:uiPriority w:val="99"/>
    <w:rsid w:val="00E22A27"/>
  </w:style>
  <w:style w:type="paragraph" w:styleId="BalloonText">
    <w:name w:val="Balloon Text"/>
    <w:basedOn w:val="Normal"/>
    <w:link w:val="BalloonTextChar"/>
    <w:uiPriority w:val="99"/>
    <w:semiHidden/>
    <w:unhideWhenUsed/>
    <w:rsid w:val="00E22A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2A27"/>
    <w:rPr>
      <w:rFonts w:ascii="Tahoma" w:hAnsi="Tahoma" w:cs="Tahoma"/>
      <w:sz w:val="16"/>
      <w:szCs w:val="16"/>
    </w:rPr>
  </w:style>
  <w:style w:type="table" w:styleId="TableGrid">
    <w:name w:val="Table Grid"/>
    <w:basedOn w:val="TableNormal"/>
    <w:uiPriority w:val="59"/>
    <w:rsid w:val="00E22A2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rsid w:val="00E22A27"/>
    <w:pPr>
      <w:spacing w:after="0" w:line="240" w:lineRule="auto"/>
    </w:pPr>
    <w:rPr>
      <w:rFonts w:ascii="Calibri" w:eastAsia="Calibri" w:hAnsi="Calibri" w:cs="Times New Roman"/>
    </w:rPr>
  </w:style>
  <w:style w:type="paragraph" w:styleId="Title">
    <w:name w:val="Title"/>
    <w:basedOn w:val="Normal"/>
    <w:next w:val="Normal"/>
    <w:link w:val="TitleChar"/>
    <w:autoRedefine/>
    <w:uiPriority w:val="10"/>
    <w:qFormat/>
    <w:rsid w:val="0081080E"/>
    <w:pPr>
      <w:spacing w:after="300" w:line="240" w:lineRule="auto"/>
      <w:contextualSpacing/>
      <w:jc w:val="center"/>
      <w:outlineLvl w:val="0"/>
    </w:pPr>
    <w:rPr>
      <w:rFonts w:eastAsiaTheme="majorEastAsia" w:cstheme="majorBidi"/>
      <w:b/>
      <w:spacing w:val="5"/>
      <w:kern w:val="28"/>
      <w:sz w:val="40"/>
      <w:szCs w:val="52"/>
    </w:rPr>
  </w:style>
  <w:style w:type="character" w:customStyle="1" w:styleId="TitleChar">
    <w:name w:val="Title Char"/>
    <w:basedOn w:val="DefaultParagraphFont"/>
    <w:link w:val="Title"/>
    <w:uiPriority w:val="10"/>
    <w:rsid w:val="0081080E"/>
    <w:rPr>
      <w:rFonts w:ascii="Times New Roman" w:eastAsiaTheme="majorEastAsia" w:hAnsi="Times New Roman" w:cstheme="majorBidi"/>
      <w:b/>
      <w:spacing w:val="5"/>
      <w:kern w:val="28"/>
      <w:sz w:val="40"/>
      <w:szCs w:val="52"/>
    </w:rPr>
  </w:style>
  <w:style w:type="table" w:customStyle="1" w:styleId="DTTSol">
    <w:name w:val="DTTSol"/>
    <w:basedOn w:val="TableNormal"/>
    <w:uiPriority w:val="99"/>
    <w:rsid w:val="00B566C2"/>
    <w:pPr>
      <w:spacing w:before="60" w:after="60" w:line="240" w:lineRule="auto"/>
    </w:pPr>
    <w:rPr>
      <w:rFonts w:ascii="Times New Roman" w:hAnsi="Times New Roman"/>
      <w:sz w:val="26"/>
    </w:rPr>
    <w:tblPr>
      <w:tblStyleRow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wordWrap/>
        <w:spacing w:beforeLines="0" w:before="60" w:beforeAutospacing="0" w:afterLines="0" w:after="60" w:afterAutospacing="0" w:line="240" w:lineRule="auto"/>
        <w:jc w:val="left"/>
      </w:pPr>
      <w:rPr>
        <w:b/>
        <w:color w:val="auto"/>
      </w:rPr>
      <w:tblPr/>
      <w:trPr>
        <w:tblHeader/>
      </w:trPr>
      <w:tcPr>
        <w:tcBorders>
          <w:bottom w:val="single" w:sz="12" w:space="0" w:color="632423" w:themeColor="accent2" w:themeShade="80"/>
        </w:tcBorders>
        <w:shd w:val="clear" w:color="auto" w:fill="F2DBDB" w:themeFill="accent2" w:themeFillTint="33"/>
        <w:vAlign w:val="center"/>
      </w:tcPr>
    </w:tblStylePr>
    <w:tblStylePr w:type="lastRow">
      <w:tblPr/>
      <w:tcPr>
        <w:tcBorders>
          <w:top w:val="single" w:sz="12" w:space="0" w:color="632423" w:themeColor="accent2" w:themeShade="80"/>
        </w:tcBorders>
        <w:shd w:val="clear" w:color="auto" w:fill="F2DBDB" w:themeFill="accent2" w:themeFillTint="33"/>
      </w:tcPr>
    </w:tblStylePr>
    <w:tblStylePr w:type="firstCol">
      <w:pPr>
        <w:jc w:val="left"/>
      </w:pPr>
      <w:rPr>
        <w:b/>
      </w:rPr>
      <w:tblPr/>
      <w:tcPr>
        <w:tcBorders>
          <w:right w:val="single" w:sz="12" w:space="0" w:color="632423" w:themeColor="accent2" w:themeShade="80"/>
        </w:tcBorders>
        <w:shd w:val="clear" w:color="auto" w:fill="F2DBDB" w:themeFill="accent2" w:themeFillTint="33"/>
        <w:vAlign w:val="center"/>
      </w:tcPr>
    </w:tblStylePr>
  </w:style>
  <w:style w:type="character" w:customStyle="1" w:styleId="Heading1Char">
    <w:name w:val="Heading 1 Char"/>
    <w:basedOn w:val="DefaultParagraphFont"/>
    <w:link w:val="Heading1"/>
    <w:uiPriority w:val="9"/>
    <w:rsid w:val="008D31CE"/>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B4509A"/>
    <w:rPr>
      <w:rFonts w:ascii="Times New Roman" w:eastAsiaTheme="majorEastAsia" w:hAnsi="Times New Roman" w:cstheme="majorBidi"/>
      <w:b/>
      <w:bCs/>
      <w:sz w:val="30"/>
      <w:szCs w:val="26"/>
    </w:rPr>
  </w:style>
  <w:style w:type="character" w:customStyle="1" w:styleId="Heading3Char">
    <w:name w:val="Heading 3 Char"/>
    <w:basedOn w:val="DefaultParagraphFont"/>
    <w:link w:val="Heading3"/>
    <w:uiPriority w:val="9"/>
    <w:rsid w:val="00BC0773"/>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73670F"/>
    <w:rPr>
      <w:rFonts w:ascii="Times New Roman" w:eastAsiaTheme="majorEastAsia" w:hAnsi="Times New Roman" w:cstheme="majorBidi"/>
      <w:b/>
      <w:bCs/>
      <w:iCs/>
      <w:sz w:val="26"/>
    </w:rPr>
  </w:style>
  <w:style w:type="character" w:customStyle="1" w:styleId="Heading5Char">
    <w:name w:val="Heading 5 Char"/>
    <w:basedOn w:val="DefaultParagraphFont"/>
    <w:link w:val="Heading5"/>
    <w:uiPriority w:val="9"/>
    <w:rsid w:val="005F4BE5"/>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rsid w:val="008F3B7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FE40AE"/>
    <w:rPr>
      <w:rFonts w:ascii="Times New Roman" w:eastAsiaTheme="majorEastAsia" w:hAnsi="Times New Roman" w:cstheme="majorBidi"/>
      <w:b/>
      <w:iCs/>
      <w:sz w:val="26"/>
    </w:rPr>
  </w:style>
  <w:style w:type="character" w:customStyle="1" w:styleId="Heading8Char">
    <w:name w:val="Heading 8 Char"/>
    <w:basedOn w:val="DefaultParagraphFont"/>
    <w:link w:val="Heading8"/>
    <w:uiPriority w:val="9"/>
    <w:semiHidden/>
    <w:rsid w:val="008F3B7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F3B7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FF3B90"/>
    <w:pPr>
      <w:spacing w:after="200" w:line="240" w:lineRule="auto"/>
      <w:jc w:val="center"/>
    </w:pPr>
    <w:rPr>
      <w:bCs/>
      <w:i/>
      <w:color w:val="0070C0"/>
      <w:sz w:val="24"/>
      <w:szCs w:val="18"/>
    </w:rPr>
  </w:style>
  <w:style w:type="paragraph" w:styleId="ListParagraph">
    <w:name w:val="List Paragraph"/>
    <w:basedOn w:val="Normal"/>
    <w:uiPriority w:val="34"/>
    <w:qFormat/>
    <w:rsid w:val="00BB6621"/>
    <w:pPr>
      <w:spacing w:after="200" w:line="276" w:lineRule="auto"/>
      <w:ind w:left="720"/>
      <w:contextualSpacing/>
    </w:pPr>
    <w:rPr>
      <w:rFonts w:eastAsiaTheme="minorHAnsi" w:cstheme="minorBidi"/>
      <w:lang w:val="vi-VN"/>
    </w:rPr>
  </w:style>
  <w:style w:type="paragraph" w:customStyle="1" w:styleId="UCName">
    <w:name w:val="UCName"/>
    <w:basedOn w:val="Normal"/>
    <w:autoRedefine/>
    <w:uiPriority w:val="3"/>
    <w:qFormat/>
    <w:rsid w:val="001E65F5"/>
    <w:pPr>
      <w:numPr>
        <w:numId w:val="2"/>
      </w:numPr>
      <w:spacing w:before="60"/>
      <w:outlineLvl w:val="5"/>
    </w:pPr>
    <w:rPr>
      <w:i/>
    </w:rPr>
  </w:style>
  <w:style w:type="paragraph" w:styleId="TOC1">
    <w:name w:val="toc 1"/>
    <w:basedOn w:val="Normal"/>
    <w:next w:val="Normal"/>
    <w:autoRedefine/>
    <w:uiPriority w:val="39"/>
    <w:unhideWhenUsed/>
    <w:rsid w:val="00474868"/>
    <w:pPr>
      <w:spacing w:after="100"/>
    </w:pPr>
  </w:style>
  <w:style w:type="paragraph" w:styleId="TOC2">
    <w:name w:val="toc 2"/>
    <w:basedOn w:val="Normal"/>
    <w:next w:val="Normal"/>
    <w:autoRedefine/>
    <w:uiPriority w:val="39"/>
    <w:unhideWhenUsed/>
    <w:rsid w:val="00474868"/>
    <w:pPr>
      <w:spacing w:after="100"/>
      <w:ind w:left="260"/>
    </w:pPr>
  </w:style>
  <w:style w:type="character" w:styleId="Hyperlink">
    <w:name w:val="Hyperlink"/>
    <w:basedOn w:val="DefaultParagraphFont"/>
    <w:uiPriority w:val="99"/>
    <w:unhideWhenUsed/>
    <w:rsid w:val="00474868"/>
    <w:rPr>
      <w:color w:val="0000FF" w:themeColor="hyperlink"/>
      <w:u w:val="single"/>
    </w:rPr>
  </w:style>
  <w:style w:type="character" w:styleId="CommentReference">
    <w:name w:val="annotation reference"/>
    <w:basedOn w:val="DefaultParagraphFont"/>
    <w:uiPriority w:val="99"/>
    <w:semiHidden/>
    <w:unhideWhenUsed/>
    <w:rsid w:val="001E29A8"/>
    <w:rPr>
      <w:sz w:val="16"/>
      <w:szCs w:val="16"/>
    </w:rPr>
  </w:style>
  <w:style w:type="paragraph" w:styleId="CommentText">
    <w:name w:val="annotation text"/>
    <w:basedOn w:val="Normal"/>
    <w:link w:val="CommentTextChar"/>
    <w:uiPriority w:val="99"/>
    <w:semiHidden/>
    <w:unhideWhenUsed/>
    <w:rsid w:val="001E29A8"/>
    <w:pPr>
      <w:spacing w:line="240" w:lineRule="auto"/>
    </w:pPr>
    <w:rPr>
      <w:sz w:val="20"/>
      <w:szCs w:val="20"/>
    </w:rPr>
  </w:style>
  <w:style w:type="character" w:customStyle="1" w:styleId="CommentTextChar">
    <w:name w:val="Comment Text Char"/>
    <w:basedOn w:val="DefaultParagraphFont"/>
    <w:link w:val="CommentText"/>
    <w:uiPriority w:val="99"/>
    <w:semiHidden/>
    <w:rsid w:val="001E29A8"/>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E29A8"/>
    <w:rPr>
      <w:b/>
      <w:bCs/>
    </w:rPr>
  </w:style>
  <w:style w:type="character" w:customStyle="1" w:styleId="CommentSubjectChar">
    <w:name w:val="Comment Subject Char"/>
    <w:basedOn w:val="CommentTextChar"/>
    <w:link w:val="CommentSubject"/>
    <w:uiPriority w:val="99"/>
    <w:semiHidden/>
    <w:rsid w:val="001E29A8"/>
    <w:rPr>
      <w:rFonts w:ascii="Times New Roman" w:eastAsia="Calibri" w:hAnsi="Times New Roman" w:cs="Times New Roman"/>
      <w:b/>
      <w:bCs/>
      <w:sz w:val="20"/>
      <w:szCs w:val="20"/>
    </w:rPr>
  </w:style>
  <w:style w:type="table" w:customStyle="1" w:styleId="GridTableLight">
    <w:name w:val="Grid Table Light"/>
    <w:basedOn w:val="TableNormal"/>
    <w:uiPriority w:val="40"/>
    <w:rsid w:val="00777E4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DTT-Ref">
    <w:name w:val="DTT-Ref"/>
    <w:basedOn w:val="DTTSol"/>
    <w:uiPriority w:val="99"/>
    <w:rsid w:val="000F6D64"/>
    <w:pPr>
      <w:spacing w:after="0"/>
    </w:pPr>
    <w:rPr>
      <w:i/>
    </w:rPr>
    <w:tblPr>
      <w:tblStyleRow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wordWrap/>
        <w:spacing w:beforeLines="0" w:before="60" w:beforeAutospacing="0" w:afterLines="0" w:after="60" w:afterAutospacing="0" w:line="240" w:lineRule="auto"/>
        <w:jc w:val="left"/>
      </w:pPr>
      <w:rPr>
        <w:b/>
        <w:color w:val="auto"/>
      </w:rPr>
      <w:tblPr/>
      <w:trPr>
        <w:tblHeader/>
      </w:tr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8ECEC"/>
        <w:vAlign w:val="center"/>
      </w:tcPr>
    </w:tblStylePr>
    <w:tblStylePr w:type="lastRow">
      <w:tblPr/>
      <w:tcPr>
        <w:tcBorders>
          <w:top w:val="single" w:sz="12" w:space="0" w:color="632423" w:themeColor="accent2" w:themeShade="80"/>
        </w:tcBorders>
        <w:shd w:val="clear" w:color="auto" w:fill="F2DBDB" w:themeFill="accent2" w:themeFillTint="33"/>
      </w:tcPr>
    </w:tblStylePr>
    <w:tblStylePr w:type="firstCol">
      <w:pPr>
        <w:jc w:val="left"/>
      </w:pPr>
      <w:rPr>
        <w:b/>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8ECEC"/>
        <w:vAlign w:val="center"/>
      </w:tcPr>
    </w:tblStylePr>
  </w:style>
  <w:style w:type="paragraph" w:customStyle="1" w:styleId="Chcnng">
    <w:name w:val="Chức năng"/>
    <w:basedOn w:val="Normal"/>
    <w:link w:val="ChcnngChar"/>
    <w:autoRedefine/>
    <w:uiPriority w:val="1"/>
    <w:qFormat/>
    <w:rsid w:val="00474A1A"/>
    <w:pPr>
      <w:numPr>
        <w:numId w:val="4"/>
      </w:numPr>
      <w:outlineLvl w:val="5"/>
    </w:pPr>
    <w:rPr>
      <w:rFonts w:eastAsiaTheme="minorHAnsi" w:cstheme="minorBidi"/>
      <w:b/>
      <w:lang w:val="vi-VN"/>
    </w:rPr>
  </w:style>
  <w:style w:type="character" w:customStyle="1" w:styleId="ChcnngChar">
    <w:name w:val="Chức năng Char"/>
    <w:basedOn w:val="DefaultParagraphFont"/>
    <w:link w:val="Chcnng"/>
    <w:uiPriority w:val="1"/>
    <w:rsid w:val="00474A1A"/>
    <w:rPr>
      <w:rFonts w:ascii="Times New Roman" w:hAnsi="Times New Roman"/>
      <w:b/>
      <w:sz w:val="26"/>
      <w:lang w:val="vi-VN"/>
    </w:rPr>
  </w:style>
  <w:style w:type="paragraph" w:styleId="TOC3">
    <w:name w:val="toc 3"/>
    <w:basedOn w:val="Normal"/>
    <w:next w:val="Normal"/>
    <w:autoRedefine/>
    <w:uiPriority w:val="39"/>
    <w:unhideWhenUsed/>
    <w:rsid w:val="00944B4C"/>
    <w:pPr>
      <w:spacing w:after="100" w:line="259" w:lineRule="auto"/>
      <w:ind w:left="440"/>
    </w:pPr>
    <w:rPr>
      <w:rFonts w:asciiTheme="minorHAnsi" w:eastAsiaTheme="minorEastAsia" w:hAnsiTheme="minorHAnsi" w:cstheme="minorBidi"/>
      <w:sz w:val="22"/>
    </w:rPr>
  </w:style>
  <w:style w:type="paragraph" w:styleId="TOC4">
    <w:name w:val="toc 4"/>
    <w:basedOn w:val="Normal"/>
    <w:next w:val="Normal"/>
    <w:autoRedefine/>
    <w:uiPriority w:val="39"/>
    <w:unhideWhenUsed/>
    <w:rsid w:val="00944B4C"/>
    <w:pPr>
      <w:spacing w:after="100" w:line="259"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944B4C"/>
    <w:pPr>
      <w:spacing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944B4C"/>
    <w:pPr>
      <w:spacing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944B4C"/>
    <w:pPr>
      <w:spacing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944B4C"/>
    <w:pPr>
      <w:spacing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944B4C"/>
    <w:pPr>
      <w:spacing w:after="100" w:line="259" w:lineRule="auto"/>
      <w:ind w:left="1760"/>
    </w:pPr>
    <w:rPr>
      <w:rFonts w:asciiTheme="minorHAnsi" w:eastAsiaTheme="minorEastAsia" w:hAnsiTheme="minorHAnsi" w:cstheme="minorBidi"/>
      <w:sz w:val="22"/>
    </w:rPr>
  </w:style>
  <w:style w:type="paragraph" w:customStyle="1" w:styleId="Chitit">
    <w:name w:val="Chi tiết"/>
    <w:link w:val="ChititChar"/>
    <w:uiPriority w:val="2"/>
    <w:qFormat/>
    <w:rsid w:val="00FD6A33"/>
    <w:pPr>
      <w:numPr>
        <w:ilvl w:val="1"/>
        <w:numId w:val="4"/>
      </w:numPr>
      <w:spacing w:before="60" w:after="60" w:line="240" w:lineRule="auto"/>
    </w:pPr>
    <w:rPr>
      <w:rFonts w:ascii="Times New Roman" w:hAnsi="Times New Roman"/>
      <w:sz w:val="26"/>
      <w:lang w:val="vi-VN"/>
    </w:rPr>
  </w:style>
  <w:style w:type="character" w:customStyle="1" w:styleId="ChititChar">
    <w:name w:val="Chi tiết Char"/>
    <w:basedOn w:val="ChcnngChar"/>
    <w:link w:val="Chitit"/>
    <w:uiPriority w:val="2"/>
    <w:rsid w:val="00FD6A33"/>
    <w:rPr>
      <w:rFonts w:ascii="Times New Roman" w:hAnsi="Times New Roman"/>
      <w:b w:val="0"/>
      <w:sz w:val="26"/>
      <w:lang w:val="vi-VN"/>
    </w:rPr>
  </w:style>
  <w:style w:type="paragraph" w:styleId="TableofFigures">
    <w:name w:val="table of figures"/>
    <w:basedOn w:val="Normal"/>
    <w:next w:val="Normal"/>
    <w:uiPriority w:val="99"/>
    <w:semiHidden/>
    <w:unhideWhenUsed/>
    <w:rsid w:val="00173121"/>
  </w:style>
  <w:style w:type="character" w:customStyle="1" w:styleId="UnresolvedMention">
    <w:name w:val="Unresolved Mention"/>
    <w:basedOn w:val="DefaultParagraphFont"/>
    <w:uiPriority w:val="99"/>
    <w:semiHidden/>
    <w:unhideWhenUsed/>
    <w:rsid w:val="00B31E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110821">
      <w:bodyDiv w:val="1"/>
      <w:marLeft w:val="0"/>
      <w:marRight w:val="0"/>
      <w:marTop w:val="0"/>
      <w:marBottom w:val="0"/>
      <w:divBdr>
        <w:top w:val="none" w:sz="0" w:space="0" w:color="auto"/>
        <w:left w:val="none" w:sz="0" w:space="0" w:color="auto"/>
        <w:bottom w:val="none" w:sz="0" w:space="0" w:color="auto"/>
        <w:right w:val="none" w:sz="0" w:space="0" w:color="auto"/>
      </w:divBdr>
    </w:div>
    <w:div w:id="323435736">
      <w:bodyDiv w:val="1"/>
      <w:marLeft w:val="0"/>
      <w:marRight w:val="0"/>
      <w:marTop w:val="0"/>
      <w:marBottom w:val="0"/>
      <w:divBdr>
        <w:top w:val="none" w:sz="0" w:space="0" w:color="auto"/>
        <w:left w:val="none" w:sz="0" w:space="0" w:color="auto"/>
        <w:bottom w:val="none" w:sz="0" w:space="0" w:color="auto"/>
        <w:right w:val="none" w:sz="0" w:space="0" w:color="auto"/>
      </w:divBdr>
    </w:div>
    <w:div w:id="327177523">
      <w:bodyDiv w:val="1"/>
      <w:marLeft w:val="0"/>
      <w:marRight w:val="0"/>
      <w:marTop w:val="0"/>
      <w:marBottom w:val="0"/>
      <w:divBdr>
        <w:top w:val="none" w:sz="0" w:space="0" w:color="auto"/>
        <w:left w:val="none" w:sz="0" w:space="0" w:color="auto"/>
        <w:bottom w:val="none" w:sz="0" w:space="0" w:color="auto"/>
        <w:right w:val="none" w:sz="0" w:space="0" w:color="auto"/>
      </w:divBdr>
    </w:div>
    <w:div w:id="345179515">
      <w:bodyDiv w:val="1"/>
      <w:marLeft w:val="0"/>
      <w:marRight w:val="0"/>
      <w:marTop w:val="0"/>
      <w:marBottom w:val="0"/>
      <w:divBdr>
        <w:top w:val="none" w:sz="0" w:space="0" w:color="auto"/>
        <w:left w:val="none" w:sz="0" w:space="0" w:color="auto"/>
        <w:bottom w:val="none" w:sz="0" w:space="0" w:color="auto"/>
        <w:right w:val="none" w:sz="0" w:space="0" w:color="auto"/>
      </w:divBdr>
    </w:div>
    <w:div w:id="406532606">
      <w:bodyDiv w:val="1"/>
      <w:marLeft w:val="0"/>
      <w:marRight w:val="0"/>
      <w:marTop w:val="0"/>
      <w:marBottom w:val="0"/>
      <w:divBdr>
        <w:top w:val="none" w:sz="0" w:space="0" w:color="auto"/>
        <w:left w:val="none" w:sz="0" w:space="0" w:color="auto"/>
        <w:bottom w:val="none" w:sz="0" w:space="0" w:color="auto"/>
        <w:right w:val="none" w:sz="0" w:space="0" w:color="auto"/>
      </w:divBdr>
    </w:div>
    <w:div w:id="470437664">
      <w:bodyDiv w:val="1"/>
      <w:marLeft w:val="0"/>
      <w:marRight w:val="0"/>
      <w:marTop w:val="0"/>
      <w:marBottom w:val="0"/>
      <w:divBdr>
        <w:top w:val="none" w:sz="0" w:space="0" w:color="auto"/>
        <w:left w:val="none" w:sz="0" w:space="0" w:color="auto"/>
        <w:bottom w:val="none" w:sz="0" w:space="0" w:color="auto"/>
        <w:right w:val="none" w:sz="0" w:space="0" w:color="auto"/>
      </w:divBdr>
    </w:div>
    <w:div w:id="472451190">
      <w:bodyDiv w:val="1"/>
      <w:marLeft w:val="0"/>
      <w:marRight w:val="0"/>
      <w:marTop w:val="0"/>
      <w:marBottom w:val="0"/>
      <w:divBdr>
        <w:top w:val="none" w:sz="0" w:space="0" w:color="auto"/>
        <w:left w:val="none" w:sz="0" w:space="0" w:color="auto"/>
        <w:bottom w:val="none" w:sz="0" w:space="0" w:color="auto"/>
        <w:right w:val="none" w:sz="0" w:space="0" w:color="auto"/>
      </w:divBdr>
    </w:div>
    <w:div w:id="479074949">
      <w:bodyDiv w:val="1"/>
      <w:marLeft w:val="0"/>
      <w:marRight w:val="0"/>
      <w:marTop w:val="0"/>
      <w:marBottom w:val="0"/>
      <w:divBdr>
        <w:top w:val="none" w:sz="0" w:space="0" w:color="auto"/>
        <w:left w:val="none" w:sz="0" w:space="0" w:color="auto"/>
        <w:bottom w:val="none" w:sz="0" w:space="0" w:color="auto"/>
        <w:right w:val="none" w:sz="0" w:space="0" w:color="auto"/>
      </w:divBdr>
      <w:divsChild>
        <w:div w:id="1246768865">
          <w:marLeft w:val="0"/>
          <w:marRight w:val="0"/>
          <w:marTop w:val="0"/>
          <w:marBottom w:val="0"/>
          <w:divBdr>
            <w:top w:val="none" w:sz="0" w:space="0" w:color="auto"/>
            <w:left w:val="none" w:sz="0" w:space="0" w:color="auto"/>
            <w:bottom w:val="none" w:sz="0" w:space="0" w:color="auto"/>
            <w:right w:val="none" w:sz="0" w:space="0" w:color="auto"/>
          </w:divBdr>
        </w:div>
        <w:div w:id="2114208147">
          <w:marLeft w:val="0"/>
          <w:marRight w:val="0"/>
          <w:marTop w:val="0"/>
          <w:marBottom w:val="0"/>
          <w:divBdr>
            <w:top w:val="none" w:sz="0" w:space="0" w:color="auto"/>
            <w:left w:val="none" w:sz="0" w:space="0" w:color="auto"/>
            <w:bottom w:val="none" w:sz="0" w:space="0" w:color="auto"/>
            <w:right w:val="none" w:sz="0" w:space="0" w:color="auto"/>
          </w:divBdr>
        </w:div>
        <w:div w:id="958612487">
          <w:marLeft w:val="0"/>
          <w:marRight w:val="0"/>
          <w:marTop w:val="0"/>
          <w:marBottom w:val="0"/>
          <w:divBdr>
            <w:top w:val="none" w:sz="0" w:space="0" w:color="auto"/>
            <w:left w:val="none" w:sz="0" w:space="0" w:color="auto"/>
            <w:bottom w:val="none" w:sz="0" w:space="0" w:color="auto"/>
            <w:right w:val="none" w:sz="0" w:space="0" w:color="auto"/>
          </w:divBdr>
        </w:div>
        <w:div w:id="1472942160">
          <w:marLeft w:val="0"/>
          <w:marRight w:val="0"/>
          <w:marTop w:val="0"/>
          <w:marBottom w:val="0"/>
          <w:divBdr>
            <w:top w:val="none" w:sz="0" w:space="0" w:color="auto"/>
            <w:left w:val="none" w:sz="0" w:space="0" w:color="auto"/>
            <w:bottom w:val="none" w:sz="0" w:space="0" w:color="auto"/>
            <w:right w:val="none" w:sz="0" w:space="0" w:color="auto"/>
          </w:divBdr>
        </w:div>
        <w:div w:id="939067382">
          <w:marLeft w:val="0"/>
          <w:marRight w:val="0"/>
          <w:marTop w:val="0"/>
          <w:marBottom w:val="0"/>
          <w:divBdr>
            <w:top w:val="none" w:sz="0" w:space="0" w:color="auto"/>
            <w:left w:val="none" w:sz="0" w:space="0" w:color="auto"/>
            <w:bottom w:val="none" w:sz="0" w:space="0" w:color="auto"/>
            <w:right w:val="none" w:sz="0" w:space="0" w:color="auto"/>
          </w:divBdr>
        </w:div>
        <w:div w:id="2086875638">
          <w:marLeft w:val="0"/>
          <w:marRight w:val="0"/>
          <w:marTop w:val="0"/>
          <w:marBottom w:val="0"/>
          <w:divBdr>
            <w:top w:val="none" w:sz="0" w:space="0" w:color="auto"/>
            <w:left w:val="none" w:sz="0" w:space="0" w:color="auto"/>
            <w:bottom w:val="none" w:sz="0" w:space="0" w:color="auto"/>
            <w:right w:val="none" w:sz="0" w:space="0" w:color="auto"/>
          </w:divBdr>
        </w:div>
        <w:div w:id="1179004702">
          <w:marLeft w:val="0"/>
          <w:marRight w:val="0"/>
          <w:marTop w:val="0"/>
          <w:marBottom w:val="0"/>
          <w:divBdr>
            <w:top w:val="none" w:sz="0" w:space="0" w:color="auto"/>
            <w:left w:val="none" w:sz="0" w:space="0" w:color="auto"/>
            <w:bottom w:val="none" w:sz="0" w:space="0" w:color="auto"/>
            <w:right w:val="none" w:sz="0" w:space="0" w:color="auto"/>
          </w:divBdr>
        </w:div>
        <w:div w:id="941762166">
          <w:marLeft w:val="0"/>
          <w:marRight w:val="0"/>
          <w:marTop w:val="0"/>
          <w:marBottom w:val="0"/>
          <w:divBdr>
            <w:top w:val="none" w:sz="0" w:space="0" w:color="auto"/>
            <w:left w:val="none" w:sz="0" w:space="0" w:color="auto"/>
            <w:bottom w:val="none" w:sz="0" w:space="0" w:color="auto"/>
            <w:right w:val="none" w:sz="0" w:space="0" w:color="auto"/>
          </w:divBdr>
        </w:div>
      </w:divsChild>
    </w:div>
    <w:div w:id="499855168">
      <w:bodyDiv w:val="1"/>
      <w:marLeft w:val="0"/>
      <w:marRight w:val="0"/>
      <w:marTop w:val="0"/>
      <w:marBottom w:val="0"/>
      <w:divBdr>
        <w:top w:val="none" w:sz="0" w:space="0" w:color="auto"/>
        <w:left w:val="none" w:sz="0" w:space="0" w:color="auto"/>
        <w:bottom w:val="none" w:sz="0" w:space="0" w:color="auto"/>
        <w:right w:val="none" w:sz="0" w:space="0" w:color="auto"/>
      </w:divBdr>
    </w:div>
    <w:div w:id="574780004">
      <w:bodyDiv w:val="1"/>
      <w:marLeft w:val="0"/>
      <w:marRight w:val="0"/>
      <w:marTop w:val="0"/>
      <w:marBottom w:val="0"/>
      <w:divBdr>
        <w:top w:val="none" w:sz="0" w:space="0" w:color="auto"/>
        <w:left w:val="none" w:sz="0" w:space="0" w:color="auto"/>
        <w:bottom w:val="none" w:sz="0" w:space="0" w:color="auto"/>
        <w:right w:val="none" w:sz="0" w:space="0" w:color="auto"/>
      </w:divBdr>
    </w:div>
    <w:div w:id="621696107">
      <w:bodyDiv w:val="1"/>
      <w:marLeft w:val="0"/>
      <w:marRight w:val="0"/>
      <w:marTop w:val="0"/>
      <w:marBottom w:val="0"/>
      <w:divBdr>
        <w:top w:val="none" w:sz="0" w:space="0" w:color="auto"/>
        <w:left w:val="none" w:sz="0" w:space="0" w:color="auto"/>
        <w:bottom w:val="none" w:sz="0" w:space="0" w:color="auto"/>
        <w:right w:val="none" w:sz="0" w:space="0" w:color="auto"/>
      </w:divBdr>
    </w:div>
    <w:div w:id="637541022">
      <w:bodyDiv w:val="1"/>
      <w:marLeft w:val="0"/>
      <w:marRight w:val="0"/>
      <w:marTop w:val="0"/>
      <w:marBottom w:val="0"/>
      <w:divBdr>
        <w:top w:val="none" w:sz="0" w:space="0" w:color="auto"/>
        <w:left w:val="none" w:sz="0" w:space="0" w:color="auto"/>
        <w:bottom w:val="none" w:sz="0" w:space="0" w:color="auto"/>
        <w:right w:val="none" w:sz="0" w:space="0" w:color="auto"/>
      </w:divBdr>
    </w:div>
    <w:div w:id="661008696">
      <w:bodyDiv w:val="1"/>
      <w:marLeft w:val="0"/>
      <w:marRight w:val="0"/>
      <w:marTop w:val="0"/>
      <w:marBottom w:val="0"/>
      <w:divBdr>
        <w:top w:val="none" w:sz="0" w:space="0" w:color="auto"/>
        <w:left w:val="none" w:sz="0" w:space="0" w:color="auto"/>
        <w:bottom w:val="none" w:sz="0" w:space="0" w:color="auto"/>
        <w:right w:val="none" w:sz="0" w:space="0" w:color="auto"/>
      </w:divBdr>
    </w:div>
    <w:div w:id="703555587">
      <w:bodyDiv w:val="1"/>
      <w:marLeft w:val="0"/>
      <w:marRight w:val="0"/>
      <w:marTop w:val="0"/>
      <w:marBottom w:val="0"/>
      <w:divBdr>
        <w:top w:val="none" w:sz="0" w:space="0" w:color="auto"/>
        <w:left w:val="none" w:sz="0" w:space="0" w:color="auto"/>
        <w:bottom w:val="none" w:sz="0" w:space="0" w:color="auto"/>
        <w:right w:val="none" w:sz="0" w:space="0" w:color="auto"/>
      </w:divBdr>
    </w:div>
    <w:div w:id="721750343">
      <w:bodyDiv w:val="1"/>
      <w:marLeft w:val="0"/>
      <w:marRight w:val="0"/>
      <w:marTop w:val="0"/>
      <w:marBottom w:val="0"/>
      <w:divBdr>
        <w:top w:val="none" w:sz="0" w:space="0" w:color="auto"/>
        <w:left w:val="none" w:sz="0" w:space="0" w:color="auto"/>
        <w:bottom w:val="none" w:sz="0" w:space="0" w:color="auto"/>
        <w:right w:val="none" w:sz="0" w:space="0" w:color="auto"/>
      </w:divBdr>
    </w:div>
    <w:div w:id="728770245">
      <w:bodyDiv w:val="1"/>
      <w:marLeft w:val="0"/>
      <w:marRight w:val="0"/>
      <w:marTop w:val="0"/>
      <w:marBottom w:val="0"/>
      <w:divBdr>
        <w:top w:val="none" w:sz="0" w:space="0" w:color="auto"/>
        <w:left w:val="none" w:sz="0" w:space="0" w:color="auto"/>
        <w:bottom w:val="none" w:sz="0" w:space="0" w:color="auto"/>
        <w:right w:val="none" w:sz="0" w:space="0" w:color="auto"/>
      </w:divBdr>
    </w:div>
    <w:div w:id="828978541">
      <w:bodyDiv w:val="1"/>
      <w:marLeft w:val="0"/>
      <w:marRight w:val="0"/>
      <w:marTop w:val="0"/>
      <w:marBottom w:val="0"/>
      <w:divBdr>
        <w:top w:val="none" w:sz="0" w:space="0" w:color="auto"/>
        <w:left w:val="none" w:sz="0" w:space="0" w:color="auto"/>
        <w:bottom w:val="none" w:sz="0" w:space="0" w:color="auto"/>
        <w:right w:val="none" w:sz="0" w:space="0" w:color="auto"/>
      </w:divBdr>
    </w:div>
    <w:div w:id="841042151">
      <w:bodyDiv w:val="1"/>
      <w:marLeft w:val="0"/>
      <w:marRight w:val="0"/>
      <w:marTop w:val="0"/>
      <w:marBottom w:val="0"/>
      <w:divBdr>
        <w:top w:val="none" w:sz="0" w:space="0" w:color="auto"/>
        <w:left w:val="none" w:sz="0" w:space="0" w:color="auto"/>
        <w:bottom w:val="none" w:sz="0" w:space="0" w:color="auto"/>
        <w:right w:val="none" w:sz="0" w:space="0" w:color="auto"/>
      </w:divBdr>
    </w:div>
    <w:div w:id="858083796">
      <w:bodyDiv w:val="1"/>
      <w:marLeft w:val="0"/>
      <w:marRight w:val="0"/>
      <w:marTop w:val="0"/>
      <w:marBottom w:val="0"/>
      <w:divBdr>
        <w:top w:val="none" w:sz="0" w:space="0" w:color="auto"/>
        <w:left w:val="none" w:sz="0" w:space="0" w:color="auto"/>
        <w:bottom w:val="none" w:sz="0" w:space="0" w:color="auto"/>
        <w:right w:val="none" w:sz="0" w:space="0" w:color="auto"/>
      </w:divBdr>
    </w:div>
    <w:div w:id="888230610">
      <w:bodyDiv w:val="1"/>
      <w:marLeft w:val="0"/>
      <w:marRight w:val="0"/>
      <w:marTop w:val="0"/>
      <w:marBottom w:val="0"/>
      <w:divBdr>
        <w:top w:val="none" w:sz="0" w:space="0" w:color="auto"/>
        <w:left w:val="none" w:sz="0" w:space="0" w:color="auto"/>
        <w:bottom w:val="none" w:sz="0" w:space="0" w:color="auto"/>
        <w:right w:val="none" w:sz="0" w:space="0" w:color="auto"/>
      </w:divBdr>
    </w:div>
    <w:div w:id="932013859">
      <w:bodyDiv w:val="1"/>
      <w:marLeft w:val="0"/>
      <w:marRight w:val="0"/>
      <w:marTop w:val="0"/>
      <w:marBottom w:val="0"/>
      <w:divBdr>
        <w:top w:val="none" w:sz="0" w:space="0" w:color="auto"/>
        <w:left w:val="none" w:sz="0" w:space="0" w:color="auto"/>
        <w:bottom w:val="none" w:sz="0" w:space="0" w:color="auto"/>
        <w:right w:val="none" w:sz="0" w:space="0" w:color="auto"/>
      </w:divBdr>
    </w:div>
    <w:div w:id="985476282">
      <w:bodyDiv w:val="1"/>
      <w:marLeft w:val="0"/>
      <w:marRight w:val="0"/>
      <w:marTop w:val="0"/>
      <w:marBottom w:val="0"/>
      <w:divBdr>
        <w:top w:val="none" w:sz="0" w:space="0" w:color="auto"/>
        <w:left w:val="none" w:sz="0" w:space="0" w:color="auto"/>
        <w:bottom w:val="none" w:sz="0" w:space="0" w:color="auto"/>
        <w:right w:val="none" w:sz="0" w:space="0" w:color="auto"/>
      </w:divBdr>
    </w:div>
    <w:div w:id="991562768">
      <w:bodyDiv w:val="1"/>
      <w:marLeft w:val="0"/>
      <w:marRight w:val="0"/>
      <w:marTop w:val="0"/>
      <w:marBottom w:val="0"/>
      <w:divBdr>
        <w:top w:val="none" w:sz="0" w:space="0" w:color="auto"/>
        <w:left w:val="none" w:sz="0" w:space="0" w:color="auto"/>
        <w:bottom w:val="none" w:sz="0" w:space="0" w:color="auto"/>
        <w:right w:val="none" w:sz="0" w:space="0" w:color="auto"/>
      </w:divBdr>
    </w:div>
    <w:div w:id="1046682797">
      <w:bodyDiv w:val="1"/>
      <w:marLeft w:val="0"/>
      <w:marRight w:val="0"/>
      <w:marTop w:val="0"/>
      <w:marBottom w:val="0"/>
      <w:divBdr>
        <w:top w:val="none" w:sz="0" w:space="0" w:color="auto"/>
        <w:left w:val="none" w:sz="0" w:space="0" w:color="auto"/>
        <w:bottom w:val="none" w:sz="0" w:space="0" w:color="auto"/>
        <w:right w:val="none" w:sz="0" w:space="0" w:color="auto"/>
      </w:divBdr>
    </w:div>
    <w:div w:id="1078553468">
      <w:bodyDiv w:val="1"/>
      <w:marLeft w:val="0"/>
      <w:marRight w:val="0"/>
      <w:marTop w:val="0"/>
      <w:marBottom w:val="0"/>
      <w:divBdr>
        <w:top w:val="none" w:sz="0" w:space="0" w:color="auto"/>
        <w:left w:val="none" w:sz="0" w:space="0" w:color="auto"/>
        <w:bottom w:val="none" w:sz="0" w:space="0" w:color="auto"/>
        <w:right w:val="none" w:sz="0" w:space="0" w:color="auto"/>
      </w:divBdr>
    </w:div>
    <w:div w:id="1143961802">
      <w:bodyDiv w:val="1"/>
      <w:marLeft w:val="0"/>
      <w:marRight w:val="0"/>
      <w:marTop w:val="0"/>
      <w:marBottom w:val="0"/>
      <w:divBdr>
        <w:top w:val="none" w:sz="0" w:space="0" w:color="auto"/>
        <w:left w:val="none" w:sz="0" w:space="0" w:color="auto"/>
        <w:bottom w:val="none" w:sz="0" w:space="0" w:color="auto"/>
        <w:right w:val="none" w:sz="0" w:space="0" w:color="auto"/>
      </w:divBdr>
      <w:divsChild>
        <w:div w:id="101188600">
          <w:marLeft w:val="0"/>
          <w:marRight w:val="0"/>
          <w:marTop w:val="0"/>
          <w:marBottom w:val="0"/>
          <w:divBdr>
            <w:top w:val="none" w:sz="0" w:space="0" w:color="auto"/>
            <w:left w:val="none" w:sz="0" w:space="0" w:color="auto"/>
            <w:bottom w:val="none" w:sz="0" w:space="0" w:color="auto"/>
            <w:right w:val="none" w:sz="0" w:space="0" w:color="auto"/>
          </w:divBdr>
        </w:div>
        <w:div w:id="694772586">
          <w:marLeft w:val="0"/>
          <w:marRight w:val="0"/>
          <w:marTop w:val="0"/>
          <w:marBottom w:val="0"/>
          <w:divBdr>
            <w:top w:val="none" w:sz="0" w:space="0" w:color="auto"/>
            <w:left w:val="none" w:sz="0" w:space="0" w:color="auto"/>
            <w:bottom w:val="none" w:sz="0" w:space="0" w:color="auto"/>
            <w:right w:val="none" w:sz="0" w:space="0" w:color="auto"/>
          </w:divBdr>
        </w:div>
      </w:divsChild>
    </w:div>
    <w:div w:id="1146430905">
      <w:bodyDiv w:val="1"/>
      <w:marLeft w:val="0"/>
      <w:marRight w:val="0"/>
      <w:marTop w:val="0"/>
      <w:marBottom w:val="0"/>
      <w:divBdr>
        <w:top w:val="none" w:sz="0" w:space="0" w:color="auto"/>
        <w:left w:val="none" w:sz="0" w:space="0" w:color="auto"/>
        <w:bottom w:val="none" w:sz="0" w:space="0" w:color="auto"/>
        <w:right w:val="none" w:sz="0" w:space="0" w:color="auto"/>
      </w:divBdr>
    </w:div>
    <w:div w:id="1166630771">
      <w:bodyDiv w:val="1"/>
      <w:marLeft w:val="0"/>
      <w:marRight w:val="0"/>
      <w:marTop w:val="0"/>
      <w:marBottom w:val="0"/>
      <w:divBdr>
        <w:top w:val="none" w:sz="0" w:space="0" w:color="auto"/>
        <w:left w:val="none" w:sz="0" w:space="0" w:color="auto"/>
        <w:bottom w:val="none" w:sz="0" w:space="0" w:color="auto"/>
        <w:right w:val="none" w:sz="0" w:space="0" w:color="auto"/>
      </w:divBdr>
    </w:div>
    <w:div w:id="1269311182">
      <w:bodyDiv w:val="1"/>
      <w:marLeft w:val="0"/>
      <w:marRight w:val="0"/>
      <w:marTop w:val="0"/>
      <w:marBottom w:val="0"/>
      <w:divBdr>
        <w:top w:val="none" w:sz="0" w:space="0" w:color="auto"/>
        <w:left w:val="none" w:sz="0" w:space="0" w:color="auto"/>
        <w:bottom w:val="none" w:sz="0" w:space="0" w:color="auto"/>
        <w:right w:val="none" w:sz="0" w:space="0" w:color="auto"/>
      </w:divBdr>
    </w:div>
    <w:div w:id="1280332502">
      <w:bodyDiv w:val="1"/>
      <w:marLeft w:val="0"/>
      <w:marRight w:val="0"/>
      <w:marTop w:val="0"/>
      <w:marBottom w:val="0"/>
      <w:divBdr>
        <w:top w:val="none" w:sz="0" w:space="0" w:color="auto"/>
        <w:left w:val="none" w:sz="0" w:space="0" w:color="auto"/>
        <w:bottom w:val="none" w:sz="0" w:space="0" w:color="auto"/>
        <w:right w:val="none" w:sz="0" w:space="0" w:color="auto"/>
      </w:divBdr>
    </w:div>
    <w:div w:id="1366295826">
      <w:bodyDiv w:val="1"/>
      <w:marLeft w:val="0"/>
      <w:marRight w:val="0"/>
      <w:marTop w:val="0"/>
      <w:marBottom w:val="0"/>
      <w:divBdr>
        <w:top w:val="none" w:sz="0" w:space="0" w:color="auto"/>
        <w:left w:val="none" w:sz="0" w:space="0" w:color="auto"/>
        <w:bottom w:val="none" w:sz="0" w:space="0" w:color="auto"/>
        <w:right w:val="none" w:sz="0" w:space="0" w:color="auto"/>
      </w:divBdr>
    </w:div>
    <w:div w:id="1585802158">
      <w:bodyDiv w:val="1"/>
      <w:marLeft w:val="0"/>
      <w:marRight w:val="0"/>
      <w:marTop w:val="0"/>
      <w:marBottom w:val="0"/>
      <w:divBdr>
        <w:top w:val="none" w:sz="0" w:space="0" w:color="auto"/>
        <w:left w:val="none" w:sz="0" w:space="0" w:color="auto"/>
        <w:bottom w:val="none" w:sz="0" w:space="0" w:color="auto"/>
        <w:right w:val="none" w:sz="0" w:space="0" w:color="auto"/>
      </w:divBdr>
    </w:div>
    <w:div w:id="1604342638">
      <w:bodyDiv w:val="1"/>
      <w:marLeft w:val="0"/>
      <w:marRight w:val="0"/>
      <w:marTop w:val="0"/>
      <w:marBottom w:val="0"/>
      <w:divBdr>
        <w:top w:val="none" w:sz="0" w:space="0" w:color="auto"/>
        <w:left w:val="none" w:sz="0" w:space="0" w:color="auto"/>
        <w:bottom w:val="none" w:sz="0" w:space="0" w:color="auto"/>
        <w:right w:val="none" w:sz="0" w:space="0" w:color="auto"/>
      </w:divBdr>
    </w:div>
    <w:div w:id="1661227006">
      <w:bodyDiv w:val="1"/>
      <w:marLeft w:val="0"/>
      <w:marRight w:val="0"/>
      <w:marTop w:val="0"/>
      <w:marBottom w:val="0"/>
      <w:divBdr>
        <w:top w:val="none" w:sz="0" w:space="0" w:color="auto"/>
        <w:left w:val="none" w:sz="0" w:space="0" w:color="auto"/>
        <w:bottom w:val="none" w:sz="0" w:space="0" w:color="auto"/>
        <w:right w:val="none" w:sz="0" w:space="0" w:color="auto"/>
      </w:divBdr>
    </w:div>
    <w:div w:id="1729106331">
      <w:bodyDiv w:val="1"/>
      <w:marLeft w:val="0"/>
      <w:marRight w:val="0"/>
      <w:marTop w:val="0"/>
      <w:marBottom w:val="0"/>
      <w:divBdr>
        <w:top w:val="none" w:sz="0" w:space="0" w:color="auto"/>
        <w:left w:val="none" w:sz="0" w:space="0" w:color="auto"/>
        <w:bottom w:val="none" w:sz="0" w:space="0" w:color="auto"/>
        <w:right w:val="none" w:sz="0" w:space="0" w:color="auto"/>
      </w:divBdr>
      <w:divsChild>
        <w:div w:id="1487622465">
          <w:marLeft w:val="0"/>
          <w:marRight w:val="0"/>
          <w:marTop w:val="0"/>
          <w:marBottom w:val="0"/>
          <w:divBdr>
            <w:top w:val="none" w:sz="0" w:space="0" w:color="auto"/>
            <w:left w:val="none" w:sz="0" w:space="0" w:color="auto"/>
            <w:bottom w:val="none" w:sz="0" w:space="0" w:color="auto"/>
            <w:right w:val="none" w:sz="0" w:space="0" w:color="auto"/>
          </w:divBdr>
        </w:div>
        <w:div w:id="15738110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tmp"/><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tmp"/><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hyperlink" Target="http://csdl.moet.gov.vn/" TargetMode="External"/><Relationship Id="rId17" Type="http://schemas.openxmlformats.org/officeDocument/2006/relationships/hyperlink" Target="https://antoancovid.vn/" TargetMode="External"/><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tmp"/><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tmp"/><Relationship Id="rId45" Type="http://schemas.openxmlformats.org/officeDocument/2006/relationships/image" Target="media/image38.png"/><Relationship Id="rId53" Type="http://schemas.openxmlformats.org/officeDocument/2006/relationships/hyperlink" Target="https://antoancovid.vn/ban-do" TargetMode="Externa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2.tmp"/><Relationship Id="rId31" Type="http://schemas.openxmlformats.org/officeDocument/2006/relationships/image" Target="media/image24.png"/><Relationship Id="rId44" Type="http://schemas.openxmlformats.org/officeDocument/2006/relationships/image" Target="media/image37.tmp"/><Relationship Id="rId52" Type="http://schemas.openxmlformats.org/officeDocument/2006/relationships/image" Target="media/image45.jpeg"/><Relationship Id="rId4" Type="http://schemas.microsoft.com/office/2007/relationships/stylesWithEffects" Target="stylesWithEffects.xml"/><Relationship Id="rId9" Type="http://schemas.openxmlformats.org/officeDocument/2006/relationships/image" Target="media/image1.tmp"/><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4.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 Id="rId5" Type="http://schemas.openxmlformats.org/officeDocument/2006/relationships/image" Target="media/image6.png"/><Relationship Id="rId4"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E:\Le.Dang\DT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706391-A3F1-4D2D-936E-EABE674A9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DTT_Template</Template>
  <TotalTime>0</TotalTime>
  <Pages>16</Pages>
  <Words>1082</Words>
  <Characters>6170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Dang</dc:creator>
  <cp:lastModifiedBy>admin</cp:lastModifiedBy>
  <cp:revision>2</cp:revision>
  <cp:lastPrinted>2020-08-01T12:30:00Z</cp:lastPrinted>
  <dcterms:created xsi:type="dcterms:W3CDTF">2021-02-22T10:20:00Z</dcterms:created>
  <dcterms:modified xsi:type="dcterms:W3CDTF">2021-02-22T10:20:00Z</dcterms:modified>
</cp:coreProperties>
</file>